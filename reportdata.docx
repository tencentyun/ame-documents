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7B88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bookmarkStart w:id="0" w:name="_Toc536186795"/>
      <w:bookmarkStart w:id="1" w:name="_Toc180378486"/>
      <w:bookmarkStart w:id="2" w:name="_Toc301790412"/>
      <w:bookmarkStart w:id="3" w:name="_Toc301785683"/>
    </w:p>
    <w:p w14:paraId="430A0572" w14:textId="77777777" w:rsidR="00F36D96" w:rsidRDefault="00864008">
      <w:pPr>
        <w:ind w:firstLine="720"/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 xml:space="preserve">Parameters: </w:t>
      </w:r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1130"/>
        <w:gridCol w:w="1520"/>
        <w:gridCol w:w="4870"/>
      </w:tblGrid>
      <w:tr w:rsidR="00F36D96" w14:paraId="1462F45F" w14:textId="77777777">
        <w:trPr>
          <w:trHeight w:val="433"/>
          <w:jc w:val="center"/>
        </w:trPr>
        <w:tc>
          <w:tcPr>
            <w:tcW w:w="1793" w:type="dxa"/>
            <w:tcBorders>
              <w:bottom w:val="single" w:sz="4" w:space="0" w:color="auto"/>
            </w:tcBorders>
          </w:tcPr>
          <w:p w14:paraId="727FB59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Parameter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286721A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1782C07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4870" w:type="dxa"/>
            <w:tcBorders>
              <w:bottom w:val="single" w:sz="4" w:space="0" w:color="auto"/>
            </w:tcBorders>
          </w:tcPr>
          <w:p w14:paraId="0E1D481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 w14:paraId="794560E7" w14:textId="77777777">
        <w:trPr>
          <w:jc w:val="center"/>
        </w:trPr>
        <w:tc>
          <w:tcPr>
            <w:tcW w:w="1793" w:type="dxa"/>
            <w:shd w:val="clear" w:color="auto" w:fill="FFFFFF" w:themeFill="background1"/>
          </w:tcPr>
          <w:p w14:paraId="3345907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reportData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14:paraId="0EC408A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20" w:type="dxa"/>
            <w:shd w:val="clear" w:color="auto" w:fill="FFFFFF" w:themeFill="background1"/>
          </w:tcPr>
          <w:p w14:paraId="118D16A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70" w:type="dxa"/>
            <w:shd w:val="clear" w:color="auto" w:fill="FFFFFF" w:themeFill="background1"/>
          </w:tcPr>
          <w:p w14:paraId="6CAB0E0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上报数据</w:t>
            </w:r>
          </w:p>
        </w:tc>
      </w:tr>
    </w:tbl>
    <w:p w14:paraId="75A3799F" w14:textId="77777777" w:rsidR="00F36D96" w:rsidRDefault="00864008">
      <w:pPr>
        <w:ind w:firstLine="720"/>
        <w:rPr>
          <w:rFonts w:ascii="楷体" w:eastAsia="楷体" w:hAnsi="楷体"/>
          <w:color w:val="FF0000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注:</w:t>
      </w:r>
      <w:proofErr w:type="spellStart"/>
      <w:r>
        <w:rPr>
          <w:rFonts w:ascii="楷体" w:eastAsia="楷体" w:hAnsi="楷体" w:hint="eastAsia"/>
          <w:color w:val="FF0000"/>
          <w:sz w:val="22"/>
          <w:szCs w:val="22"/>
          <w:lang w:eastAsia="zh-CN"/>
        </w:rPr>
        <w:t>reportData</w:t>
      </w:r>
      <w:proofErr w:type="spellEnd"/>
      <w:r>
        <w:rPr>
          <w:rFonts w:ascii="楷体" w:eastAsia="楷体" w:hAnsi="楷体" w:hint="eastAsia"/>
          <w:color w:val="FF0000"/>
          <w:sz w:val="22"/>
          <w:szCs w:val="22"/>
          <w:lang w:eastAsia="zh-CN"/>
        </w:rPr>
        <w:t>为客户端压缩后的上报数据进行16进制转换的字符串数据</w:t>
      </w:r>
    </w:p>
    <w:p w14:paraId="1B7DC4C5" w14:textId="77777777" w:rsidR="00F36D96" w:rsidRDefault="00864008">
      <w:pPr>
        <w:ind w:firstLineChars="300" w:firstLine="660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压缩说明，请查看</w:t>
      </w:r>
      <w:r>
        <w:rPr>
          <w:rFonts w:hint="eastAsia"/>
        </w:rPr>
        <w:fldChar w:fldCharType="begin"/>
      </w:r>
      <w:r>
        <w:rPr>
          <w:lang w:eastAsia="zh-CN"/>
        </w:rPr>
        <w:instrText xml:space="preserve"> HYPERLINK \l "_APPENDIX" </w:instrText>
      </w:r>
      <w:r>
        <w:rPr>
          <w:rFonts w:hint="eastAsia"/>
        </w:rPr>
        <w:fldChar w:fldCharType="separate"/>
      </w:r>
      <w:r>
        <w:rPr>
          <w:rStyle w:val="af5"/>
          <w:rFonts w:ascii="楷体" w:eastAsia="楷体" w:hAnsi="楷体" w:hint="eastAsia"/>
          <w:sz w:val="22"/>
          <w:szCs w:val="22"/>
          <w:lang w:eastAsia="zh-CN"/>
        </w:rPr>
        <w:t>附录1</w:t>
      </w:r>
      <w:r>
        <w:rPr>
          <w:rStyle w:val="af5"/>
          <w:rFonts w:ascii="楷体" w:eastAsia="楷体" w:hAnsi="楷体" w:hint="eastAsia"/>
          <w:sz w:val="22"/>
          <w:szCs w:val="22"/>
          <w:lang w:eastAsia="zh-CN"/>
        </w:rPr>
        <w:fldChar w:fldCharType="end"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，附有代码。</w:t>
      </w:r>
    </w:p>
    <w:p w14:paraId="42F284B8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6CDA67CC" w14:textId="77777777" w:rsidR="00F36D96" w:rsidRDefault="00864008">
      <w:pPr>
        <w:ind w:firstLine="720"/>
        <w:jc w:val="both"/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reportData</w:t>
      </w:r>
      <w:proofErr w:type="spellEnd"/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由两部分数据组成：</w:t>
      </w:r>
    </w:p>
    <w:p w14:paraId="11CCFEF7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1）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（上报类型）</w:t>
      </w:r>
    </w:p>
    <w:p w14:paraId="005DF4F8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2）data（歌曲上报数据）</w:t>
      </w:r>
    </w:p>
    <w:p w14:paraId="2F8B7A27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不同的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对应的data数据结构不一样。</w:t>
      </w:r>
    </w:p>
    <w:p w14:paraId="14D9FC85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09B92DB9" w14:textId="77777777" w:rsidR="00F36D96" w:rsidRDefault="00864008">
      <w:pP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(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根据实际场景选择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):</w:t>
      </w:r>
    </w:p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991"/>
        <w:gridCol w:w="1449"/>
        <w:gridCol w:w="5421"/>
      </w:tblGrid>
      <w:tr w:rsidR="00F36D96" w14:paraId="3E002B2F" w14:textId="77777777">
        <w:trPr>
          <w:trHeight w:val="433"/>
          <w:jc w:val="center"/>
        </w:trPr>
        <w:tc>
          <w:tcPr>
            <w:tcW w:w="2072" w:type="dxa"/>
            <w:tcBorders>
              <w:bottom w:val="single" w:sz="4" w:space="0" w:color="auto"/>
            </w:tcBorders>
          </w:tcPr>
          <w:p w14:paraId="201BB68D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2"/>
                <w:szCs w:val="22"/>
                <w:lang w:eastAsia="zh-CN"/>
              </w:rPr>
              <w:t>v</w:t>
            </w: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alue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6236F65E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7196685C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5421" w:type="dxa"/>
            <w:tcBorders>
              <w:bottom w:val="single" w:sz="4" w:space="0" w:color="auto"/>
            </w:tcBorders>
          </w:tcPr>
          <w:p w14:paraId="322E870F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 w14:paraId="5FDC9C5D" w14:textId="77777777">
        <w:trPr>
          <w:jc w:val="center"/>
        </w:trPr>
        <w:tc>
          <w:tcPr>
            <w:tcW w:w="2072" w:type="dxa"/>
            <w:shd w:val="clear" w:color="auto" w:fill="FFFFFF" w:themeFill="background1"/>
          </w:tcPr>
          <w:p w14:paraId="278570A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800100</w:t>
            </w:r>
          </w:p>
        </w:tc>
        <w:tc>
          <w:tcPr>
            <w:tcW w:w="991" w:type="dxa"/>
            <w:shd w:val="clear" w:color="auto" w:fill="FFFFFF" w:themeFill="background1"/>
          </w:tcPr>
          <w:p w14:paraId="453FBAE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14:paraId="38F293B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14:paraId="4D191B0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用户听歌数据上报</w:t>
            </w:r>
          </w:p>
          <w:p w14:paraId="572FF0E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触发时间：</w:t>
            </w:r>
          </w:p>
          <w:p w14:paraId="6539C1AE" w14:textId="77777777" w:rsidR="00F36D96" w:rsidRDefault="00864008">
            <w:pPr>
              <w:numPr>
                <w:ilvl w:val="0"/>
                <w:numId w:val="11"/>
              </w:num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非循环播放：歌曲自然播完或人为切歌，上报数据</w:t>
            </w:r>
          </w:p>
          <w:p w14:paraId="73C82266" w14:textId="77777777" w:rsidR="00F36D96" w:rsidRDefault="00864008">
            <w:pPr>
              <w:numPr>
                <w:ilvl w:val="0"/>
                <w:numId w:val="11"/>
              </w:num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循环播放：用户一次试听过程结束后上报。</w:t>
            </w:r>
          </w:p>
        </w:tc>
      </w:tr>
      <w:tr w:rsidR="00F36D96" w14:paraId="73704524" w14:textId="77777777">
        <w:trPr>
          <w:trHeight w:val="90"/>
          <w:jc w:val="center"/>
        </w:trPr>
        <w:tc>
          <w:tcPr>
            <w:tcW w:w="2072" w:type="dxa"/>
            <w:shd w:val="clear" w:color="auto" w:fill="FFFFFF" w:themeFill="background1"/>
          </w:tcPr>
          <w:p w14:paraId="2D6778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800200</w:t>
            </w:r>
          </w:p>
        </w:tc>
        <w:tc>
          <w:tcPr>
            <w:tcW w:w="991" w:type="dxa"/>
            <w:shd w:val="clear" w:color="auto" w:fill="FFFFFF" w:themeFill="background1"/>
          </w:tcPr>
          <w:p w14:paraId="758B47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14:paraId="7B47931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14:paraId="03E40FE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用户操作行为上报</w:t>
            </w:r>
          </w:p>
          <w:p w14:paraId="5F433D0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触发时间：</w:t>
            </w:r>
          </w:p>
          <w:p w14:paraId="3189182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操作行为发生后</w:t>
            </w:r>
          </w:p>
        </w:tc>
      </w:tr>
      <w:tr w:rsidR="00F36D96" w14:paraId="7459652F" w14:textId="77777777">
        <w:trPr>
          <w:jc w:val="center"/>
        </w:trPr>
        <w:tc>
          <w:tcPr>
            <w:tcW w:w="2072" w:type="dxa"/>
            <w:shd w:val="clear" w:color="auto" w:fill="FFFFFF" w:themeFill="background1"/>
          </w:tcPr>
          <w:p w14:paraId="3519600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800300</w:t>
            </w:r>
          </w:p>
        </w:tc>
        <w:tc>
          <w:tcPr>
            <w:tcW w:w="991" w:type="dxa"/>
            <w:shd w:val="clear" w:color="auto" w:fill="FFFFFF" w:themeFill="background1"/>
          </w:tcPr>
          <w:p w14:paraId="2985C06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449" w:type="dxa"/>
            <w:shd w:val="clear" w:color="auto" w:fill="FFFFFF" w:themeFill="background1"/>
          </w:tcPr>
          <w:p w14:paraId="0B3279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5421" w:type="dxa"/>
            <w:shd w:val="clear" w:color="auto" w:fill="FFFFFF" w:themeFill="background1"/>
          </w:tcPr>
          <w:p w14:paraId="2A709291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站外听歌&amp;站外行为数据上报</w:t>
            </w:r>
          </w:p>
          <w:p w14:paraId="3BB39B4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(指用户使用爱听音乐与视频/照片/资讯等合成后的文件(不带</w:t>
            </w: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url</w:t>
            </w:r>
            <w:proofErr w:type="spellEnd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的文件)，分享到第三方平台播放)</w:t>
            </w:r>
          </w:p>
        </w:tc>
      </w:tr>
      <w:tr w:rsidR="00F36D96" w14:paraId="05396D28" w14:textId="77777777">
        <w:trPr>
          <w:jc w:val="center"/>
        </w:trPr>
        <w:tc>
          <w:tcPr>
            <w:tcW w:w="2072" w:type="dxa"/>
            <w:shd w:val="clear" w:color="auto" w:fill="FFFFFF" w:themeFill="background1"/>
          </w:tcPr>
          <w:p w14:paraId="248BAD3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其他上报类型待定</w:t>
            </w:r>
          </w:p>
        </w:tc>
        <w:tc>
          <w:tcPr>
            <w:tcW w:w="991" w:type="dxa"/>
            <w:shd w:val="clear" w:color="auto" w:fill="FFFFFF" w:themeFill="background1"/>
          </w:tcPr>
          <w:p w14:paraId="1D80FB9D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14:paraId="78416756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5421" w:type="dxa"/>
            <w:shd w:val="clear" w:color="auto" w:fill="FFFFFF" w:themeFill="background1"/>
          </w:tcPr>
          <w:p w14:paraId="00263C04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  <w:p w14:paraId="55D91CF9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14:paraId="071D3A3A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074F7A5F" w14:textId="77777777" w:rsidR="00F36D96" w:rsidRDefault="00864008">
      <w:pP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800100）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Style w:val="af2"/>
        <w:tblW w:w="9955" w:type="dxa"/>
        <w:tblInd w:w="485" w:type="dxa"/>
        <w:tblLayout w:type="fixed"/>
        <w:tblLook w:val="04A0" w:firstRow="1" w:lastRow="0" w:firstColumn="1" w:lastColumn="0" w:noHBand="0" w:noVBand="1"/>
      </w:tblPr>
      <w:tblGrid>
        <w:gridCol w:w="1920"/>
        <w:gridCol w:w="1120"/>
        <w:gridCol w:w="1570"/>
        <w:gridCol w:w="3190"/>
        <w:gridCol w:w="2155"/>
      </w:tblGrid>
      <w:tr w:rsidR="00F36D96" w14:paraId="1ECB638A" w14:textId="77777777">
        <w:trPr>
          <w:trHeight w:val="235"/>
        </w:trPr>
        <w:tc>
          <w:tcPr>
            <w:tcW w:w="1920" w:type="dxa"/>
          </w:tcPr>
          <w:p w14:paraId="0F1643F0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Field</w:t>
            </w:r>
          </w:p>
        </w:tc>
        <w:tc>
          <w:tcPr>
            <w:tcW w:w="1120" w:type="dxa"/>
          </w:tcPr>
          <w:p w14:paraId="64391538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Data Type</w:t>
            </w:r>
          </w:p>
        </w:tc>
        <w:tc>
          <w:tcPr>
            <w:tcW w:w="1570" w:type="dxa"/>
          </w:tcPr>
          <w:p w14:paraId="7CEFE6AC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Requirement</w:t>
            </w:r>
          </w:p>
        </w:tc>
        <w:tc>
          <w:tcPr>
            <w:tcW w:w="3190" w:type="dxa"/>
          </w:tcPr>
          <w:p w14:paraId="1A7152D1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Description</w:t>
            </w:r>
          </w:p>
        </w:tc>
        <w:tc>
          <w:tcPr>
            <w:tcW w:w="2155" w:type="dxa"/>
          </w:tcPr>
          <w:p w14:paraId="0882D8FF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F36D96" w14:paraId="69900252" w14:textId="77777777">
        <w:tc>
          <w:tcPr>
            <w:tcW w:w="1920" w:type="dxa"/>
          </w:tcPr>
          <w:p w14:paraId="7BB661B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from_source</w:t>
            </w:r>
            <w:proofErr w:type="spellEnd"/>
          </w:p>
        </w:tc>
        <w:tc>
          <w:tcPr>
            <w:tcW w:w="1120" w:type="dxa"/>
          </w:tcPr>
          <w:p w14:paraId="1ED0DA91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4D5DC205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20E90F63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 xml:space="preserve">数据上报来源  </w:t>
            </w:r>
          </w:p>
          <w:p w14:paraId="28000D14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0:厂商；1:爱听</w:t>
            </w:r>
          </w:p>
        </w:tc>
        <w:tc>
          <w:tcPr>
            <w:tcW w:w="2155" w:type="dxa"/>
          </w:tcPr>
          <w:p w14:paraId="25027004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117F4B28" w14:textId="77777777">
        <w:tc>
          <w:tcPr>
            <w:tcW w:w="1920" w:type="dxa"/>
          </w:tcPr>
          <w:p w14:paraId="54B5FED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user_id</w:t>
            </w:r>
            <w:proofErr w:type="spellEnd"/>
          </w:p>
        </w:tc>
        <w:tc>
          <w:tcPr>
            <w:tcW w:w="1120" w:type="dxa"/>
          </w:tcPr>
          <w:p w14:paraId="64FDA1DE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137AAD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7FA22191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用户id</w:t>
            </w:r>
          </w:p>
          <w:p w14:paraId="09EEB6A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对应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musicURL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 xml:space="preserve"> API的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identityid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(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FF0000"/>
                <w:sz w:val="18"/>
                <w:szCs w:val="18"/>
                <w:lang w:eastAsia="zh-CN" w:bidi="ar"/>
              </w:rPr>
              <w:t>传参</w:t>
            </w:r>
            <w:r>
              <w:rPr>
                <w:rFonts w:ascii="微软雅黑" w:eastAsia="微软雅黑" w:hAnsi="微软雅黑" w:cs="微软雅黑" w:hint="eastAsia"/>
                <w:b/>
                <w:bCs/>
                <w:i/>
                <w:iCs/>
                <w:color w:val="000000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2155" w:type="dxa"/>
          </w:tcPr>
          <w:p w14:paraId="25E3068E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lang w:eastAsia="zh-CN" w:bidi="ar"/>
              </w:rPr>
              <w:t>可识别唯一用户的id，如：登录id、或根据一定规则生成de用户id</w:t>
            </w:r>
          </w:p>
        </w:tc>
      </w:tr>
      <w:tr w:rsidR="00F36D96" w14:paraId="6473A783" w14:textId="77777777">
        <w:trPr>
          <w:trHeight w:val="845"/>
        </w:trPr>
        <w:tc>
          <w:tcPr>
            <w:tcW w:w="1920" w:type="dxa"/>
          </w:tcPr>
          <w:p w14:paraId="5B7301A4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song_id</w:t>
            </w:r>
            <w:proofErr w:type="spellEnd"/>
          </w:p>
        </w:tc>
        <w:tc>
          <w:tcPr>
            <w:tcW w:w="1120" w:type="dxa"/>
          </w:tcPr>
          <w:p w14:paraId="6612CEB0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A90152B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  <w:tcBorders>
              <w:right w:val="single" w:sz="4" w:space="0" w:color="auto"/>
            </w:tcBorders>
          </w:tcPr>
          <w:p w14:paraId="04890DA8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歌曲id;</w:t>
            </w:r>
          </w:p>
          <w:p w14:paraId="18DDA366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对应item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itemID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2"/>
                <w:szCs w:val="22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)</w:t>
            </w:r>
          </w:p>
        </w:tc>
        <w:tc>
          <w:tcPr>
            <w:tcW w:w="2155" w:type="dxa"/>
            <w:tcBorders>
              <w:left w:val="single" w:sz="4" w:space="0" w:color="auto"/>
            </w:tcBorders>
          </w:tcPr>
          <w:p w14:paraId="09D250D5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31E78BF8" w14:textId="77777777">
        <w:trPr>
          <w:trHeight w:val="1415"/>
        </w:trPr>
        <w:tc>
          <w:tcPr>
            <w:tcW w:w="1920" w:type="dxa"/>
          </w:tcPr>
          <w:p w14:paraId="43EE25E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song_list_id</w:t>
            </w:r>
            <w:proofErr w:type="spellEnd"/>
          </w:p>
        </w:tc>
        <w:tc>
          <w:tcPr>
            <w:tcW w:w="1120" w:type="dxa"/>
          </w:tcPr>
          <w:p w14:paraId="2230FC8A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C550A0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756DBA54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歌单id；</w:t>
            </w:r>
          </w:p>
          <w:p w14:paraId="0D920CEC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a.使用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KVStation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或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KVItem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接口,填写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MCCode</w:t>
            </w:r>
            <w:proofErr w:type="spellEnd"/>
          </w:p>
          <w:p w14:paraId="37067C7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b.使用Station接口，填写接口返回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CategoryID</w:t>
            </w:r>
            <w:proofErr w:type="spellEnd"/>
          </w:p>
        </w:tc>
        <w:tc>
          <w:tcPr>
            <w:tcW w:w="2155" w:type="dxa"/>
          </w:tcPr>
          <w:p w14:paraId="0EE2E7E9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61082224" w14:textId="77777777">
        <w:tc>
          <w:tcPr>
            <w:tcW w:w="1920" w:type="dxa"/>
          </w:tcPr>
          <w:p w14:paraId="1AF17706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1120" w:type="dxa"/>
          </w:tcPr>
          <w:p w14:paraId="3C6FD10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8B408EA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1DC6B20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播放结束时间(年-月-日 时:分:秒)，格式：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-MM-dd 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HH:mm:ss</w:t>
            </w:r>
            <w:proofErr w:type="spellEnd"/>
          </w:p>
        </w:tc>
        <w:tc>
          <w:tcPr>
            <w:tcW w:w="2155" w:type="dxa"/>
          </w:tcPr>
          <w:p w14:paraId="6AA89925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05F27392" w14:textId="77777777">
        <w:trPr>
          <w:trHeight w:val="2361"/>
        </w:trPr>
        <w:tc>
          <w:tcPr>
            <w:tcW w:w="1920" w:type="dxa"/>
          </w:tcPr>
          <w:p w14:paraId="1012A90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bitrate</w:t>
            </w:r>
          </w:p>
        </w:tc>
        <w:tc>
          <w:tcPr>
            <w:tcW w:w="1120" w:type="dxa"/>
          </w:tcPr>
          <w:p w14:paraId="36EB453D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ACC0AE0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00CA2BCA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传对应服务端接口中区分全曲和片段的参数</w:t>
            </w:r>
          </w:p>
          <w:p w14:paraId="66FE93F6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proofErr w:type="gramStart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a.MusicURL</w:t>
            </w:r>
            <w:proofErr w:type="spellEnd"/>
            <w:proofErr w:type="gram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 xml:space="preserve"> API-&gt;Request Elements-&gt; 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lang w:eastAsia="zh-CN" w:bidi="ar"/>
              </w:rPr>
              <w:t>subitemtype</w:t>
            </w:r>
            <w:proofErr w:type="spellEnd"/>
          </w:p>
          <w:p w14:paraId="4F7F2B5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枚举值：MP3-64K-FTD-P、MP3-128K-FTD</w:t>
            </w:r>
          </w:p>
          <w:p w14:paraId="5CADBDC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b.requestMusicUrl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-&gt;Parameter API-&gt;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lang w:eastAsia="zh-CN" w:bidi="ar"/>
              </w:rPr>
              <w:t>apimode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 xml:space="preserve"> 值</w:t>
            </w:r>
          </w:p>
          <w:p w14:paraId="1055949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枚举值：1,2,3</w:t>
            </w:r>
          </w:p>
        </w:tc>
        <w:tc>
          <w:tcPr>
            <w:tcW w:w="2155" w:type="dxa"/>
            <w:vMerge w:val="restart"/>
          </w:tcPr>
          <w:p w14:paraId="3E315764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0235587A" w14:textId="77777777">
        <w:trPr>
          <w:trHeight w:val="616"/>
        </w:trPr>
        <w:tc>
          <w:tcPr>
            <w:tcW w:w="1920" w:type="dxa"/>
          </w:tcPr>
          <w:p w14:paraId="41484C28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is_online</w:t>
            </w:r>
            <w:proofErr w:type="spellEnd"/>
          </w:p>
        </w:tc>
        <w:tc>
          <w:tcPr>
            <w:tcW w:w="1120" w:type="dxa"/>
          </w:tcPr>
          <w:p w14:paraId="0D9E6324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104E0FEF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1DC5EB9D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0:离线(非</w:t>
            </w:r>
            <w:r>
              <w:rPr>
                <w:rFonts w:ascii="楷体" w:eastAsia="楷体" w:hAnsi="楷体" w:cs="楷体" w:hint="eastAsia"/>
                <w:color w:val="FF0000"/>
                <w:sz w:val="22"/>
                <w:szCs w:val="22"/>
                <w:lang w:eastAsia="zh-CN" w:bidi="ar"/>
              </w:rPr>
              <w:t>爱听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cdn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地址播放)</w:t>
            </w:r>
          </w:p>
          <w:p w14:paraId="4CECAAD2" w14:textId="77777777" w:rsidR="00F36D96" w:rsidRDefault="00864008">
            <w:pPr>
              <w:textAlignment w:val="top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1:在线(</w:t>
            </w:r>
            <w:r>
              <w:rPr>
                <w:rFonts w:ascii="楷体" w:eastAsia="楷体" w:hAnsi="楷体" w:cs="楷体" w:hint="eastAsia"/>
                <w:color w:val="FF0000"/>
                <w:sz w:val="22"/>
                <w:szCs w:val="22"/>
                <w:lang w:eastAsia="zh-CN" w:bidi="ar"/>
              </w:rPr>
              <w:t>爱听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cdn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地址播放)</w:t>
            </w:r>
          </w:p>
        </w:tc>
        <w:tc>
          <w:tcPr>
            <w:tcW w:w="2155" w:type="dxa"/>
          </w:tcPr>
          <w:p w14:paraId="2E620A64" w14:textId="77777777" w:rsidR="00F36D96" w:rsidRDefault="00F36D96">
            <w:pPr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36D96" w14:paraId="3EC74136" w14:textId="77777777">
        <w:trPr>
          <w:trHeight w:val="2930"/>
        </w:trPr>
        <w:tc>
          <w:tcPr>
            <w:tcW w:w="1920" w:type="dxa"/>
          </w:tcPr>
          <w:p w14:paraId="538FF1F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device_type</w:t>
            </w:r>
            <w:proofErr w:type="spellEnd"/>
          </w:p>
        </w:tc>
        <w:tc>
          <w:tcPr>
            <w:tcW w:w="1120" w:type="dxa"/>
          </w:tcPr>
          <w:p w14:paraId="5443ADE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4372BDA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23E35204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1:PC电脑</w:t>
            </w:r>
          </w:p>
          <w:p w14:paraId="62CE37D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2:平板电脑</w:t>
            </w:r>
          </w:p>
          <w:p w14:paraId="1C40615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3:手机</w:t>
            </w:r>
          </w:p>
          <w:p w14:paraId="6CE3D9B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4:车载电视</w:t>
            </w:r>
          </w:p>
          <w:p w14:paraId="7C25274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5:智能音响</w:t>
            </w:r>
          </w:p>
          <w:p w14:paraId="38601C1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6:机顶盒</w:t>
            </w:r>
          </w:p>
          <w:p w14:paraId="5A21933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7:MPEG4播放器</w:t>
            </w:r>
          </w:p>
          <w:p w14:paraId="5519730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8:航空器</w:t>
            </w:r>
          </w:p>
          <w:p w14:paraId="4C5FC44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9:电视机</w:t>
            </w:r>
          </w:p>
          <w:p w14:paraId="10F938E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10:智能电视</w:t>
            </w:r>
          </w:p>
        </w:tc>
        <w:tc>
          <w:tcPr>
            <w:tcW w:w="2155" w:type="dxa"/>
          </w:tcPr>
          <w:p w14:paraId="440995DE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5155EB59" w14:textId="77777777">
        <w:trPr>
          <w:trHeight w:val="1645"/>
        </w:trPr>
        <w:tc>
          <w:tcPr>
            <w:tcW w:w="1920" w:type="dxa"/>
          </w:tcPr>
          <w:p w14:paraId="7D1D8D1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duration_of_play</w:t>
            </w:r>
            <w:proofErr w:type="spellEnd"/>
          </w:p>
        </w:tc>
        <w:tc>
          <w:tcPr>
            <w:tcW w:w="1120" w:type="dxa"/>
          </w:tcPr>
          <w:p w14:paraId="71BB328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358D55B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0A1DC85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音乐单次播放时长</w:t>
            </w:r>
          </w:p>
          <w:p w14:paraId="339A6A7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(试听音乐源文件、或试听剪辑过的音乐素材)</w:t>
            </w:r>
          </w:p>
          <w:p w14:paraId="45F278E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例如：1次播放过程，音乐实际时长30s，播放50s</w:t>
            </w:r>
          </w:p>
          <w:p w14:paraId="0214CF1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duration_of_play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=30</w:t>
            </w:r>
          </w:p>
        </w:tc>
        <w:tc>
          <w:tcPr>
            <w:tcW w:w="2155" w:type="dxa"/>
            <w:vMerge w:val="restart"/>
            <w:vAlign w:val="center"/>
          </w:tcPr>
          <w:p w14:paraId="7359A6C1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515F2E8E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4B89D27B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015C8ACF" w14:textId="77777777" w:rsidR="00F36D96" w:rsidRDefault="00F36D96">
            <w:pPr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</w:p>
          <w:p w14:paraId="5645DDAC" w14:textId="77777777" w:rsidR="00F36D96" w:rsidRDefault="00864008">
            <w:pPr>
              <w:jc w:val="center"/>
              <w:textAlignment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具体参考听歌数据上报场景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 </w:t>
            </w:r>
          </w:p>
        </w:tc>
      </w:tr>
      <w:tr w:rsidR="00F36D96" w14:paraId="2E426F9B" w14:textId="77777777">
        <w:trPr>
          <w:trHeight w:val="1693"/>
        </w:trPr>
        <w:tc>
          <w:tcPr>
            <w:tcW w:w="1920" w:type="dxa"/>
          </w:tcPr>
          <w:p w14:paraId="68328EC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song_duration</w:t>
            </w:r>
            <w:proofErr w:type="spellEnd"/>
          </w:p>
        </w:tc>
        <w:tc>
          <w:tcPr>
            <w:tcW w:w="1120" w:type="dxa"/>
          </w:tcPr>
          <w:p w14:paraId="769CFD4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7FAE60F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5FCAD672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音频/视频文件实际时长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(单位:秒)</w:t>
            </w:r>
          </w:p>
          <w:p w14:paraId="0391B0D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a.音乐mp3状态播放：音频实际时长</w:t>
            </w:r>
          </w:p>
          <w:p w14:paraId="073A621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b.音乐mp4状态播放：拍摄视频实际时长</w:t>
            </w:r>
          </w:p>
        </w:tc>
        <w:tc>
          <w:tcPr>
            <w:tcW w:w="2155" w:type="dxa"/>
            <w:vMerge/>
            <w:vAlign w:val="center"/>
          </w:tcPr>
          <w:p w14:paraId="65D16CA9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05EEB77F" w14:textId="77777777">
        <w:trPr>
          <w:trHeight w:val="1406"/>
        </w:trPr>
        <w:tc>
          <w:tcPr>
            <w:tcW w:w="1920" w:type="dxa"/>
          </w:tcPr>
          <w:p w14:paraId="45C0497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play_count</w:t>
            </w:r>
            <w:proofErr w:type="spellEnd"/>
          </w:p>
        </w:tc>
        <w:tc>
          <w:tcPr>
            <w:tcW w:w="1120" w:type="dxa"/>
          </w:tcPr>
          <w:p w14:paraId="7CCFA1B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447ACB0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5CADF1F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音乐播放次数(不足一次按一次算)</w:t>
            </w:r>
          </w:p>
          <w:p w14:paraId="42DE887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例如：1次播放过程，音乐实际时长30s，播放50s</w:t>
            </w:r>
          </w:p>
          <w:p w14:paraId="6E26461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=2</w:t>
            </w:r>
          </w:p>
        </w:tc>
        <w:tc>
          <w:tcPr>
            <w:tcW w:w="2155" w:type="dxa"/>
            <w:vMerge/>
            <w:vAlign w:val="center"/>
          </w:tcPr>
          <w:p w14:paraId="4D5D0DFE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0B222A47" w14:textId="77777777">
        <w:trPr>
          <w:trHeight w:val="3450"/>
        </w:trPr>
        <w:tc>
          <w:tcPr>
            <w:tcW w:w="1920" w:type="dxa"/>
          </w:tcPr>
          <w:p w14:paraId="32023E0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entrance</w:t>
            </w:r>
          </w:p>
        </w:tc>
        <w:tc>
          <w:tcPr>
            <w:tcW w:w="1120" w:type="dxa"/>
          </w:tcPr>
          <w:p w14:paraId="1B1289E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31414A5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0CCF8BE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1：音乐选材前的试听(音乐与视频/资讯/故事/H5等合成前的试听)</w:t>
            </w:r>
          </w:p>
          <w:p w14:paraId="426F596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2：音乐被选材后的播放(音乐与视频/资讯/故事/H5等确认合成后的播放)</w:t>
            </w:r>
          </w:p>
          <w:p w14:paraId="44C5B01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注：1、2 指音乐有选材属性的播放，1为音乐被选材前试听，2为音乐被选材后的播放</w:t>
            </w:r>
          </w:p>
          <w:p w14:paraId="6F013CD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3：听音乐(没有选材过程，仅听音乐)</w:t>
            </w:r>
          </w:p>
          <w:p w14:paraId="1D88FAA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比如：直接获取音乐列表，播放音乐。没有用户选材环节</w:t>
            </w:r>
          </w:p>
        </w:tc>
        <w:tc>
          <w:tcPr>
            <w:tcW w:w="2155" w:type="dxa"/>
            <w:vMerge/>
            <w:vAlign w:val="center"/>
          </w:tcPr>
          <w:p w14:paraId="2B057339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61B04BFA" w14:textId="77777777">
        <w:trPr>
          <w:trHeight w:val="628"/>
        </w:trPr>
        <w:tc>
          <w:tcPr>
            <w:tcW w:w="1920" w:type="dxa"/>
          </w:tcPr>
          <w:p w14:paraId="38BC8DB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is_share</w:t>
            </w:r>
            <w:proofErr w:type="spellEnd"/>
          </w:p>
        </w:tc>
        <w:tc>
          <w:tcPr>
            <w:tcW w:w="1120" w:type="dxa"/>
          </w:tcPr>
          <w:p w14:paraId="349611A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7C3021E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5D90E2B8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是否通过分享听歌</w:t>
            </w:r>
          </w:p>
          <w:p w14:paraId="1A56A45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0：否；1：是</w:t>
            </w:r>
          </w:p>
        </w:tc>
        <w:tc>
          <w:tcPr>
            <w:tcW w:w="2155" w:type="dxa"/>
            <w:vMerge/>
            <w:vAlign w:val="center"/>
          </w:tcPr>
          <w:p w14:paraId="08EC0609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57FB2148" w14:textId="77777777">
        <w:trPr>
          <w:trHeight w:val="1140"/>
        </w:trPr>
        <w:tc>
          <w:tcPr>
            <w:tcW w:w="1920" w:type="dxa"/>
          </w:tcPr>
          <w:p w14:paraId="435FA55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</w:p>
        </w:tc>
        <w:tc>
          <w:tcPr>
            <w:tcW w:w="1120" w:type="dxa"/>
          </w:tcPr>
          <w:p w14:paraId="4755D2B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280A7F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Optional/Mandatory</w:t>
            </w:r>
          </w:p>
        </w:tc>
        <w:tc>
          <w:tcPr>
            <w:tcW w:w="3190" w:type="dxa"/>
          </w:tcPr>
          <w:p w14:paraId="5CB89C8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用户请求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地址</w:t>
            </w:r>
          </w:p>
          <w:p w14:paraId="3158B85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（客户端选传/服务端必传）</w:t>
            </w:r>
          </w:p>
          <w:p w14:paraId="33A3986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*若有抓不到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的情况，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填 "-"</w:t>
            </w:r>
          </w:p>
        </w:tc>
        <w:tc>
          <w:tcPr>
            <w:tcW w:w="2155" w:type="dxa"/>
          </w:tcPr>
          <w:p w14:paraId="261B4C64" w14:textId="77777777" w:rsidR="00F36D96" w:rsidRDefault="00F36D96">
            <w:pPr>
              <w:jc w:val="center"/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</w:p>
          <w:p w14:paraId="004E540D" w14:textId="77777777" w:rsidR="00F36D96" w:rsidRDefault="00864008">
            <w:pPr>
              <w:jc w:val="center"/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281ECBB2" w14:textId="77777777">
        <w:tc>
          <w:tcPr>
            <w:tcW w:w="1920" w:type="dxa"/>
          </w:tcPr>
          <w:p w14:paraId="5838A79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device_id</w:t>
            </w:r>
            <w:proofErr w:type="spellEnd"/>
          </w:p>
        </w:tc>
        <w:tc>
          <w:tcPr>
            <w:tcW w:w="1120" w:type="dxa"/>
          </w:tcPr>
          <w:p w14:paraId="10822B5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6CC485A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4A47956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设备id(设备唯一id)</w:t>
            </w:r>
          </w:p>
        </w:tc>
        <w:tc>
          <w:tcPr>
            <w:tcW w:w="2155" w:type="dxa"/>
          </w:tcPr>
          <w:p w14:paraId="373C874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75DE61EB" w14:textId="77777777">
        <w:trPr>
          <w:trHeight w:val="885"/>
        </w:trPr>
        <w:tc>
          <w:tcPr>
            <w:tcW w:w="1920" w:type="dxa"/>
          </w:tcPr>
          <w:p w14:paraId="40792CC7" w14:textId="3326DF32" w:rsidR="00F36D96" w:rsidRDefault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 w:rsidRPr="009606AD">
              <w:rPr>
                <w:rFonts w:ascii="ñÊcÀ˛" w:eastAsia="宋体" w:hAnsi="ñÊcÀ˛" w:cs="ñÊcÀ˛"/>
                <w:sz w:val="22"/>
                <w:szCs w:val="22"/>
                <w:highlight w:val="yellow"/>
                <w:lang w:eastAsia="zh-CN"/>
              </w:rPr>
              <w:t>song_from</w:t>
            </w:r>
            <w:proofErr w:type="spellEnd"/>
          </w:p>
        </w:tc>
        <w:tc>
          <w:tcPr>
            <w:tcW w:w="1120" w:type="dxa"/>
          </w:tcPr>
          <w:p w14:paraId="03B7A23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36D6DC3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76A4EA4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听歌来源</w:t>
            </w:r>
          </w:p>
          <w:p w14:paraId="0457B33D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0: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默认值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(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不区分来源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)</w:t>
            </w:r>
          </w:p>
          <w:p w14:paraId="46525B20" w14:textId="3383CD7A" w:rsidR="00F36D96" w:rsidRDefault="009606AD" w:rsidP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1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：搜索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(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通过搜过听歌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)</w:t>
            </w:r>
          </w:p>
        </w:tc>
        <w:tc>
          <w:tcPr>
            <w:tcW w:w="2155" w:type="dxa"/>
            <w:vMerge w:val="restart"/>
            <w:vAlign w:val="center"/>
          </w:tcPr>
          <w:p w14:paraId="607EA720" w14:textId="77777777" w:rsidR="00F36D96" w:rsidRDefault="00864008">
            <w:pPr>
              <w:jc w:val="center"/>
              <w:textAlignment w:val="center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2"/>
                <w:szCs w:val="22"/>
                <w:highlight w:val="yellow"/>
                <w:lang w:eastAsia="zh-CN" w:bidi="ar"/>
              </w:rPr>
              <w:t>默认不区分，填0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；</w:t>
            </w: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br/>
            </w:r>
            <w:r>
              <w:rPr>
                <w:rFonts w:ascii="楷体" w:eastAsia="楷体" w:hAnsi="楷体" w:cs="楷体" w:hint="eastAsia"/>
                <w:b/>
                <w:color w:val="000000"/>
                <w:sz w:val="22"/>
                <w:szCs w:val="22"/>
                <w:highlight w:val="yellow"/>
                <w:lang w:eastAsia="zh-CN" w:bidi="ar"/>
              </w:rPr>
              <w:t>若个别厂商需要区分，请按照action或action_1的枚举值埋点</w:t>
            </w:r>
          </w:p>
        </w:tc>
      </w:tr>
      <w:tr w:rsidR="00F36D96" w14:paraId="544E0A61" w14:textId="77777777" w:rsidTr="009606AD">
        <w:trPr>
          <w:trHeight w:val="437"/>
        </w:trPr>
        <w:tc>
          <w:tcPr>
            <w:tcW w:w="1920" w:type="dxa"/>
          </w:tcPr>
          <w:p w14:paraId="6F5F78C4" w14:textId="53991142" w:rsidR="00F36D96" w:rsidRDefault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  <w:t>funcation_type</w:t>
            </w:r>
            <w:proofErr w:type="spellEnd"/>
          </w:p>
        </w:tc>
        <w:tc>
          <w:tcPr>
            <w:tcW w:w="1120" w:type="dxa"/>
          </w:tcPr>
          <w:p w14:paraId="3CA8F5E8" w14:textId="2D883EC6" w:rsidR="00F36D96" w:rsidRDefault="009606AD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38EEA51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  <w:vAlign w:val="bottom"/>
          </w:tcPr>
          <w:p w14:paraId="70F158B8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功能模块</w:t>
            </w:r>
          </w:p>
          <w:p w14:paraId="75E58F3D" w14:textId="77777777" w:rsidR="009606AD" w:rsidRPr="009606AD" w:rsidRDefault="009606AD" w:rsidP="009606AD">
            <w:pPr>
              <w:widowControl w:val="0"/>
              <w:autoSpaceDE w:val="0"/>
              <w:autoSpaceDN w:val="0"/>
              <w:adjustRightInd w:val="0"/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 xml:space="preserve">0: 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默认值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(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不区分功能模块</w:t>
            </w:r>
            <w:r w:rsidRPr="009606AD">
              <w:rPr>
                <w:rFonts w:ascii="ñÊcÀ˛" w:eastAsia="宋体" w:hAnsi="ñÊcÀ˛" w:cs="ñÊcÀ˛"/>
                <w:color w:val="FF0000"/>
                <w:sz w:val="22"/>
                <w:szCs w:val="22"/>
                <w:highlight w:val="yellow"/>
                <w:lang w:eastAsia="zh-CN"/>
              </w:rPr>
              <w:t>)</w:t>
            </w:r>
          </w:p>
          <w:p w14:paraId="47AAD161" w14:textId="02B515DE" w:rsidR="00F36D96" w:rsidRDefault="009606AD" w:rsidP="009606AD">
            <w:pPr>
              <w:textAlignment w:val="bottom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1</w:t>
            </w:r>
            <w:r w:rsidRPr="009606AD">
              <w:rPr>
                <w:rFonts w:ascii="ñÊcÀ˛" w:eastAsia="宋体" w:hAnsi="ñÊcÀ˛" w:cs="ñÊcÀ˛"/>
                <w:color w:val="000000"/>
                <w:sz w:val="22"/>
                <w:szCs w:val="22"/>
                <w:highlight w:val="yellow"/>
                <w:lang w:eastAsia="zh-CN"/>
              </w:rPr>
              <w:t>：贴纸</w:t>
            </w:r>
          </w:p>
        </w:tc>
        <w:tc>
          <w:tcPr>
            <w:tcW w:w="2155" w:type="dxa"/>
            <w:vMerge/>
            <w:vAlign w:val="center"/>
          </w:tcPr>
          <w:p w14:paraId="7F2F4A9B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</w:p>
        </w:tc>
      </w:tr>
      <w:tr w:rsidR="00F36D96" w14:paraId="7E750DB2" w14:textId="77777777">
        <w:trPr>
          <w:trHeight w:val="570"/>
        </w:trPr>
        <w:tc>
          <w:tcPr>
            <w:tcW w:w="1920" w:type="dxa"/>
          </w:tcPr>
          <w:p w14:paraId="50F0FEA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city_code</w:t>
            </w:r>
            <w:proofErr w:type="spellEnd"/>
          </w:p>
        </w:tc>
        <w:tc>
          <w:tcPr>
            <w:tcW w:w="1120" w:type="dxa"/>
          </w:tcPr>
          <w:p w14:paraId="48656D0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615BAF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Optional/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90" w:type="dxa"/>
          </w:tcPr>
          <w:p w14:paraId="3AB3038E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城市编码，如:110105(朝阳区)</w:t>
            </w:r>
          </w:p>
          <w:p w14:paraId="009C267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默认值："-"</w:t>
            </w:r>
          </w:p>
        </w:tc>
        <w:tc>
          <w:tcPr>
            <w:tcW w:w="2155" w:type="dxa"/>
          </w:tcPr>
          <w:p w14:paraId="017B9E5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1D60349D" w14:textId="77777777">
        <w:tc>
          <w:tcPr>
            <w:tcW w:w="1920" w:type="dxa"/>
          </w:tcPr>
          <w:p w14:paraId="6B9B589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errcode</w:t>
            </w:r>
            <w:proofErr w:type="spellEnd"/>
          </w:p>
        </w:tc>
        <w:tc>
          <w:tcPr>
            <w:tcW w:w="1120" w:type="dxa"/>
          </w:tcPr>
          <w:p w14:paraId="41A1776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6A6DDA2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13578F3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请求CDN厂商时的状态码：http 响应码，如200 403,404,500,503等</w:t>
            </w:r>
          </w:p>
        </w:tc>
        <w:tc>
          <w:tcPr>
            <w:tcW w:w="2155" w:type="dxa"/>
          </w:tcPr>
          <w:p w14:paraId="211E2AE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0762F3F8" w14:textId="77777777">
        <w:trPr>
          <w:trHeight w:val="570"/>
        </w:trPr>
        <w:tc>
          <w:tcPr>
            <w:tcW w:w="1920" w:type="dxa"/>
          </w:tcPr>
          <w:p w14:paraId="0ECF1EF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ua</w:t>
            </w:r>
            <w:proofErr w:type="spellEnd"/>
          </w:p>
        </w:tc>
        <w:tc>
          <w:tcPr>
            <w:tcW w:w="1120" w:type="dxa"/>
          </w:tcPr>
          <w:p w14:paraId="3AE3987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85DB41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4DD20D6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机型</w:t>
            </w:r>
          </w:p>
          <w:p w14:paraId="0E57F8D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55" w:type="dxa"/>
          </w:tcPr>
          <w:p w14:paraId="5FF2F9B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8C35A5E" w14:textId="77777777">
        <w:trPr>
          <w:trHeight w:val="570"/>
        </w:trPr>
        <w:tc>
          <w:tcPr>
            <w:tcW w:w="1920" w:type="dxa"/>
          </w:tcPr>
          <w:p w14:paraId="7A3628B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AB</w:t>
            </w:r>
          </w:p>
        </w:tc>
        <w:tc>
          <w:tcPr>
            <w:tcW w:w="1120" w:type="dxa"/>
          </w:tcPr>
          <w:p w14:paraId="0AC3DF9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1765CD9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378C1D7A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测试类型，比如：A、B等</w:t>
            </w:r>
          </w:p>
          <w:p w14:paraId="1553971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55" w:type="dxa"/>
          </w:tcPr>
          <w:p w14:paraId="42D7B83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默认不区分，填:"-"</w:t>
            </w:r>
          </w:p>
        </w:tc>
      </w:tr>
      <w:tr w:rsidR="00F36D96" w14:paraId="17BCDC72" w14:textId="77777777">
        <w:trPr>
          <w:trHeight w:val="580"/>
        </w:trPr>
        <w:tc>
          <w:tcPr>
            <w:tcW w:w="1920" w:type="dxa"/>
          </w:tcPr>
          <w:p w14:paraId="296EA51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stay_duration</w:t>
            </w:r>
            <w:proofErr w:type="spellEnd"/>
          </w:p>
        </w:tc>
        <w:tc>
          <w:tcPr>
            <w:tcW w:w="1120" w:type="dxa"/>
          </w:tcPr>
          <w:p w14:paraId="14BF134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01537B0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90" w:type="dxa"/>
          </w:tcPr>
          <w:p w14:paraId="7AA3E5DA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页面停留时长(单位:秒)</w:t>
            </w:r>
          </w:p>
          <w:p w14:paraId="7CB5D7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默认值:0</w:t>
            </w:r>
          </w:p>
        </w:tc>
        <w:tc>
          <w:tcPr>
            <w:tcW w:w="2155" w:type="dxa"/>
          </w:tcPr>
          <w:p w14:paraId="67147AE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默认不区分，填:0</w:t>
            </w:r>
          </w:p>
        </w:tc>
      </w:tr>
    </w:tbl>
    <w:p w14:paraId="4361CF0A" w14:textId="77777777" w:rsidR="00F36D96" w:rsidRDefault="00F36D96">
      <w:pPr>
        <w:ind w:left="1260" w:firstLine="180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1A50935E" w14:textId="77777777" w:rsidR="00F36D96" w:rsidRDefault="00864008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ab/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800200）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Style w:val="af2"/>
        <w:tblW w:w="9965" w:type="dxa"/>
        <w:tblInd w:w="475" w:type="dxa"/>
        <w:tblLayout w:type="fixed"/>
        <w:tblLook w:val="04A0" w:firstRow="1" w:lastRow="0" w:firstColumn="1" w:lastColumn="0" w:noHBand="0" w:noVBand="1"/>
      </w:tblPr>
      <w:tblGrid>
        <w:gridCol w:w="1940"/>
        <w:gridCol w:w="1120"/>
        <w:gridCol w:w="1570"/>
        <w:gridCol w:w="3170"/>
        <w:gridCol w:w="2165"/>
      </w:tblGrid>
      <w:tr w:rsidR="00F36D96" w14:paraId="52251E45" w14:textId="77777777">
        <w:tc>
          <w:tcPr>
            <w:tcW w:w="1940" w:type="dxa"/>
          </w:tcPr>
          <w:p w14:paraId="203243BC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Field</w:t>
            </w:r>
          </w:p>
        </w:tc>
        <w:tc>
          <w:tcPr>
            <w:tcW w:w="1120" w:type="dxa"/>
          </w:tcPr>
          <w:p w14:paraId="435D3AD2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Data Type</w:t>
            </w:r>
          </w:p>
        </w:tc>
        <w:tc>
          <w:tcPr>
            <w:tcW w:w="1570" w:type="dxa"/>
          </w:tcPr>
          <w:p w14:paraId="6AA6549E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Requirement</w:t>
            </w:r>
          </w:p>
        </w:tc>
        <w:tc>
          <w:tcPr>
            <w:tcW w:w="3170" w:type="dxa"/>
          </w:tcPr>
          <w:p w14:paraId="0A09126F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Description</w:t>
            </w:r>
          </w:p>
        </w:tc>
        <w:tc>
          <w:tcPr>
            <w:tcW w:w="2165" w:type="dxa"/>
          </w:tcPr>
          <w:p w14:paraId="1914E86B" w14:textId="77777777" w:rsidR="00F36D96" w:rsidRDefault="00864008">
            <w:pPr>
              <w:textAlignment w:val="top"/>
              <w:rPr>
                <w:rFonts w:ascii="楷体" w:eastAsia="楷体" w:hAnsi="楷体"/>
                <w:b/>
                <w:bCs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 w:rsidR="00F36D96" w14:paraId="508DCA95" w14:textId="77777777">
        <w:tc>
          <w:tcPr>
            <w:tcW w:w="1940" w:type="dxa"/>
          </w:tcPr>
          <w:p w14:paraId="75072F4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from_source</w:t>
            </w:r>
            <w:proofErr w:type="spellEnd"/>
          </w:p>
        </w:tc>
        <w:tc>
          <w:tcPr>
            <w:tcW w:w="1120" w:type="dxa"/>
          </w:tcPr>
          <w:p w14:paraId="2FACC9E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12CB3F9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1A529FE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数据来源  0:三方；1:爱听</w:t>
            </w:r>
          </w:p>
        </w:tc>
        <w:tc>
          <w:tcPr>
            <w:tcW w:w="2165" w:type="dxa"/>
          </w:tcPr>
          <w:p w14:paraId="6ECD2EEA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28CC9460" w14:textId="77777777">
        <w:trPr>
          <w:trHeight w:val="685"/>
        </w:trPr>
        <w:tc>
          <w:tcPr>
            <w:tcW w:w="1940" w:type="dxa"/>
          </w:tcPr>
          <w:p w14:paraId="6AA18E7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device_id</w:t>
            </w:r>
            <w:proofErr w:type="spellEnd"/>
          </w:p>
        </w:tc>
        <w:tc>
          <w:tcPr>
            <w:tcW w:w="1120" w:type="dxa"/>
          </w:tcPr>
          <w:p w14:paraId="52E3715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A8068C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2B408764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设备id(设备唯一id)</w:t>
            </w:r>
          </w:p>
          <w:p w14:paraId="6596CC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默认值："-"</w:t>
            </w:r>
          </w:p>
        </w:tc>
        <w:tc>
          <w:tcPr>
            <w:tcW w:w="2165" w:type="dxa"/>
          </w:tcPr>
          <w:p w14:paraId="653B2378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787B68F8" w14:textId="77777777">
        <w:trPr>
          <w:trHeight w:val="1115"/>
        </w:trPr>
        <w:tc>
          <w:tcPr>
            <w:tcW w:w="1940" w:type="dxa"/>
          </w:tcPr>
          <w:p w14:paraId="4B65024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lastRenderedPageBreak/>
              <w:t>ip</w:t>
            </w:r>
            <w:proofErr w:type="spellEnd"/>
          </w:p>
        </w:tc>
        <w:tc>
          <w:tcPr>
            <w:tcW w:w="1120" w:type="dxa"/>
          </w:tcPr>
          <w:p w14:paraId="7D159B6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40F8E743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Optional/</w:t>
            </w:r>
          </w:p>
          <w:p w14:paraId="27CCCB9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76AAEF96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用户请求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地址</w:t>
            </w:r>
          </w:p>
          <w:p w14:paraId="16B6533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（客户端选传/服务端必传）</w:t>
            </w:r>
          </w:p>
          <w:p w14:paraId="6BA42DD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*若有抓不到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的情况，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ip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填 "-"</w:t>
            </w:r>
          </w:p>
        </w:tc>
        <w:tc>
          <w:tcPr>
            <w:tcW w:w="2165" w:type="dxa"/>
          </w:tcPr>
          <w:p w14:paraId="147F736A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22592BAA" w14:textId="77777777">
        <w:trPr>
          <w:trHeight w:val="815"/>
        </w:trPr>
        <w:tc>
          <w:tcPr>
            <w:tcW w:w="1940" w:type="dxa"/>
          </w:tcPr>
          <w:p w14:paraId="3176EC8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user_id</w:t>
            </w:r>
            <w:proofErr w:type="spellEnd"/>
          </w:p>
        </w:tc>
        <w:tc>
          <w:tcPr>
            <w:tcW w:w="1120" w:type="dxa"/>
          </w:tcPr>
          <w:p w14:paraId="3A5CC96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14A6CCB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5E080B40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用户id。</w:t>
            </w:r>
          </w:p>
          <w:p w14:paraId="75A48BB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musicURL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 xml:space="preserve">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identityid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0"/>
                <w:lang w:eastAsia="zh-CN" w:bidi="ar"/>
              </w:rPr>
              <w:t>传参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)</w:t>
            </w:r>
          </w:p>
        </w:tc>
        <w:tc>
          <w:tcPr>
            <w:tcW w:w="2165" w:type="dxa"/>
          </w:tcPr>
          <w:p w14:paraId="4491A44E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4ED55A48" w14:textId="77777777">
        <w:trPr>
          <w:trHeight w:val="1375"/>
        </w:trPr>
        <w:tc>
          <w:tcPr>
            <w:tcW w:w="1940" w:type="dxa"/>
          </w:tcPr>
          <w:p w14:paraId="51ECDEB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object_id</w:t>
            </w:r>
            <w:proofErr w:type="spellEnd"/>
          </w:p>
        </w:tc>
        <w:tc>
          <w:tcPr>
            <w:tcW w:w="1120" w:type="dxa"/>
          </w:tcPr>
          <w:p w14:paraId="0729EB8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6E3D5EF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43717ADB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歌曲id或歌单id </w:t>
            </w:r>
          </w:p>
          <w:p w14:paraId="7382FBE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对应item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itemID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2"/>
                <w:szCs w:val="22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)</w:t>
            </w:r>
          </w:p>
          <w:p w14:paraId="0306865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b/>
                <w:i/>
                <w:color w:val="000000"/>
                <w:sz w:val="22"/>
                <w:szCs w:val="22"/>
                <w:lang w:eastAsia="zh-CN" w:bidi="ar"/>
              </w:rPr>
              <w:t>对应station API的</w:t>
            </w:r>
            <w:proofErr w:type="spellStart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categoryID</w:t>
            </w:r>
            <w:proofErr w:type="spellEnd"/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(</w:t>
            </w:r>
            <w:r>
              <w:rPr>
                <w:rFonts w:ascii="楷体" w:eastAsia="楷体" w:hAnsi="楷体" w:cs="楷体" w:hint="eastAsia"/>
                <w:b/>
                <w:i/>
                <w:color w:val="FF0000"/>
                <w:sz w:val="20"/>
                <w:lang w:eastAsia="zh-CN" w:bidi="ar"/>
              </w:rPr>
              <w:t>返回</w:t>
            </w:r>
            <w:r>
              <w:rPr>
                <w:rFonts w:ascii="楷体" w:eastAsia="楷体" w:hAnsi="楷体" w:cs="楷体" w:hint="eastAsia"/>
                <w:b/>
                <w:i/>
                <w:color w:val="000000"/>
                <w:sz w:val="20"/>
                <w:lang w:eastAsia="zh-CN" w:bidi="ar"/>
              </w:rPr>
              <w:t>)</w:t>
            </w:r>
          </w:p>
        </w:tc>
        <w:tc>
          <w:tcPr>
            <w:tcW w:w="2165" w:type="dxa"/>
          </w:tcPr>
          <w:p w14:paraId="2C5B8A4C" w14:textId="77777777" w:rsidR="00F36D96" w:rsidRDefault="00F36D96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2072B478" w14:textId="77777777">
        <w:tc>
          <w:tcPr>
            <w:tcW w:w="1940" w:type="dxa"/>
          </w:tcPr>
          <w:p w14:paraId="69F550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object_type</w:t>
            </w:r>
            <w:proofErr w:type="spellEnd"/>
          </w:p>
        </w:tc>
        <w:tc>
          <w:tcPr>
            <w:tcW w:w="1120" w:type="dxa"/>
          </w:tcPr>
          <w:p w14:paraId="0319530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7D924F4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70F8A25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1：歌曲；2：歌单；3.带链接视频/H5页面/小程序等；4.不带链接视频(MP4文件)</w:t>
            </w:r>
          </w:p>
        </w:tc>
        <w:tc>
          <w:tcPr>
            <w:tcW w:w="2165" w:type="dxa"/>
            <w:vMerge w:val="restart"/>
          </w:tcPr>
          <w:p w14:paraId="0D7A1B37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50CA850D" w14:textId="77777777">
        <w:tc>
          <w:tcPr>
            <w:tcW w:w="1940" w:type="dxa"/>
          </w:tcPr>
          <w:p w14:paraId="6B822ED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1120" w:type="dxa"/>
          </w:tcPr>
          <w:p w14:paraId="7C4CDB3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B83458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660EC61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事件发生时间(年-月-日 时:分:秒)，格式：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yyyy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 xml:space="preserve">-MM-dd </w:t>
            </w: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HH:mm:ss</w:t>
            </w:r>
            <w:proofErr w:type="spellEnd"/>
          </w:p>
        </w:tc>
        <w:tc>
          <w:tcPr>
            <w:tcW w:w="2165" w:type="dxa"/>
            <w:vMerge/>
          </w:tcPr>
          <w:p w14:paraId="5FD3860D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49258115" w14:textId="77777777">
        <w:trPr>
          <w:trHeight w:val="2750"/>
        </w:trPr>
        <w:tc>
          <w:tcPr>
            <w:tcW w:w="1940" w:type="dxa"/>
          </w:tcPr>
          <w:p w14:paraId="045F25E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device_type</w:t>
            </w:r>
            <w:proofErr w:type="spellEnd"/>
          </w:p>
        </w:tc>
        <w:tc>
          <w:tcPr>
            <w:tcW w:w="1120" w:type="dxa"/>
          </w:tcPr>
          <w:p w14:paraId="513D00A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2C4DFCCD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46E815EB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1:PC电脑</w:t>
            </w:r>
          </w:p>
          <w:p w14:paraId="509DC33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2:平板电脑</w:t>
            </w:r>
          </w:p>
          <w:p w14:paraId="4F5715E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3:手机</w:t>
            </w:r>
          </w:p>
          <w:p w14:paraId="5AF13C7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4:车载电视</w:t>
            </w:r>
          </w:p>
          <w:p w14:paraId="73A904A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5:智能音响</w:t>
            </w:r>
          </w:p>
          <w:p w14:paraId="36257F8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6:机顶盒</w:t>
            </w:r>
          </w:p>
          <w:p w14:paraId="579AECE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7:MPEG4播放器</w:t>
            </w:r>
          </w:p>
          <w:p w14:paraId="6D7F725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8:航空器</w:t>
            </w:r>
          </w:p>
          <w:p w14:paraId="4D519F2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9:电视机</w:t>
            </w:r>
          </w:p>
          <w:p w14:paraId="4F53CCF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10:智能电视</w:t>
            </w:r>
          </w:p>
        </w:tc>
        <w:tc>
          <w:tcPr>
            <w:tcW w:w="2165" w:type="dxa"/>
          </w:tcPr>
          <w:p w14:paraId="5CEB4792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02DD86BC" w14:textId="77777777">
        <w:trPr>
          <w:trHeight w:val="1375"/>
        </w:trPr>
        <w:tc>
          <w:tcPr>
            <w:tcW w:w="1940" w:type="dxa"/>
          </w:tcPr>
          <w:p w14:paraId="3ED5E2B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action</w:t>
            </w:r>
          </w:p>
        </w:tc>
        <w:tc>
          <w:tcPr>
            <w:tcW w:w="1120" w:type="dxa"/>
          </w:tcPr>
          <w:p w14:paraId="2E664E88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int</w:t>
            </w:r>
          </w:p>
        </w:tc>
        <w:tc>
          <w:tcPr>
            <w:tcW w:w="1570" w:type="dxa"/>
          </w:tcPr>
          <w:p w14:paraId="25DF940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0D3E4AC7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1.分享；</w:t>
            </w:r>
          </w:p>
          <w:p w14:paraId="29C7684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2.收藏，</w:t>
            </w:r>
          </w:p>
          <w:p w14:paraId="61F8E15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3.取消收藏，</w:t>
            </w:r>
          </w:p>
          <w:p w14:paraId="23E95C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4.选材（歌曲被选做素材）</w:t>
            </w:r>
          </w:p>
          <w:p w14:paraId="4A995BD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5.跳转到歌曲播放详情页</w:t>
            </w:r>
          </w:p>
        </w:tc>
        <w:tc>
          <w:tcPr>
            <w:tcW w:w="2165" w:type="dxa"/>
          </w:tcPr>
          <w:p w14:paraId="78662D1C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70530519" w14:textId="77777777">
        <w:trPr>
          <w:trHeight w:val="3828"/>
        </w:trPr>
        <w:tc>
          <w:tcPr>
            <w:tcW w:w="1940" w:type="dxa"/>
          </w:tcPr>
          <w:p w14:paraId="07867BA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entrance</w:t>
            </w:r>
          </w:p>
        </w:tc>
        <w:tc>
          <w:tcPr>
            <w:tcW w:w="1120" w:type="dxa"/>
          </w:tcPr>
          <w:p w14:paraId="4D4215E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B4F08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2210FBAF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entrance 枚举值定义更新,音乐使用场景</w:t>
            </w:r>
          </w:p>
          <w:p w14:paraId="00943B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1：音乐选材前的试听(音乐与视频/资讯/故事/H5等合成前的试听)</w:t>
            </w:r>
          </w:p>
          <w:p w14:paraId="51B67A5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2：音乐被选材后的播放(音乐与视频/资讯/故事/H5等确认合成后的播放)</w:t>
            </w:r>
          </w:p>
          <w:p w14:paraId="60801261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注：1、2 指音乐有选材属性的播放，1为音乐被选材前试听，2为音乐被选材后的播放</w:t>
            </w:r>
          </w:p>
          <w:p w14:paraId="2C4DF01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lang w:eastAsia="zh-CN" w:bidi="ar"/>
              </w:rPr>
              <w:t>3：听音乐(没有选材过程，仅听音乐)</w:t>
            </w:r>
          </w:p>
          <w:p w14:paraId="44FFE4C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cs="楷体" w:hint="eastAsia"/>
                <w:color w:val="FF0000"/>
                <w:sz w:val="20"/>
                <w:lang w:eastAsia="zh-CN" w:bidi="ar"/>
              </w:rPr>
              <w:t>比如：直接获取音乐列表，播放音乐。没有用户选材环节</w:t>
            </w:r>
          </w:p>
        </w:tc>
        <w:tc>
          <w:tcPr>
            <w:tcW w:w="2165" w:type="dxa"/>
          </w:tcPr>
          <w:p w14:paraId="27F80135" w14:textId="77777777" w:rsidR="00F36D96" w:rsidRDefault="00F36D96">
            <w:pPr>
              <w:jc w:val="center"/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F36D96" w14:paraId="69C1EC7A" w14:textId="77777777">
        <w:trPr>
          <w:trHeight w:val="553"/>
        </w:trPr>
        <w:tc>
          <w:tcPr>
            <w:tcW w:w="1940" w:type="dxa"/>
          </w:tcPr>
          <w:p w14:paraId="3BF78EC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lastRenderedPageBreak/>
              <w:t>bitrate</w:t>
            </w:r>
          </w:p>
        </w:tc>
        <w:tc>
          <w:tcPr>
            <w:tcW w:w="1120" w:type="dxa"/>
          </w:tcPr>
          <w:p w14:paraId="232D94DB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6B4554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6F373ADC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0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传对应服务端接口中区分全曲和片段的参数</w:t>
            </w:r>
          </w:p>
          <w:p w14:paraId="34D9F61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proofErr w:type="gramStart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a.MusicURL</w:t>
            </w:r>
            <w:proofErr w:type="spellEnd"/>
            <w:proofErr w:type="gram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 xml:space="preserve"> API-&gt;Request Elements-&gt; 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highlight w:val="yellow"/>
                <w:lang w:eastAsia="zh-CN" w:bidi="ar"/>
              </w:rPr>
              <w:t>subitemtype</w:t>
            </w:r>
            <w:proofErr w:type="spellEnd"/>
          </w:p>
          <w:p w14:paraId="28C3C1D4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枚举值：MP3-64K-FTD-P、MP3-128K-FTD</w:t>
            </w:r>
          </w:p>
          <w:p w14:paraId="78EFAF3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b.requestMusicUrl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-&gt;Parameter API-&gt;</w:t>
            </w:r>
            <w:proofErr w:type="spellStart"/>
            <w:r>
              <w:rPr>
                <w:rFonts w:ascii="楷体" w:eastAsia="楷体" w:hAnsi="楷体" w:cs="楷体" w:hint="eastAsia"/>
                <w:b/>
                <w:color w:val="000000"/>
                <w:sz w:val="20"/>
                <w:highlight w:val="yellow"/>
                <w:lang w:eastAsia="zh-CN" w:bidi="ar"/>
              </w:rPr>
              <w:t>apimode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 xml:space="preserve"> 值</w:t>
            </w:r>
          </w:p>
          <w:p w14:paraId="1E20C817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0"/>
                <w:highlight w:val="yellow"/>
                <w:lang w:eastAsia="zh-CN" w:bidi="ar"/>
              </w:rPr>
              <w:t>枚举值：1,2,3</w:t>
            </w:r>
          </w:p>
        </w:tc>
        <w:tc>
          <w:tcPr>
            <w:tcW w:w="2165" w:type="dxa"/>
          </w:tcPr>
          <w:p w14:paraId="6AA8D36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D7AB2B2" w14:textId="77777777">
        <w:trPr>
          <w:trHeight w:val="825"/>
        </w:trPr>
        <w:tc>
          <w:tcPr>
            <w:tcW w:w="1940" w:type="dxa"/>
          </w:tcPr>
          <w:p w14:paraId="4F9A060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city_code</w:t>
            </w:r>
            <w:proofErr w:type="spellEnd"/>
          </w:p>
        </w:tc>
        <w:tc>
          <w:tcPr>
            <w:tcW w:w="1120" w:type="dxa"/>
          </w:tcPr>
          <w:p w14:paraId="62E5D7C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26934DE6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Mandatory</w:t>
            </w:r>
          </w:p>
        </w:tc>
        <w:tc>
          <w:tcPr>
            <w:tcW w:w="3170" w:type="dxa"/>
          </w:tcPr>
          <w:p w14:paraId="7C204645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城市编码</w:t>
            </w:r>
          </w:p>
          <w:p w14:paraId="7D34BD79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例如：110105(朝阳区)</w:t>
            </w:r>
          </w:p>
          <w:p w14:paraId="6B55C743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默认值："-"</w:t>
            </w:r>
          </w:p>
        </w:tc>
        <w:tc>
          <w:tcPr>
            <w:tcW w:w="2165" w:type="dxa"/>
            <w:vMerge w:val="restart"/>
          </w:tcPr>
          <w:p w14:paraId="54CA3C5E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DB96F81" w14:textId="77777777">
        <w:trPr>
          <w:trHeight w:val="550"/>
        </w:trPr>
        <w:tc>
          <w:tcPr>
            <w:tcW w:w="1940" w:type="dxa"/>
          </w:tcPr>
          <w:p w14:paraId="17263A9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proofErr w:type="spellStart"/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ua</w:t>
            </w:r>
            <w:proofErr w:type="spellEnd"/>
          </w:p>
        </w:tc>
        <w:tc>
          <w:tcPr>
            <w:tcW w:w="1120" w:type="dxa"/>
          </w:tcPr>
          <w:p w14:paraId="30A3A53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11067625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3FEF1546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机型</w:t>
            </w:r>
          </w:p>
          <w:p w14:paraId="5210023C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65" w:type="dxa"/>
          </w:tcPr>
          <w:p w14:paraId="4B328F8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若获取不到，填"-"</w:t>
            </w:r>
          </w:p>
        </w:tc>
      </w:tr>
      <w:tr w:rsidR="00F36D96" w14:paraId="6742E75F" w14:textId="77777777">
        <w:trPr>
          <w:trHeight w:val="645"/>
        </w:trPr>
        <w:tc>
          <w:tcPr>
            <w:tcW w:w="1940" w:type="dxa"/>
          </w:tcPr>
          <w:p w14:paraId="7DF7A7EA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AB</w:t>
            </w:r>
          </w:p>
        </w:tc>
        <w:tc>
          <w:tcPr>
            <w:tcW w:w="1120" w:type="dxa"/>
          </w:tcPr>
          <w:p w14:paraId="20F1A62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string</w:t>
            </w:r>
          </w:p>
        </w:tc>
        <w:tc>
          <w:tcPr>
            <w:tcW w:w="1570" w:type="dxa"/>
          </w:tcPr>
          <w:p w14:paraId="71811B62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Optional</w:t>
            </w:r>
          </w:p>
        </w:tc>
        <w:tc>
          <w:tcPr>
            <w:tcW w:w="3170" w:type="dxa"/>
          </w:tcPr>
          <w:p w14:paraId="0104754B" w14:textId="77777777" w:rsidR="00F36D96" w:rsidRDefault="00864008">
            <w:pPr>
              <w:textAlignment w:val="top"/>
              <w:rPr>
                <w:rFonts w:ascii="楷体" w:eastAsia="楷体" w:hAnsi="楷体" w:cs="楷体"/>
                <w:color w:val="000000"/>
                <w:sz w:val="22"/>
                <w:szCs w:val="22"/>
                <w:highlight w:val="yellow"/>
                <w:lang w:eastAsia="zh-CN"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测试类型，比如：A、B等</w:t>
            </w:r>
          </w:p>
          <w:p w14:paraId="231466EF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默认："-"</w:t>
            </w:r>
          </w:p>
        </w:tc>
        <w:tc>
          <w:tcPr>
            <w:tcW w:w="2165" w:type="dxa"/>
          </w:tcPr>
          <w:p w14:paraId="60BDAA80" w14:textId="77777777" w:rsidR="00F36D96" w:rsidRDefault="00864008">
            <w:pPr>
              <w:textAlignment w:val="top"/>
              <w:rPr>
                <w:rFonts w:ascii="楷体" w:eastAsia="楷体" w:hAnsi="楷体"/>
                <w:color w:val="000000" w:themeColor="text1"/>
                <w:sz w:val="22"/>
                <w:szCs w:val="22"/>
                <w:highlight w:val="yellow"/>
                <w:lang w:eastAsia="zh-CN"/>
              </w:rPr>
            </w:pPr>
            <w:r>
              <w:rPr>
                <w:rFonts w:ascii="楷体" w:eastAsia="楷体" w:hAnsi="楷体" w:cs="楷体" w:hint="eastAsia"/>
                <w:color w:val="000000"/>
                <w:sz w:val="22"/>
                <w:szCs w:val="22"/>
                <w:highlight w:val="yellow"/>
                <w:lang w:eastAsia="zh-CN" w:bidi="ar"/>
              </w:rPr>
              <w:t>默认不区分，填:"-"</w:t>
            </w:r>
          </w:p>
        </w:tc>
      </w:tr>
    </w:tbl>
    <w:p w14:paraId="0CB31B34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4E275EC0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576AC2D1" w14:textId="77777777" w:rsidR="00F36D96" w:rsidRDefault="00864008">
      <w:pPr>
        <w:ind w:firstLineChars="300" w:firstLine="663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data（</w:t>
      </w:r>
      <w:proofErr w:type="spellStart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report_type</w:t>
      </w:r>
      <w:proofErr w:type="spellEnd"/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=</w:t>
      </w:r>
      <w:r>
        <w:rPr>
          <w:rFonts w:ascii="楷体" w:eastAsia="楷体" w:hAnsi="楷体" w:hint="eastAsia"/>
          <w:b/>
          <w:color w:val="000000" w:themeColor="text1"/>
          <w:sz w:val="22"/>
          <w:szCs w:val="22"/>
          <w:lang w:eastAsia="zh-CN"/>
        </w:rPr>
        <w:t>800300）</w:t>
      </w:r>
      <w:r>
        <w:rPr>
          <w:rFonts w:ascii="楷体" w:eastAsia="楷体" w:hAnsi="楷体"/>
          <w:b/>
          <w:color w:val="000000" w:themeColor="text1"/>
          <w:sz w:val="22"/>
          <w:szCs w:val="22"/>
          <w:lang w:eastAsia="zh-CN"/>
        </w:rPr>
        <w:t>:</w:t>
      </w:r>
    </w:p>
    <w:tbl>
      <w:tblPr>
        <w:tblW w:w="9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123"/>
        <w:gridCol w:w="1510"/>
        <w:gridCol w:w="4884"/>
      </w:tblGrid>
      <w:tr w:rsidR="00F36D96" w14:paraId="612A1A68" w14:textId="77777777">
        <w:trPr>
          <w:jc w:val="center"/>
        </w:trPr>
        <w:tc>
          <w:tcPr>
            <w:tcW w:w="1921" w:type="dxa"/>
          </w:tcPr>
          <w:p w14:paraId="35C0A850" w14:textId="77777777" w:rsidR="00F36D96" w:rsidRDefault="00864008">
            <w:pPr>
              <w:rPr>
                <w:rFonts w:ascii="楷体" w:eastAsia="楷体" w:hAnsi="楷体"/>
                <w:b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2"/>
                <w:szCs w:val="22"/>
                <w:lang w:eastAsia="zh-CN"/>
              </w:rPr>
              <w:t>field</w:t>
            </w:r>
          </w:p>
        </w:tc>
        <w:tc>
          <w:tcPr>
            <w:tcW w:w="1123" w:type="dxa"/>
          </w:tcPr>
          <w:p w14:paraId="3B05DD7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 Type</w:t>
            </w:r>
          </w:p>
        </w:tc>
        <w:tc>
          <w:tcPr>
            <w:tcW w:w="1510" w:type="dxa"/>
          </w:tcPr>
          <w:p w14:paraId="6B0E780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Requirement</w:t>
            </w:r>
          </w:p>
        </w:tc>
        <w:tc>
          <w:tcPr>
            <w:tcW w:w="4884" w:type="dxa"/>
          </w:tcPr>
          <w:p w14:paraId="25203F5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Description</w:t>
            </w:r>
          </w:p>
        </w:tc>
      </w:tr>
      <w:tr w:rsidR="00F36D96" w14:paraId="3A620513" w14:textId="77777777">
        <w:trPr>
          <w:jc w:val="center"/>
        </w:trPr>
        <w:tc>
          <w:tcPr>
            <w:tcW w:w="1921" w:type="dxa"/>
          </w:tcPr>
          <w:p w14:paraId="2743FE0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data_frequency</w:t>
            </w:r>
            <w:proofErr w:type="spellEnd"/>
          </w:p>
        </w:tc>
        <w:tc>
          <w:tcPr>
            <w:tcW w:w="1123" w:type="dxa"/>
          </w:tcPr>
          <w:p w14:paraId="7674D16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7A92DA4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6ECC988D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1:每天上报</w:t>
            </w:r>
          </w:p>
          <w:p w14:paraId="3A05536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2:每周上报</w:t>
            </w:r>
          </w:p>
          <w:p w14:paraId="795E86B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3:每月上报</w:t>
            </w:r>
          </w:p>
        </w:tc>
      </w:tr>
      <w:tr w:rsidR="00F36D96" w14:paraId="2A2DDFA4" w14:textId="77777777">
        <w:trPr>
          <w:jc w:val="center"/>
        </w:trPr>
        <w:tc>
          <w:tcPr>
            <w:tcW w:w="1921" w:type="dxa"/>
          </w:tcPr>
          <w:p w14:paraId="77955CE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share_channel_name</w:t>
            </w:r>
            <w:proofErr w:type="spellEnd"/>
          </w:p>
        </w:tc>
        <w:tc>
          <w:tcPr>
            <w:tcW w:w="1123" w:type="dxa"/>
          </w:tcPr>
          <w:p w14:paraId="381936F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3A5EDC61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64393A9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 xml:space="preserve">分享平台 </w:t>
            </w:r>
          </w:p>
          <w:p w14:paraId="028AC73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比如：抖音、快手等</w:t>
            </w:r>
          </w:p>
          <w:p w14:paraId="210A7B6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DB317C" w14:paraId="458165EA" w14:textId="77777777">
        <w:trPr>
          <w:jc w:val="center"/>
        </w:trPr>
        <w:tc>
          <w:tcPr>
            <w:tcW w:w="1921" w:type="dxa"/>
          </w:tcPr>
          <w:p w14:paraId="401C503C" w14:textId="69E3C5F8" w:rsidR="00DB317C" w:rsidRDefault="00DB317C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data_from</w:t>
            </w:r>
            <w:proofErr w:type="spellEnd"/>
          </w:p>
        </w:tc>
        <w:tc>
          <w:tcPr>
            <w:tcW w:w="1123" w:type="dxa"/>
          </w:tcPr>
          <w:p w14:paraId="193EE04C" w14:textId="127795B4" w:rsidR="00DB317C" w:rsidRDefault="00DB317C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1C2F7690" w14:textId="1D4F46EA" w:rsidR="00DB317C" w:rsidRDefault="00DB317C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75830765" w14:textId="77777777" w:rsidR="00DB317C" w:rsidRPr="00DB317C" w:rsidRDefault="00DB317C" w:rsidP="00DB317C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sz w:val="22"/>
                <w:szCs w:val="22"/>
                <w:lang w:eastAsia="zh-CN"/>
              </w:rPr>
            </w:pPr>
            <w:r w:rsidRPr="00DB317C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数据来源:站内or 站外</w:t>
            </w:r>
          </w:p>
          <w:p w14:paraId="3EBFA786" w14:textId="77777777" w:rsidR="00DB317C" w:rsidRPr="00DB317C" w:rsidRDefault="00DB317C" w:rsidP="00DB317C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sz w:val="22"/>
                <w:szCs w:val="22"/>
                <w:lang w:eastAsia="zh-CN"/>
              </w:rPr>
            </w:pPr>
            <w:r w:rsidRPr="00DB317C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0：站外(比如：厂商A 把合成后的作品分享/上</w:t>
            </w:r>
          </w:p>
          <w:p w14:paraId="598AA701" w14:textId="77777777" w:rsidR="00DB317C" w:rsidRPr="00DB317C" w:rsidRDefault="00DB317C" w:rsidP="00DB317C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sz w:val="22"/>
                <w:szCs w:val="22"/>
                <w:lang w:eastAsia="zh-CN"/>
              </w:rPr>
            </w:pPr>
            <w:r w:rsidRPr="00DB317C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传到厂商B，在厂商B 播放、操作行为)</w:t>
            </w:r>
          </w:p>
          <w:p w14:paraId="3735BDB6" w14:textId="77777777" w:rsidR="00DB317C" w:rsidRPr="00DB317C" w:rsidRDefault="00DB317C" w:rsidP="00DB317C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sz w:val="22"/>
                <w:szCs w:val="22"/>
                <w:lang w:eastAsia="zh-CN"/>
              </w:rPr>
            </w:pPr>
            <w:r w:rsidRPr="00DB317C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1：站内(比如：厂商A 把合成后的作品分享/上</w:t>
            </w:r>
          </w:p>
          <w:p w14:paraId="63E43991" w14:textId="23BBBB9F" w:rsidR="00DB317C" w:rsidRDefault="00DB317C" w:rsidP="00DB317C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 w:rsidRPr="00DB317C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传到厂商A，在厂商A 播放、操作行为)</w:t>
            </w:r>
          </w:p>
        </w:tc>
      </w:tr>
      <w:tr w:rsidR="00F36D96" w14:paraId="6326FFEE" w14:textId="77777777">
        <w:trPr>
          <w:jc w:val="center"/>
        </w:trPr>
        <w:tc>
          <w:tcPr>
            <w:tcW w:w="1921" w:type="dxa"/>
          </w:tcPr>
          <w:p w14:paraId="3CE9554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song_id</w:t>
            </w:r>
            <w:proofErr w:type="spellEnd"/>
          </w:p>
        </w:tc>
        <w:tc>
          <w:tcPr>
            <w:tcW w:w="1123" w:type="dxa"/>
          </w:tcPr>
          <w:p w14:paraId="5E79F95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0860137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68D79C4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歌曲id</w:t>
            </w:r>
          </w:p>
          <w:p w14:paraId="3293977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049FD6F8" w14:textId="77777777">
        <w:trPr>
          <w:trHeight w:val="352"/>
          <w:jc w:val="center"/>
        </w:trPr>
        <w:tc>
          <w:tcPr>
            <w:tcW w:w="1921" w:type="dxa"/>
          </w:tcPr>
          <w:p w14:paraId="6A353AC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song_name</w:t>
            </w:r>
            <w:proofErr w:type="spellEnd"/>
          </w:p>
        </w:tc>
        <w:tc>
          <w:tcPr>
            <w:tcW w:w="1123" w:type="dxa"/>
          </w:tcPr>
          <w:p w14:paraId="171CE50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4A8ACCE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49E39CD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歌曲名称</w:t>
            </w:r>
          </w:p>
          <w:p w14:paraId="3C041B8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09A1FB68" w14:textId="77777777">
        <w:trPr>
          <w:jc w:val="center"/>
        </w:trPr>
        <w:tc>
          <w:tcPr>
            <w:tcW w:w="1921" w:type="dxa"/>
          </w:tcPr>
          <w:p w14:paraId="030696E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compose_id</w:t>
            </w:r>
            <w:proofErr w:type="spellEnd"/>
          </w:p>
        </w:tc>
        <w:tc>
          <w:tcPr>
            <w:tcW w:w="1123" w:type="dxa"/>
          </w:tcPr>
          <w:p w14:paraId="2ED8C9B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4DBFD74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3B2FFE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合成id</w:t>
            </w:r>
          </w:p>
          <w:p w14:paraId="150F5E51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148467B8" w14:textId="77777777">
        <w:trPr>
          <w:jc w:val="center"/>
        </w:trPr>
        <w:tc>
          <w:tcPr>
            <w:tcW w:w="1921" w:type="dxa"/>
          </w:tcPr>
          <w:p w14:paraId="26367E2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compose_name</w:t>
            </w:r>
            <w:proofErr w:type="spellEnd"/>
          </w:p>
        </w:tc>
        <w:tc>
          <w:tcPr>
            <w:tcW w:w="1123" w:type="dxa"/>
          </w:tcPr>
          <w:p w14:paraId="1393636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185A600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E23E4E8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合成名称</w:t>
            </w:r>
          </w:p>
          <w:p w14:paraId="221180B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3B06D2F4" w14:textId="77777777">
        <w:trPr>
          <w:jc w:val="center"/>
        </w:trPr>
        <w:tc>
          <w:tcPr>
            <w:tcW w:w="1921" w:type="dxa"/>
          </w:tcPr>
          <w:p w14:paraId="368BB2E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compose_url</w:t>
            </w:r>
            <w:proofErr w:type="spellEnd"/>
          </w:p>
        </w:tc>
        <w:tc>
          <w:tcPr>
            <w:tcW w:w="1123" w:type="dxa"/>
          </w:tcPr>
          <w:p w14:paraId="285AC5BF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1510" w:type="dxa"/>
          </w:tcPr>
          <w:p w14:paraId="3D60FFF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4D48567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合成后的</w:t>
            </w: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url</w:t>
            </w:r>
            <w:proofErr w:type="spellEnd"/>
          </w:p>
          <w:p w14:paraId="6B29BB6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默认值："-"</w:t>
            </w:r>
          </w:p>
        </w:tc>
      </w:tr>
      <w:tr w:rsidR="00F36D96" w14:paraId="625698C5" w14:textId="77777777">
        <w:trPr>
          <w:jc w:val="center"/>
        </w:trPr>
        <w:tc>
          <w:tcPr>
            <w:tcW w:w="1921" w:type="dxa"/>
          </w:tcPr>
          <w:p w14:paraId="626A1663" w14:textId="50A2BD56" w:rsidR="00F36D96" w:rsidRDefault="00864008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play_count</w:t>
            </w:r>
            <w:proofErr w:type="spellEnd"/>
          </w:p>
        </w:tc>
        <w:tc>
          <w:tcPr>
            <w:tcW w:w="1123" w:type="dxa"/>
          </w:tcPr>
          <w:p w14:paraId="1AE9BCA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13F6AFE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79C6FFF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播放量</w:t>
            </w:r>
          </w:p>
        </w:tc>
      </w:tr>
      <w:tr w:rsidR="00F36D96" w14:paraId="0E912E36" w14:textId="77777777">
        <w:trPr>
          <w:jc w:val="center"/>
        </w:trPr>
        <w:tc>
          <w:tcPr>
            <w:tcW w:w="1921" w:type="dxa"/>
          </w:tcPr>
          <w:p w14:paraId="2F2FA917" w14:textId="11F3C4E5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coefficient</w:t>
            </w:r>
            <w:proofErr w:type="spellEnd"/>
          </w:p>
        </w:tc>
        <w:tc>
          <w:tcPr>
            <w:tcW w:w="1123" w:type="dxa"/>
          </w:tcPr>
          <w:p w14:paraId="5276A3E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float</w:t>
            </w:r>
          </w:p>
        </w:tc>
        <w:tc>
          <w:tcPr>
            <w:tcW w:w="1510" w:type="dxa"/>
          </w:tcPr>
          <w:p w14:paraId="2C7BD3B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2576607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播放量系数</w:t>
            </w:r>
          </w:p>
          <w:p w14:paraId="49604DB0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默认值为1.00,各厂商根据实际播放量系数填，要求保留小数点后2位数</w:t>
            </w:r>
          </w:p>
        </w:tc>
      </w:tr>
      <w:tr w:rsidR="00F36D96" w14:paraId="44F909E3" w14:textId="77777777">
        <w:trPr>
          <w:trHeight w:val="90"/>
          <w:jc w:val="center"/>
        </w:trPr>
        <w:tc>
          <w:tcPr>
            <w:tcW w:w="1921" w:type="dxa"/>
          </w:tcPr>
          <w:p w14:paraId="72A675DA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play_user</w:t>
            </w:r>
            <w:proofErr w:type="spellEnd"/>
          </w:p>
        </w:tc>
        <w:tc>
          <w:tcPr>
            <w:tcW w:w="1123" w:type="dxa"/>
          </w:tcPr>
          <w:p w14:paraId="77041AC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7384951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405982B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播放人数</w:t>
            </w:r>
          </w:p>
        </w:tc>
      </w:tr>
      <w:tr w:rsidR="00F36D96" w14:paraId="7CCAD124" w14:textId="77777777">
        <w:trPr>
          <w:jc w:val="center"/>
        </w:trPr>
        <w:tc>
          <w:tcPr>
            <w:tcW w:w="1921" w:type="dxa"/>
          </w:tcPr>
          <w:p w14:paraId="20FD2E05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lastRenderedPageBreak/>
              <w:t>song_duration</w:t>
            </w:r>
            <w:proofErr w:type="spellEnd"/>
          </w:p>
        </w:tc>
        <w:tc>
          <w:tcPr>
            <w:tcW w:w="1123" w:type="dxa"/>
          </w:tcPr>
          <w:p w14:paraId="2BDB4684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162D017C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579EA91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播放时长</w:t>
            </w:r>
          </w:p>
        </w:tc>
      </w:tr>
      <w:tr w:rsidR="00F36D96" w14:paraId="51995F13" w14:textId="77777777">
        <w:trPr>
          <w:trHeight w:val="459"/>
          <w:jc w:val="center"/>
        </w:trPr>
        <w:tc>
          <w:tcPr>
            <w:tcW w:w="1921" w:type="dxa"/>
          </w:tcPr>
          <w:p w14:paraId="0BC64BD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collect_count</w:t>
            </w:r>
            <w:proofErr w:type="spellEnd"/>
          </w:p>
        </w:tc>
        <w:tc>
          <w:tcPr>
            <w:tcW w:w="1123" w:type="dxa"/>
          </w:tcPr>
          <w:p w14:paraId="51583106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3F5D9CA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05508F7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收藏次数</w:t>
            </w:r>
          </w:p>
          <w:p w14:paraId="7E9C69F2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默认：0</w:t>
            </w:r>
          </w:p>
        </w:tc>
      </w:tr>
      <w:tr w:rsidR="00F36D96" w14:paraId="179CC447" w14:textId="77777777">
        <w:trPr>
          <w:jc w:val="center"/>
        </w:trPr>
        <w:tc>
          <w:tcPr>
            <w:tcW w:w="1921" w:type="dxa"/>
          </w:tcPr>
          <w:p w14:paraId="03E146FB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share_count</w:t>
            </w:r>
            <w:proofErr w:type="spellEnd"/>
          </w:p>
        </w:tc>
        <w:tc>
          <w:tcPr>
            <w:tcW w:w="1123" w:type="dxa"/>
          </w:tcPr>
          <w:p w14:paraId="746CADF3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int</w:t>
            </w:r>
          </w:p>
        </w:tc>
        <w:tc>
          <w:tcPr>
            <w:tcW w:w="1510" w:type="dxa"/>
          </w:tcPr>
          <w:p w14:paraId="085A27E9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Mandatory</w:t>
            </w:r>
          </w:p>
        </w:tc>
        <w:tc>
          <w:tcPr>
            <w:tcW w:w="4884" w:type="dxa"/>
          </w:tcPr>
          <w:p w14:paraId="05B9C707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分享次数</w:t>
            </w:r>
          </w:p>
          <w:p w14:paraId="4314FF8E" w14:textId="77777777" w:rsidR="00F36D96" w:rsidRDefault="00864008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默认：0</w:t>
            </w:r>
          </w:p>
        </w:tc>
      </w:tr>
      <w:tr w:rsidR="00600E09" w14:paraId="41B6A0DC" w14:textId="77777777">
        <w:trPr>
          <w:jc w:val="center"/>
        </w:trPr>
        <w:tc>
          <w:tcPr>
            <w:tcW w:w="1921" w:type="dxa"/>
          </w:tcPr>
          <w:p w14:paraId="07A7BD17" w14:textId="0DEF8BF9" w:rsidR="00600E09" w:rsidRDefault="00600E09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start_date</w:t>
            </w:r>
            <w:proofErr w:type="spellEnd"/>
          </w:p>
        </w:tc>
        <w:tc>
          <w:tcPr>
            <w:tcW w:w="1123" w:type="dxa"/>
          </w:tcPr>
          <w:p w14:paraId="490DE1B7" w14:textId="6CF884FE" w:rsidR="00600E09" w:rsidRDefault="00600E09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tring</w:t>
            </w:r>
          </w:p>
        </w:tc>
        <w:tc>
          <w:tcPr>
            <w:tcW w:w="1510" w:type="dxa"/>
          </w:tcPr>
          <w:p w14:paraId="3498F276" w14:textId="00CE9621" w:rsidR="00600E09" w:rsidRDefault="00600E09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andatory</w:t>
            </w:r>
          </w:p>
        </w:tc>
        <w:tc>
          <w:tcPr>
            <w:tcW w:w="4884" w:type="dxa"/>
          </w:tcPr>
          <w:p w14:paraId="4C28E560" w14:textId="77777777" w:rsidR="00600E09" w:rsidRPr="00600E09" w:rsidRDefault="00600E09" w:rsidP="00600E09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sz w:val="22"/>
                <w:szCs w:val="22"/>
                <w:lang w:eastAsia="zh-CN"/>
              </w:rPr>
            </w:pPr>
            <w:r w:rsidRPr="00600E09">
              <w:rPr>
                <w:rFonts w:ascii="楷体" w:eastAsia="楷体" w:hAnsi="楷体" w:cs="ñÊcÀ˛"/>
                <w:sz w:val="20"/>
                <w:lang w:eastAsia="zh-CN"/>
              </w:rPr>
              <w:t>统计歌曲播放量起始日期，</w:t>
            </w:r>
            <w:r w:rsidRPr="00600E09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时间(年-月-日)，格</w:t>
            </w:r>
          </w:p>
          <w:p w14:paraId="6A9A6F8F" w14:textId="57F47BD6" w:rsidR="00600E09" w:rsidRDefault="00600E09" w:rsidP="00600E09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 w:rsidRPr="00600E09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式：</w:t>
            </w:r>
            <w:proofErr w:type="spellStart"/>
            <w:r w:rsidRPr="00600E09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yyyy</w:t>
            </w:r>
            <w:proofErr w:type="spellEnd"/>
            <w:r w:rsidRPr="00600E09">
              <w:rPr>
                <w:rFonts w:ascii="楷体" w:eastAsia="楷体" w:hAnsi="楷体" w:cs="ñÊcÀ˛"/>
                <w:sz w:val="22"/>
                <w:szCs w:val="22"/>
                <w:lang w:eastAsia="zh-CN"/>
              </w:rPr>
              <w:t>-MM-dd</w:t>
            </w:r>
          </w:p>
        </w:tc>
      </w:tr>
      <w:tr w:rsidR="00600E09" w14:paraId="335088EE" w14:textId="77777777">
        <w:trPr>
          <w:jc w:val="center"/>
        </w:trPr>
        <w:tc>
          <w:tcPr>
            <w:tcW w:w="1921" w:type="dxa"/>
          </w:tcPr>
          <w:p w14:paraId="209B836C" w14:textId="167BF5B1" w:rsidR="00600E09" w:rsidRDefault="00600E09">
            <w:pP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end_date</w:t>
            </w:r>
            <w:proofErr w:type="spellEnd"/>
          </w:p>
        </w:tc>
        <w:tc>
          <w:tcPr>
            <w:tcW w:w="1123" w:type="dxa"/>
          </w:tcPr>
          <w:p w14:paraId="090D7E6F" w14:textId="5A4FE03D" w:rsidR="00600E09" w:rsidRDefault="00600E09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s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tring</w:t>
            </w:r>
          </w:p>
        </w:tc>
        <w:tc>
          <w:tcPr>
            <w:tcW w:w="1510" w:type="dxa"/>
          </w:tcPr>
          <w:p w14:paraId="65B824A4" w14:textId="4416EF26" w:rsidR="00600E09" w:rsidRDefault="00BB1668">
            <w:pP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2"/>
                <w:szCs w:val="22"/>
                <w:lang w:eastAsia="zh-CN"/>
              </w:rPr>
              <w:t>M</w:t>
            </w:r>
            <w:r>
              <w:rPr>
                <w:rFonts w:ascii="楷体" w:eastAsia="楷体" w:hAnsi="楷体"/>
                <w:color w:val="000000" w:themeColor="text1"/>
                <w:sz w:val="22"/>
                <w:szCs w:val="22"/>
                <w:lang w:eastAsia="zh-CN"/>
              </w:rPr>
              <w:t>andatory</w:t>
            </w:r>
          </w:p>
        </w:tc>
        <w:tc>
          <w:tcPr>
            <w:tcW w:w="4884" w:type="dxa"/>
          </w:tcPr>
          <w:p w14:paraId="2DCD31B3" w14:textId="77777777" w:rsidR="00BB1668" w:rsidRPr="00BB1668" w:rsidRDefault="00BB1668" w:rsidP="00BB1668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color w:val="000000"/>
                <w:sz w:val="22"/>
                <w:szCs w:val="22"/>
                <w:lang w:eastAsia="zh-CN"/>
              </w:rPr>
            </w:pPr>
            <w:r w:rsidRPr="00BB1668">
              <w:rPr>
                <w:rFonts w:ascii="楷体" w:eastAsia="楷体" w:hAnsi="楷体" w:cs="ñÊcÀ˛"/>
                <w:color w:val="000000"/>
                <w:sz w:val="20"/>
                <w:lang w:eastAsia="zh-CN"/>
              </w:rPr>
              <w:t>统计歌曲播放量截至日期，</w:t>
            </w:r>
            <w:r w:rsidRPr="00BB1668">
              <w:rPr>
                <w:rFonts w:ascii="楷体" w:eastAsia="楷体" w:hAnsi="楷体" w:cs="ñÊcÀ˛"/>
                <w:color w:val="000000"/>
                <w:sz w:val="22"/>
                <w:szCs w:val="22"/>
                <w:lang w:eastAsia="zh-CN"/>
              </w:rPr>
              <w:t>时间(年-月-日)，格</w:t>
            </w:r>
          </w:p>
          <w:p w14:paraId="33F86B55" w14:textId="77777777" w:rsidR="00BB1668" w:rsidRPr="00BB1668" w:rsidRDefault="00BB1668" w:rsidP="00BB1668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color w:val="000000"/>
                <w:sz w:val="22"/>
                <w:szCs w:val="22"/>
                <w:lang w:eastAsia="zh-CN"/>
              </w:rPr>
            </w:pPr>
            <w:r w:rsidRPr="00BB1668">
              <w:rPr>
                <w:rFonts w:ascii="楷体" w:eastAsia="楷体" w:hAnsi="楷体" w:cs="ñÊcÀ˛"/>
                <w:color w:val="000000"/>
                <w:sz w:val="22"/>
                <w:szCs w:val="22"/>
                <w:lang w:eastAsia="zh-CN"/>
              </w:rPr>
              <w:t>式：</w:t>
            </w:r>
            <w:proofErr w:type="spellStart"/>
            <w:r w:rsidRPr="00BB1668">
              <w:rPr>
                <w:rFonts w:ascii="楷体" w:eastAsia="楷体" w:hAnsi="楷体" w:cs="ñÊcÀ˛"/>
                <w:color w:val="000000"/>
                <w:sz w:val="22"/>
                <w:szCs w:val="22"/>
                <w:lang w:eastAsia="zh-CN"/>
              </w:rPr>
              <w:t>yyyy</w:t>
            </w:r>
            <w:proofErr w:type="spellEnd"/>
            <w:r w:rsidRPr="00BB1668">
              <w:rPr>
                <w:rFonts w:ascii="楷体" w:eastAsia="楷体" w:hAnsi="楷体" w:cs="ñÊcÀ˛"/>
                <w:color w:val="000000"/>
                <w:sz w:val="22"/>
                <w:szCs w:val="22"/>
                <w:lang w:eastAsia="zh-CN"/>
              </w:rPr>
              <w:t>-MM-dd</w:t>
            </w:r>
          </w:p>
          <w:p w14:paraId="5C3A6468" w14:textId="77777777" w:rsidR="00BB1668" w:rsidRPr="00BB1668" w:rsidRDefault="00BB1668" w:rsidP="00BB1668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</w:pPr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>注：</w:t>
            </w:r>
          </w:p>
          <w:p w14:paraId="472AE364" w14:textId="77777777" w:rsidR="00BB1668" w:rsidRPr="00BB1668" w:rsidRDefault="00BB1668" w:rsidP="00BB1668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</w:pPr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>1.按日汇总数据，</w:t>
            </w:r>
            <w:proofErr w:type="spellStart"/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>end_date</w:t>
            </w:r>
            <w:proofErr w:type="spellEnd"/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 xml:space="preserve"> 默认填"-"</w:t>
            </w:r>
          </w:p>
          <w:p w14:paraId="53624599" w14:textId="77777777" w:rsidR="00BB1668" w:rsidRPr="00BB1668" w:rsidRDefault="00BB1668" w:rsidP="00BB1668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</w:pPr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>2.按周/月汇总数据，</w:t>
            </w:r>
            <w:proofErr w:type="spellStart"/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>end_date</w:t>
            </w:r>
            <w:proofErr w:type="spellEnd"/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 xml:space="preserve"> 填统计歌曲播放</w:t>
            </w:r>
          </w:p>
          <w:p w14:paraId="646289E2" w14:textId="7C14E95A" w:rsidR="00600E09" w:rsidRPr="00600E09" w:rsidRDefault="00BB1668" w:rsidP="00BB1668">
            <w:pPr>
              <w:widowControl w:val="0"/>
              <w:autoSpaceDE w:val="0"/>
              <w:autoSpaceDN w:val="0"/>
              <w:adjustRightInd w:val="0"/>
              <w:rPr>
                <w:rFonts w:ascii="楷体" w:eastAsia="楷体" w:hAnsi="楷体" w:cs="ñÊcÀ˛"/>
                <w:sz w:val="20"/>
                <w:lang w:eastAsia="zh-CN"/>
              </w:rPr>
            </w:pPr>
            <w:r w:rsidRPr="00BB1668">
              <w:rPr>
                <w:rFonts w:ascii="楷体" w:eastAsia="楷体" w:hAnsi="楷体" w:cs="ñÊcÀ˛"/>
                <w:color w:val="FF0000"/>
                <w:sz w:val="22"/>
                <w:szCs w:val="22"/>
                <w:lang w:eastAsia="zh-CN"/>
              </w:rPr>
              <w:t>量的截止日期</w:t>
            </w:r>
          </w:p>
        </w:tc>
      </w:tr>
    </w:tbl>
    <w:p w14:paraId="74229B86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6EB56BAC" w14:textId="77777777" w:rsidR="00F36D96" w:rsidRDefault="00F36D96">
      <w:pPr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</w:p>
    <w:p w14:paraId="40F09966" w14:textId="77777777" w:rsidR="00F36D96" w:rsidRDefault="00491274" w:rsidP="00491274">
      <w:pPr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</w:pPr>
      <w:r>
        <w:rPr>
          <w:rFonts w:ascii="Consolas" w:eastAsiaTheme="minorEastAsia" w:hAnsi="Consolas" w:cs="Consolas" w:hint="eastAsia"/>
          <w:b/>
          <w:color w:val="000000"/>
          <w:sz w:val="24"/>
          <w:szCs w:val="24"/>
          <w:lang w:eastAsia="zh-CN"/>
        </w:rPr>
        <w:t>原始数据</w:t>
      </w:r>
      <w:r w:rsidR="00864008"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  <w:t>:</w:t>
      </w:r>
    </w:p>
    <w:p w14:paraId="44F744D2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{</w:t>
      </w:r>
    </w:p>
    <w:p w14:paraId="5D17F5A4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report_type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800100,</w:t>
      </w:r>
    </w:p>
    <w:p w14:paraId="7B378E1C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"data": {</w:t>
      </w:r>
    </w:p>
    <w:p w14:paraId="1D53B9D7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from_source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0,</w:t>
      </w:r>
    </w:p>
    <w:p w14:paraId="300D35B6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device_id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abc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",</w:t>
      </w:r>
    </w:p>
    <w:p w14:paraId="05D26156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user_id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"0001",</w:t>
      </w:r>
    </w:p>
    <w:p w14:paraId="72ECC807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duration_of_play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25,</w:t>
      </w:r>
    </w:p>
    <w:p w14:paraId="00C29FB2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song_list_id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"753AAB78CDF4984D",</w:t>
      </w:r>
    </w:p>
    <w:p w14:paraId="4575198D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song_id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"753AAB78CDF4984D",</w:t>
      </w:r>
    </w:p>
    <w:p w14:paraId="3861FE4E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"timestamp": "2019-04-26 14:58:01",</w:t>
      </w:r>
    </w:p>
    <w:p w14:paraId="2265D19A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song_from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6,</w:t>
      </w:r>
    </w:p>
    <w:p w14:paraId="3726BD90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function_type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0,</w:t>
      </w:r>
    </w:p>
    <w:p w14:paraId="64431520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stay_duration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15,</w:t>
      </w:r>
    </w:p>
    <w:p w14:paraId="7C8E6854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"bitrate": 64,</w:t>
      </w:r>
    </w:p>
    <w:p w14:paraId="7E455A72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errcode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200,</w:t>
      </w:r>
    </w:p>
    <w:p w14:paraId="45ABB209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ua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vivo_vivo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 xml:space="preserve"> X21A",</w:t>
      </w:r>
    </w:p>
    <w:p w14:paraId="66D9EF64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is_online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1,</w:t>
      </w:r>
    </w:p>
    <w:p w14:paraId="51C1AD4A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device_type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1,</w:t>
      </w:r>
    </w:p>
    <w:p w14:paraId="0E21C12F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"entrance": "1",</w:t>
      </w:r>
    </w:p>
    <w:p w14:paraId="3FFCDE9F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song_duration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1,</w:t>
      </w:r>
    </w:p>
    <w:p w14:paraId="62F55C97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is_share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1,</w:t>
      </w:r>
    </w:p>
    <w:p w14:paraId="79EDFD18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</w: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"</w:t>
      </w:r>
      <w:proofErr w:type="spellStart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city_code</w:t>
      </w:r>
      <w:proofErr w:type="spellEnd"/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": "110105"</w:t>
      </w:r>
    </w:p>
    <w:p w14:paraId="3A1385AB" w14:textId="77777777" w:rsidR="00DB317C" w:rsidRP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ab/>
        <w:t>}</w:t>
      </w:r>
    </w:p>
    <w:p w14:paraId="6EC1393C" w14:textId="77777777" w:rsidR="00DB317C" w:rsidRDefault="00DB317C" w:rsidP="00DB317C">
      <w:pP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</w:pPr>
      <w:r w:rsidRPr="00DB317C"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}</w:t>
      </w:r>
    </w:p>
    <w:p w14:paraId="429537FD" w14:textId="6AE85992" w:rsidR="00F36D96" w:rsidRDefault="00D55FC4" w:rsidP="00DB317C">
      <w:pPr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</w:pPr>
      <w:r>
        <w:rPr>
          <w:rFonts w:ascii="Consolas" w:eastAsiaTheme="minorEastAsia" w:hAnsi="Consolas" w:cs="Consolas" w:hint="eastAsia"/>
          <w:b/>
          <w:color w:val="000000"/>
          <w:sz w:val="24"/>
          <w:szCs w:val="24"/>
          <w:lang w:eastAsia="zh-CN"/>
        </w:rPr>
        <w:t>压缩后数据</w:t>
      </w:r>
      <w:r w:rsidR="00864008">
        <w:rPr>
          <w:rFonts w:ascii="Consolas" w:eastAsiaTheme="minorEastAsia" w:hAnsi="Consolas" w:cs="Consolas"/>
          <w:b/>
          <w:color w:val="000000"/>
          <w:sz w:val="24"/>
          <w:szCs w:val="24"/>
          <w:lang w:eastAsia="zh-TW"/>
        </w:rPr>
        <w:t xml:space="preserve">: </w:t>
      </w:r>
    </w:p>
    <w:p w14:paraId="7191C5DD" w14:textId="77777777" w:rsidR="00F36D96" w:rsidRDefault="00864008">
      <w:pPr>
        <w:rPr>
          <w:rFonts w:asciiTheme="minorEastAsia" w:hAnsiTheme="minorEastAsia" w:cs="Tahoma"/>
          <w:color w:val="000000" w:themeColor="text1"/>
          <w:sz w:val="21"/>
          <w:szCs w:val="21"/>
          <w:lang w:eastAsia="zh-TW"/>
        </w:rPr>
      </w:pPr>
      <w:r>
        <w:rPr>
          <w:rFonts w:ascii="Consolas" w:eastAsiaTheme="minorEastAsia" w:hAnsi="Consolas" w:cs="Consolas"/>
          <w:color w:val="000000"/>
          <w:sz w:val="21"/>
          <w:szCs w:val="21"/>
          <w:lang w:eastAsia="zh-TW"/>
        </w:rPr>
        <w:t>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</w:t>
      </w:r>
    </w:p>
    <w:bookmarkEnd w:id="0"/>
    <w:bookmarkEnd w:id="1"/>
    <w:bookmarkEnd w:id="2"/>
    <w:bookmarkEnd w:id="3"/>
    <w:p w14:paraId="0060B124" w14:textId="77777777" w:rsidR="00F36D96" w:rsidRDefault="00F36D96">
      <w:pPr>
        <w:rPr>
          <w:rFonts w:eastAsiaTheme="minorEastAsia"/>
          <w:lang w:eastAsia="zh-CN"/>
        </w:rPr>
      </w:pPr>
    </w:p>
    <w:p w14:paraId="18785D51" w14:textId="77777777" w:rsidR="00F36D96" w:rsidRDefault="00864008">
      <w:pPr>
        <w:pStyle w:val="1"/>
        <w:rPr>
          <w:rFonts w:ascii="楷体" w:eastAsia="楷体" w:hAnsi="楷体" w:cs="Tahoma"/>
          <w:color w:val="000000" w:themeColor="text1"/>
          <w:lang w:eastAsia="zh-CN"/>
        </w:rPr>
      </w:pPr>
      <w:bookmarkStart w:id="4" w:name="_APPENDIX"/>
      <w:bookmarkStart w:id="5" w:name="_Toc8322050"/>
      <w:bookmarkEnd w:id="4"/>
      <w:r>
        <w:rPr>
          <w:rFonts w:ascii="楷体" w:eastAsia="楷体" w:hAnsi="楷体" w:cs="Tahoma" w:hint="eastAsia"/>
          <w:color w:val="000000" w:themeColor="text1"/>
          <w:lang w:eastAsia="zh-CN"/>
        </w:rPr>
        <w:lastRenderedPageBreak/>
        <w:t>APPENDIX</w:t>
      </w:r>
      <w:bookmarkEnd w:id="5"/>
    </w:p>
    <w:p w14:paraId="5CA0987C" w14:textId="77777777" w:rsidR="00F36D96" w:rsidRDefault="00864008">
      <w:pPr>
        <w:pStyle w:val="Numberedlist22"/>
        <w:ind w:left="425" w:firstLine="0"/>
        <w:rPr>
          <w:rFonts w:ascii="楷体" w:eastAsia="楷体" w:hAnsi="楷体" w:cs="Tahoma"/>
          <w:color w:val="000000" w:themeColor="text1"/>
          <w:lang w:val="en-US" w:eastAsia="zh-CN"/>
        </w:rPr>
      </w:pPr>
      <w:bookmarkStart w:id="6" w:name="_Toc8322051"/>
      <w:r>
        <w:rPr>
          <w:rFonts w:ascii="楷体" w:eastAsia="楷体" w:hAnsi="楷体" w:cs="Tahoma"/>
          <w:color w:val="000000" w:themeColor="text1"/>
          <w:lang w:val="en-US" w:eastAsia="zh-CN"/>
        </w:rPr>
        <w:t xml:space="preserve">1 </w:t>
      </w:r>
      <w:r>
        <w:rPr>
          <w:rFonts w:ascii="楷体" w:eastAsia="楷体" w:hAnsi="楷体" w:cs="Tahoma" w:hint="eastAsia"/>
          <w:color w:val="000000" w:themeColor="text1"/>
          <w:lang w:val="en-US" w:eastAsia="zh-CN"/>
        </w:rPr>
        <w:t>压缩说明：</w:t>
      </w:r>
      <w:bookmarkEnd w:id="6"/>
    </w:p>
    <w:p w14:paraId="1806ADC3" w14:textId="77777777"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a) 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上报的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json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格式字符串通过流的转换（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ByteArrayInputStream</w:t>
      </w:r>
      <w:proofErr w:type="spellEnd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java.util.zip.GZIPOutputStream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），获取到压缩后的字节数组。</w:t>
      </w:r>
    </w:p>
    <w:p w14:paraId="5344E04A" w14:textId="77777777"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b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) </w:t>
      </w: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将压缩后的字节数组转成16进制字符串。</w:t>
      </w:r>
    </w:p>
    <w:p w14:paraId="145D578B" w14:textId="77777777" w:rsidR="00F36D96" w:rsidRDefault="00864008">
      <w:pPr>
        <w:ind w:left="725"/>
        <w:rPr>
          <w:rFonts w:ascii="楷体" w:eastAsia="楷体" w:hAnsi="楷体"/>
          <w:color w:val="000000" w:themeColor="text1"/>
          <w:sz w:val="22"/>
          <w:szCs w:val="22"/>
          <w:lang w:eastAsia="zh-CN"/>
        </w:rPr>
      </w:pPr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附代码：</w:t>
      </w:r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>
        <w:rPr>
          <w:rFonts w:ascii="楷体" w:eastAsia="楷体" w:hAnsi="楷体"/>
          <w:color w:val="000000" w:themeColor="text1"/>
          <w:sz w:val="22"/>
          <w:szCs w:val="22"/>
          <w:lang w:eastAsia="zh-CN"/>
        </w:rPr>
        <w:t>AndroidZipUtil</w:t>
      </w:r>
      <w:proofErr w:type="spellEnd"/>
      <w:r>
        <w:rPr>
          <w:rFonts w:ascii="楷体" w:eastAsia="楷体" w:hAnsi="楷体" w:hint="eastAsia"/>
          <w:color w:val="000000" w:themeColor="text1"/>
          <w:sz w:val="22"/>
          <w:szCs w:val="22"/>
          <w:lang w:eastAsia="zh-CN"/>
        </w:rPr>
        <w:t>获取json串压缩后的字节数组。</w:t>
      </w:r>
    </w:p>
    <w:p w14:paraId="5BF42F1C" w14:textId="77777777" w:rsidR="00F36D96" w:rsidRDefault="00456220">
      <w:pPr>
        <w:ind w:firstLine="720"/>
      </w:pPr>
      <w:r>
        <w:rPr>
          <w:noProof/>
        </w:rPr>
        <w:object w:dxaOrig="1524" w:dyaOrig="1044" w14:anchorId="084356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05pt;height:52.25pt;mso-width-percent:0;mso-height-percent:0;mso-width-percent:0;mso-height-percent:0" o:ole="">
            <v:imagedata r:id="rId9" o:title=""/>
          </v:shape>
          <o:OLEObject Type="Embed" ProgID="Package" ShapeID="_x0000_i1025" DrawAspect="Icon" ObjectID="_1684670759" r:id="rId10"/>
        </w:object>
      </w:r>
    </w:p>
    <w:p w14:paraId="41C0272E" w14:textId="77777777" w:rsidR="00F36D96" w:rsidRDefault="00F36D96">
      <w:pPr>
        <w:ind w:firstLine="720"/>
      </w:pPr>
    </w:p>
    <w:tbl>
      <w:tblPr>
        <w:tblW w:w="10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2040"/>
        <w:gridCol w:w="1187"/>
        <w:gridCol w:w="920"/>
        <w:gridCol w:w="1410"/>
        <w:gridCol w:w="980"/>
        <w:gridCol w:w="740"/>
        <w:gridCol w:w="1140"/>
        <w:gridCol w:w="1093"/>
      </w:tblGrid>
      <w:tr w:rsidR="00F36D96" w14:paraId="6D455C83" w14:textId="77777777">
        <w:trPr>
          <w:trHeight w:val="280"/>
        </w:trPr>
        <w:tc>
          <w:tcPr>
            <w:tcW w:w="4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3ABD9AB" w14:textId="77777777" w:rsidR="00F36D96" w:rsidRDefault="00600E09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hyperlink w:anchor="数据上报字段说明!A1" w:history="1">
              <w:r w:rsidR="00864008">
                <w:rPr>
                  <w:rStyle w:val="af5"/>
                  <w:rFonts w:ascii="宋体" w:eastAsia="宋体" w:hAnsi="宋体" w:cs="宋体" w:hint="eastAsia"/>
                  <w:sz w:val="22"/>
                  <w:szCs w:val="22"/>
                </w:rPr>
                <w:t xml:space="preserve">听歌数据上报场景    </w:t>
              </w:r>
            </w:hyperlink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2CA334F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521F54C2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17038872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963B74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0773BA45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7DBD968B" w14:textId="77777777" w:rsidR="00F36D96" w:rsidRDefault="00F36D96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F36D96" w14:paraId="34D6F425" w14:textId="77777777">
        <w:trPr>
          <w:trHeight w:val="290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8FAFDE9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数据上报场景</w:t>
            </w:r>
          </w:p>
        </w:tc>
        <w:tc>
          <w:tcPr>
            <w:tcW w:w="5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FEB91E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数据上报字段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B496F50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指标算法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B40179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备注</w:t>
            </w:r>
          </w:p>
        </w:tc>
      </w:tr>
      <w:tr w:rsidR="00F36D96" w14:paraId="77F75F15" w14:textId="77777777">
        <w:trPr>
          <w:trHeight w:val="290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356110E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场景模块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67D313A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场景细分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27A52F4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duration_of_play</w:t>
            </w:r>
            <w:proofErr w:type="spellEnd"/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07129EB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play_count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705EAA1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song_duration</w:t>
            </w:r>
            <w:proofErr w:type="spellEnd"/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7AB1151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entrance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7684000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is_share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1020E8B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6F4CA09" w14:textId="77777777" w:rsidR="00F36D96" w:rsidRDefault="00F36D96">
            <w:pPr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</w:tr>
      <w:tr w:rsidR="00F36D96" w14:paraId="51183FB1" w14:textId="77777777">
        <w:trPr>
          <w:trHeight w:val="58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807A21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一、音乐试听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20"/>
                <w:lang w:eastAsia="zh-CN" w:bidi="ar"/>
              </w:rPr>
              <w:t>(选材时试听音乐)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7E210C5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1.歌曲未完播,音乐实际时长 30s，音乐播放10s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6AA02D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3B276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63709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4E2FF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834A0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EBCB6F4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=音乐播放时长/音乐实际时长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C38D8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1.有把音乐选材为背景音乐的试听即选材属性的试听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  <w:t>2.确认合成视频前的试听音乐播放都算音乐试听</w:t>
            </w:r>
          </w:p>
        </w:tc>
      </w:tr>
      <w:tr w:rsidR="00F36D96" w14:paraId="2066DA2B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503B20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F8FB9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2.歌曲完播,音乐实际时长 30s，音乐播放30s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D895D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F9259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824969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EB2965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3E863C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B084BD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E11170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0476075D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CC6D5A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8BE55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3.歌曲完播,音乐实际时长 30s，音乐播放40s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EEA3E0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B5A834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A6C55C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923725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FE51153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1D661B7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6F64AD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62063948" w14:textId="77777777">
        <w:trPr>
          <w:trHeight w:val="113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051BF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二、音乐试听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20"/>
                <w:lang w:eastAsia="zh-CN" w:bidi="ar"/>
              </w:rPr>
              <w:t>(音乐与视频/资讯/故事/照片/H5等合成后的预览)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20F319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1.歌曲未完播,音频30s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 xml:space="preserve">(音频指音乐源文件时长或音乐被截取的时长) 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，音乐播放10s，视频时长60s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ED692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E8096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9BEC25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3337D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5F2D71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32D4BD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=音乐播放时长/音频时长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9183DC2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73FE7DBE" w14:textId="77777777">
        <w:trPr>
          <w:trHeight w:val="113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D05806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ACDA1F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2.歌曲完播,音频 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 xml:space="preserve"> ，音乐播放30s，视频时长60s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DCC4F8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131DF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70A015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BA377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3EDE6E2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8BF371A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AB1D9D4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12C234DA" w14:textId="77777777">
        <w:trPr>
          <w:trHeight w:val="113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52AD92A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D9CC8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3.歌曲完播,音频30s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 xml:space="preserve"> ，音乐播放40s，视频时长60s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988B16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09E1F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2F2AC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8A0BC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F1F309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0566ED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B4A76F4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509D8E8C" w14:textId="77777777">
        <w:trPr>
          <w:trHeight w:val="145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F724A3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lastRenderedPageBreak/>
              <w:t>三、音乐与视频/文章/资讯/故事/H5等合成后的播放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E96E519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1.音乐与视频/文章/资讯/故事/H5等合成后的播放--&gt;音频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(音频指音乐源文件时长或音乐被截取的时长)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，音频30s,播了20s，视频50s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DFA8E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5E8D7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E64E96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05A63C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6B31AA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0或1</w:t>
            </w: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011F2BF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9A7C4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播放合成后的音乐，包括：本地播放、分享到社区、分享到三方平台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  <w:t xml:space="preserve">(通过分享带来的播放量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is_share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=1;本地播放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is_share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=0)</w:t>
            </w:r>
          </w:p>
        </w:tc>
      </w:tr>
      <w:tr w:rsidR="00F36D96" w14:paraId="4F5C70C7" w14:textId="77777777">
        <w:trPr>
          <w:trHeight w:val="116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726EE5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151F7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2.音乐与视频合成后--&gt;音频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，音频30s,播了30s，视频50s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164A44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CFFB47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8BA8C7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ACD37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C39EC61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52DFEC8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0942BAE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02D89C29" w14:textId="77777777">
        <w:trPr>
          <w:trHeight w:val="116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5F4F79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B78975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3.音乐与视频合成后--&gt;音频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(音乐源文件时长或音乐被截取的时长)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，音频30s,播了40s，视频50s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C52E24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2BEEF5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F0D5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F4E2EA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5601A5B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DFC132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D034E1D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3E824FB4" w14:textId="77777777">
        <w:trPr>
          <w:trHeight w:val="580"/>
        </w:trPr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EB7A7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四、听音乐</w:t>
            </w:r>
            <w:r>
              <w:rPr>
                <w:rStyle w:val="font01"/>
                <w:rFonts w:hint="default"/>
                <w:lang w:eastAsia="zh-CN" w:bidi="ar"/>
              </w:rPr>
              <w:t>(没有选材属性的听歌，指直接获取爱听音乐列表听歌，用户不能选择歌曲)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6C6934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1.歌曲未完播,音乐实际时长 30s，听了10s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B0C1BE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A9726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BF88F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F6F38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DEA576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0或1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2286CA1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=音乐播放时长/音乐实际时长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br/>
            </w:r>
            <w:proofErr w:type="spellStart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>play_count</w:t>
            </w:r>
            <w:proofErr w:type="spellEnd"/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  <w:lang w:eastAsia="zh-CN" w:bidi="ar"/>
              </w:rPr>
              <w:t xml:space="preserve"> 向上取整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3DC1E46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播放音乐，包括：本地播放音乐、社区中播放音乐(只是播放音乐，音乐没有与其他素材合成)、音乐分享到三方平台带来的播放量</w:t>
            </w:r>
          </w:p>
        </w:tc>
      </w:tr>
      <w:tr w:rsidR="00F36D96" w14:paraId="7F895284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83871ED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8775A2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2.歌曲完播,音乐实际时长 30s，听了30s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CA67D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0FE0BC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17A4D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F1CB9F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17AA25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2E75716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04B464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  <w:tr w:rsidR="00F36D96" w14:paraId="1137DC45" w14:textId="77777777">
        <w:trPr>
          <w:trHeight w:val="580"/>
        </w:trPr>
        <w:tc>
          <w:tcPr>
            <w:tcW w:w="12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22F8B43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4FE662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3.歌曲完播,音乐实际时长 30s，听了40s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EA2A83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11BED9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777A39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3CC700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4F202D9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3641DEB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0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2DC871A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</w:tr>
    </w:tbl>
    <w:p w14:paraId="270A053B" w14:textId="77777777" w:rsidR="00F36D96" w:rsidRDefault="00F36D96"/>
    <w:p w14:paraId="46776AD2" w14:textId="77777777" w:rsidR="00F36D96" w:rsidRDefault="00F36D9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tbl>
      <w:tblPr>
        <w:tblW w:w="10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1680"/>
        <w:gridCol w:w="740"/>
        <w:gridCol w:w="1243"/>
        <w:gridCol w:w="4700"/>
      </w:tblGrid>
      <w:tr w:rsidR="00F36D96" w14:paraId="20FA0C0F" w14:textId="77777777">
        <w:trPr>
          <w:trHeight w:val="290"/>
        </w:trPr>
        <w:tc>
          <w:tcPr>
            <w:tcW w:w="10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 w14:paraId="6E49D194" w14:textId="77777777" w:rsidR="00F36D96" w:rsidRDefault="0086400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操作数据上报场景</w:t>
            </w:r>
          </w:p>
        </w:tc>
      </w:tr>
      <w:tr w:rsidR="00F36D96" w14:paraId="2156B0BD" w14:textId="77777777">
        <w:trPr>
          <w:trHeight w:val="290"/>
        </w:trPr>
        <w:tc>
          <w:tcPr>
            <w:tcW w:w="3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33AD678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数据上报场景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E68815A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数据上报字段</w:t>
            </w:r>
          </w:p>
        </w:tc>
        <w:tc>
          <w:tcPr>
            <w:tcW w:w="4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2A372A18" w14:textId="77777777" w:rsidR="00F36D96" w:rsidRDefault="00864008">
            <w:pPr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备注</w:t>
            </w:r>
          </w:p>
        </w:tc>
      </w:tr>
      <w:tr w:rsidR="00F36D96" w14:paraId="1D279256" w14:textId="77777777">
        <w:trPr>
          <w:trHeight w:val="290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15C70A3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0FDFCBB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场景细分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1797800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action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tcMar>
              <w:top w:w="10" w:type="dxa"/>
              <w:left w:w="10" w:type="dxa"/>
              <w:right w:w="10" w:type="dxa"/>
            </w:tcMar>
            <w:vAlign w:val="center"/>
          </w:tcPr>
          <w:p w14:paraId="2A1858A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20"/>
                <w:lang w:eastAsia="zh-CN" w:bidi="ar"/>
              </w:rPr>
              <w:t>entrance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030CCD2B" w14:textId="77777777" w:rsidR="00F36D96" w:rsidRDefault="00F36D96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20"/>
              </w:rPr>
            </w:pPr>
          </w:p>
        </w:tc>
      </w:tr>
      <w:tr w:rsidR="00F36D96" w14:paraId="3B4B36B8" w14:textId="77777777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25AB10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一、音乐试听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(选材时试听音乐)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A2049A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3B7228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3B5579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EEED41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歌曲的收藏</w:t>
            </w:r>
          </w:p>
        </w:tc>
      </w:tr>
      <w:tr w:rsidR="00F36D96" w14:paraId="31C1489D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F7F0BCE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F4CB4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52857A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7B6DC0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1D250F1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歌曲的取消收藏</w:t>
            </w:r>
          </w:p>
        </w:tc>
      </w:tr>
      <w:tr w:rsidR="00F36D96" w14:paraId="12A3CF5A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F0B85A7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813309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选材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33C9B7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7246F4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BCD00C8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音乐与视频/文章/资讯/故事/H5等确认合成的点位</w:t>
            </w:r>
          </w:p>
        </w:tc>
      </w:tr>
      <w:tr w:rsidR="00F36D96" w14:paraId="776D4028" w14:textId="77777777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156693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二、音乐与照片/文章/资讯/故事/H5等合成后的播放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B10362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7FB679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2C0EBE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E261E8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音乐与视频/文章/资讯/故事/H5等合成后的分享行为</w:t>
            </w:r>
          </w:p>
        </w:tc>
      </w:tr>
      <w:tr w:rsidR="00F36D96" w14:paraId="6CA229ED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43440E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0969AEF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CC2B87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52B679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5D32458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音乐与视频/文章/资讯/故事/H5等合成后的收藏行为</w:t>
            </w:r>
          </w:p>
        </w:tc>
      </w:tr>
      <w:tr w:rsidR="00F36D96" w14:paraId="433AE3A8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42F59CB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947B6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4F73F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1209821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6A791C2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音乐与视频/文章/资讯/故事/H5等合成后的取消收藏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lastRenderedPageBreak/>
              <w:t>行为</w:t>
            </w:r>
          </w:p>
        </w:tc>
      </w:tr>
      <w:tr w:rsidR="00F36D96" w14:paraId="16F551AE" w14:textId="77777777">
        <w:trPr>
          <w:trHeight w:val="290"/>
        </w:trPr>
        <w:tc>
          <w:tcPr>
            <w:tcW w:w="2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53C80C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lastRenderedPageBreak/>
              <w:t>三、听音乐</w:t>
            </w:r>
            <w:r>
              <w:rPr>
                <w:rFonts w:ascii="微软雅黑" w:eastAsia="微软雅黑" w:hAnsi="微软雅黑" w:cs="微软雅黑" w:hint="eastAsia"/>
                <w:i/>
                <w:color w:val="000000"/>
                <w:sz w:val="18"/>
                <w:szCs w:val="18"/>
                <w:lang w:eastAsia="zh-CN" w:bidi="ar"/>
              </w:rPr>
              <w:t>(没有选材属性的听歌，指直接获取爱听音乐列表听歌，用户不能选择歌曲)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D25C0A4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6C5C25B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1F20DE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33C9A3A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分享歌曲</w:t>
            </w:r>
          </w:p>
        </w:tc>
      </w:tr>
      <w:tr w:rsidR="00F36D96" w14:paraId="069171E2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C4B32F0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BEDF9E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0398EF29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D1B9C03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73CE7B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收藏歌曲</w:t>
            </w:r>
          </w:p>
        </w:tc>
      </w:tr>
      <w:tr w:rsidR="00F36D96" w14:paraId="27ACAE9E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4CA92E4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3A71F99D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4181CC22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B8114DC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120A13F7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取消收藏歌曲</w:t>
            </w:r>
          </w:p>
        </w:tc>
      </w:tr>
      <w:tr w:rsidR="00F36D96" w14:paraId="0482ED54" w14:textId="77777777">
        <w:trPr>
          <w:trHeight w:val="290"/>
        </w:trPr>
        <w:tc>
          <w:tcPr>
            <w:tcW w:w="20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6B3AC9B" w14:textId="77777777" w:rsidR="00F36D96" w:rsidRDefault="00F36D96">
            <w:pPr>
              <w:rPr>
                <w:rFonts w:ascii="微软雅黑" w:eastAsia="微软雅黑" w:hAnsi="微软雅黑" w:cs="微软雅黑"/>
                <w:color w:val="000000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55F17B8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跳转到歌曲详情页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2C1D570B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 w14:paraId="7CA108C6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3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 w14:paraId="48DA9495" w14:textId="77777777" w:rsidR="00F36D96" w:rsidRDefault="00864008">
            <w:pPr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0"/>
                <w:lang w:eastAsia="zh-CN" w:bidi="ar"/>
              </w:rPr>
              <w:t>听歌(没有选材过程的听歌)--&gt;点击歌曲--&gt;进入到歌曲播放详情页</w:t>
            </w:r>
          </w:p>
        </w:tc>
      </w:tr>
    </w:tbl>
    <w:p w14:paraId="2DD750C9" w14:textId="77777777" w:rsidR="00F36D96" w:rsidRDefault="00F36D96">
      <w:pPr>
        <w:rPr>
          <w:rFonts w:ascii="微软雅黑" w:eastAsia="微软雅黑" w:hAnsi="微软雅黑" w:cs="微软雅黑"/>
          <w:sz w:val="21"/>
          <w:szCs w:val="21"/>
          <w:lang w:eastAsia="zh-CN"/>
        </w:rPr>
      </w:pPr>
    </w:p>
    <w:sectPr w:rsidR="00F36D96">
      <w:headerReference w:type="default" r:id="rId11"/>
      <w:footerReference w:type="default" r:id="rId12"/>
      <w:headerReference w:type="first" r:id="rId13"/>
      <w:type w:val="continuous"/>
      <w:pgSz w:w="12240" w:h="15840"/>
      <w:pgMar w:top="1008" w:right="1008" w:bottom="1008" w:left="1008" w:header="720" w:footer="720" w:gutter="0"/>
      <w:pgNumType w:chapStyle="1"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A8008" w14:textId="77777777" w:rsidR="00456220" w:rsidRDefault="00456220">
      <w:r>
        <w:separator/>
      </w:r>
    </w:p>
  </w:endnote>
  <w:endnote w:type="continuationSeparator" w:id="0">
    <w:p w14:paraId="5F43E56D" w14:textId="77777777" w:rsidR="00456220" w:rsidRDefault="0045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ñÊc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B087" w14:textId="77777777" w:rsidR="00600E09" w:rsidRDefault="00600E09">
    <w:pPr>
      <w:pStyle w:val="ab"/>
      <w:ind w:right="380"/>
      <w:jc w:val="right"/>
      <w:rPr>
        <w:rFonts w:eastAsiaTheme="minorEastAsia"/>
        <w:sz w:val="15"/>
        <w:szCs w:val="15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5EAF6" w14:textId="77777777" w:rsidR="00456220" w:rsidRDefault="00456220">
      <w:r>
        <w:separator/>
      </w:r>
    </w:p>
  </w:footnote>
  <w:footnote w:type="continuationSeparator" w:id="0">
    <w:p w14:paraId="64C10EBE" w14:textId="77777777" w:rsidR="00456220" w:rsidRDefault="00456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FD8E3" w14:textId="2FE95D22" w:rsidR="00600E09" w:rsidRDefault="00600E09">
    <w:pPr>
      <w:pStyle w:val="HeaderUnderline"/>
    </w:pPr>
    <w:r>
      <w:rPr>
        <w:rFonts w:eastAsiaTheme="minorEastAsia" w:hint="eastAsia"/>
        <w:lang w:eastAsia="zh-CN"/>
      </w:rPr>
      <w:t>数据上报</w:t>
    </w:r>
    <w:r>
      <w:rPr>
        <w:rFonts w:ascii="宋体" w:eastAsia="宋体" w:hAnsi="宋体" w:cs="宋体" w:hint="eastAsia"/>
        <w:lang w:val="en-US" w:eastAsia="zh-CN"/>
      </w:rPr>
      <w:t>接口说明</w:t>
    </w:r>
    <w:r>
      <w:rPr>
        <w:lang w:val="en-US"/>
      </w:rPr>
      <w:fldChar w:fldCharType="begin"/>
    </w:r>
    <w:r>
      <w:rPr>
        <w:lang w:val="en-US"/>
      </w:rPr>
      <w:instrText xml:space="preserve"> IF </w:instrText>
    </w:r>
    <w:r>
      <w:rPr>
        <w:lang w:val="en-US"/>
      </w:rPr>
      <w:fldChar w:fldCharType="begin"/>
    </w:r>
    <w:r>
      <w:rPr>
        <w:lang w:val="en-US"/>
      </w:rPr>
      <w:instrText xml:space="preserve"> DOCPROPERTY  Confidential  \* MERGEFORMAT </w:instrText>
    </w:r>
    <w:r>
      <w:rPr>
        <w:lang w:val="en-US"/>
      </w:rPr>
      <w:fldChar w:fldCharType="separate"/>
    </w:r>
    <w:r>
      <w:rPr>
        <w:lang w:val="en-US"/>
      </w:rPr>
      <w:instrText>0</w:instrText>
    </w:r>
    <w:r>
      <w:rPr>
        <w:lang w:val="en-US"/>
      </w:rPr>
      <w:fldChar w:fldCharType="end"/>
    </w:r>
    <w:r>
      <w:rPr>
        <w:lang w:val="en-US"/>
      </w:rPr>
      <w:instrText xml:space="preserve"> &lt;&gt; 0 " Confidential" "" \* MERGEFORMAT </w:instrText>
    </w:r>
    <w:r>
      <w:rPr>
        <w:lang w:val="en-US"/>
      </w:rPr>
      <w:fldChar w:fldCharType="separate"/>
    </w:r>
    <w:r>
      <w:rPr>
        <w:lang w:val="en-US"/>
      </w:rPr>
      <w:fldChar w:fldCharType="end"/>
    </w:r>
  </w:p>
  <w:p w14:paraId="07D067D7" w14:textId="77777777" w:rsidR="00600E09" w:rsidRDefault="00600E09">
    <w:pPr>
      <w:pStyle w:val="ad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902E0" w14:textId="77777777" w:rsidR="00600E09" w:rsidRDefault="00600E09">
    <w:pPr>
      <w:pStyle w:val="ad"/>
      <w:jc w:val="center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4DF263"/>
    <w:multiLevelType w:val="singleLevel"/>
    <w:tmpl w:val="B34DF26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C247B48"/>
    <w:multiLevelType w:val="singleLevel"/>
    <w:tmpl w:val="CC247B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E435BC"/>
    <w:multiLevelType w:val="multilevel"/>
    <w:tmpl w:val="1BE43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576A6A"/>
    <w:multiLevelType w:val="multilevel"/>
    <w:tmpl w:val="32576A6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 w15:restartNumberingAfterBreak="0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5" w15:restartNumberingAfterBreak="0">
    <w:nsid w:val="3A0C1E2E"/>
    <w:multiLevelType w:val="multilevel"/>
    <w:tmpl w:val="3A0C1E2E"/>
    <w:lvl w:ilvl="0">
      <w:start w:val="1"/>
      <w:numFmt w:val="bullet"/>
      <w:lvlText w:val=""/>
      <w:lvlJc w:val="left"/>
      <w:pPr>
        <w:ind w:left="900" w:hanging="360"/>
      </w:pPr>
      <w:rPr>
        <w:rFonts w:ascii="Wingdings" w:eastAsia="PMingLiU" w:hAnsi="Wingdings" w:cs="Tahoma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 w15:restartNumberingAfterBreak="0">
    <w:nsid w:val="657C0401"/>
    <w:multiLevelType w:val="multilevel"/>
    <w:tmpl w:val="657C040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A17684"/>
    <w:multiLevelType w:val="multilevel"/>
    <w:tmpl w:val="66A17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0A4016"/>
    <w:multiLevelType w:val="multilevel"/>
    <w:tmpl w:val="6E0A4016"/>
    <w:lvl w:ilvl="0">
      <w:start w:val="1"/>
      <w:numFmt w:val="bullet"/>
      <w:pStyle w:val="ActionItems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43A3D"/>
    <w:multiLevelType w:val="singleLevel"/>
    <w:tmpl w:val="72B43A3D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bordersDoNotSurroundHeader/>
  <w:bordersDoNotSurroundFooter/>
  <w:hideSpellingErrors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631"/>
    <w:rsid w:val="0000089F"/>
    <w:rsid w:val="00003DB5"/>
    <w:rsid w:val="00004128"/>
    <w:rsid w:val="00004581"/>
    <w:rsid w:val="00004854"/>
    <w:rsid w:val="00004895"/>
    <w:rsid w:val="0000494D"/>
    <w:rsid w:val="000057B5"/>
    <w:rsid w:val="00005ADA"/>
    <w:rsid w:val="00005C03"/>
    <w:rsid w:val="00005DF5"/>
    <w:rsid w:val="00006076"/>
    <w:rsid w:val="00006272"/>
    <w:rsid w:val="0000677B"/>
    <w:rsid w:val="00006A67"/>
    <w:rsid w:val="000070DF"/>
    <w:rsid w:val="00007509"/>
    <w:rsid w:val="00010736"/>
    <w:rsid w:val="00010B3E"/>
    <w:rsid w:val="0001184B"/>
    <w:rsid w:val="00012458"/>
    <w:rsid w:val="00013357"/>
    <w:rsid w:val="00013790"/>
    <w:rsid w:val="00013A43"/>
    <w:rsid w:val="00014CB1"/>
    <w:rsid w:val="00014CEE"/>
    <w:rsid w:val="00015211"/>
    <w:rsid w:val="00015245"/>
    <w:rsid w:val="000159E3"/>
    <w:rsid w:val="00015E8B"/>
    <w:rsid w:val="000162D2"/>
    <w:rsid w:val="00016533"/>
    <w:rsid w:val="00016785"/>
    <w:rsid w:val="000167AA"/>
    <w:rsid w:val="0001695D"/>
    <w:rsid w:val="00016B2E"/>
    <w:rsid w:val="00016D53"/>
    <w:rsid w:val="00016FBD"/>
    <w:rsid w:val="000174C6"/>
    <w:rsid w:val="00017E06"/>
    <w:rsid w:val="00017E59"/>
    <w:rsid w:val="00020146"/>
    <w:rsid w:val="00020548"/>
    <w:rsid w:val="000211A1"/>
    <w:rsid w:val="000219E4"/>
    <w:rsid w:val="00021DC9"/>
    <w:rsid w:val="00022BB8"/>
    <w:rsid w:val="00022E1D"/>
    <w:rsid w:val="00022E9B"/>
    <w:rsid w:val="00022FE6"/>
    <w:rsid w:val="00023028"/>
    <w:rsid w:val="000240A9"/>
    <w:rsid w:val="00024CEA"/>
    <w:rsid w:val="00025217"/>
    <w:rsid w:val="000252CE"/>
    <w:rsid w:val="00025343"/>
    <w:rsid w:val="00025E0D"/>
    <w:rsid w:val="000265FF"/>
    <w:rsid w:val="00026B6C"/>
    <w:rsid w:val="0002707B"/>
    <w:rsid w:val="0002784D"/>
    <w:rsid w:val="00031004"/>
    <w:rsid w:val="000310E1"/>
    <w:rsid w:val="00031285"/>
    <w:rsid w:val="0003197B"/>
    <w:rsid w:val="000326C8"/>
    <w:rsid w:val="000327F5"/>
    <w:rsid w:val="00032871"/>
    <w:rsid w:val="00032D54"/>
    <w:rsid w:val="00033F04"/>
    <w:rsid w:val="00034665"/>
    <w:rsid w:val="00034E67"/>
    <w:rsid w:val="00034EEA"/>
    <w:rsid w:val="000354D0"/>
    <w:rsid w:val="000356CA"/>
    <w:rsid w:val="00036415"/>
    <w:rsid w:val="000369C6"/>
    <w:rsid w:val="00036A90"/>
    <w:rsid w:val="00037470"/>
    <w:rsid w:val="00040031"/>
    <w:rsid w:val="00040278"/>
    <w:rsid w:val="00040AD5"/>
    <w:rsid w:val="00040C04"/>
    <w:rsid w:val="00040CAF"/>
    <w:rsid w:val="00041274"/>
    <w:rsid w:val="000417EA"/>
    <w:rsid w:val="00042642"/>
    <w:rsid w:val="00042999"/>
    <w:rsid w:val="00042A6E"/>
    <w:rsid w:val="00042F15"/>
    <w:rsid w:val="000433CE"/>
    <w:rsid w:val="00043487"/>
    <w:rsid w:val="00043738"/>
    <w:rsid w:val="000437BB"/>
    <w:rsid w:val="00043DCD"/>
    <w:rsid w:val="0004459C"/>
    <w:rsid w:val="0004466A"/>
    <w:rsid w:val="00044C92"/>
    <w:rsid w:val="00046056"/>
    <w:rsid w:val="000469B1"/>
    <w:rsid w:val="00046C2D"/>
    <w:rsid w:val="000472C8"/>
    <w:rsid w:val="00047C6F"/>
    <w:rsid w:val="00047D6C"/>
    <w:rsid w:val="00050017"/>
    <w:rsid w:val="000504DC"/>
    <w:rsid w:val="000516F0"/>
    <w:rsid w:val="00052BAF"/>
    <w:rsid w:val="00053271"/>
    <w:rsid w:val="00053B98"/>
    <w:rsid w:val="00053D4B"/>
    <w:rsid w:val="000543E1"/>
    <w:rsid w:val="00054FE4"/>
    <w:rsid w:val="0005582B"/>
    <w:rsid w:val="00055D48"/>
    <w:rsid w:val="00055D72"/>
    <w:rsid w:val="0005647F"/>
    <w:rsid w:val="000571BF"/>
    <w:rsid w:val="000577E3"/>
    <w:rsid w:val="00057A5F"/>
    <w:rsid w:val="00057C8A"/>
    <w:rsid w:val="00060FAE"/>
    <w:rsid w:val="00061C82"/>
    <w:rsid w:val="000625CB"/>
    <w:rsid w:val="00062D64"/>
    <w:rsid w:val="00062E97"/>
    <w:rsid w:val="00063CBA"/>
    <w:rsid w:val="00063E66"/>
    <w:rsid w:val="000641E2"/>
    <w:rsid w:val="00065629"/>
    <w:rsid w:val="00065A5D"/>
    <w:rsid w:val="00065DEE"/>
    <w:rsid w:val="00066441"/>
    <w:rsid w:val="00066526"/>
    <w:rsid w:val="00066B04"/>
    <w:rsid w:val="00066E1E"/>
    <w:rsid w:val="00066E7D"/>
    <w:rsid w:val="00066F56"/>
    <w:rsid w:val="00067053"/>
    <w:rsid w:val="00067522"/>
    <w:rsid w:val="00067E42"/>
    <w:rsid w:val="00070491"/>
    <w:rsid w:val="00070759"/>
    <w:rsid w:val="000718FB"/>
    <w:rsid w:val="0007223D"/>
    <w:rsid w:val="0007274D"/>
    <w:rsid w:val="00072BFE"/>
    <w:rsid w:val="0007387A"/>
    <w:rsid w:val="00073B6E"/>
    <w:rsid w:val="00073E83"/>
    <w:rsid w:val="00075748"/>
    <w:rsid w:val="00076B87"/>
    <w:rsid w:val="00076E63"/>
    <w:rsid w:val="000775B7"/>
    <w:rsid w:val="00080135"/>
    <w:rsid w:val="000804A9"/>
    <w:rsid w:val="000807D2"/>
    <w:rsid w:val="0008109C"/>
    <w:rsid w:val="00081BCF"/>
    <w:rsid w:val="00082242"/>
    <w:rsid w:val="0008258F"/>
    <w:rsid w:val="00082798"/>
    <w:rsid w:val="000832C8"/>
    <w:rsid w:val="0008343A"/>
    <w:rsid w:val="0008372F"/>
    <w:rsid w:val="0008378A"/>
    <w:rsid w:val="00083CB0"/>
    <w:rsid w:val="00083FC8"/>
    <w:rsid w:val="00084135"/>
    <w:rsid w:val="000841CA"/>
    <w:rsid w:val="00084F87"/>
    <w:rsid w:val="00086194"/>
    <w:rsid w:val="00086592"/>
    <w:rsid w:val="00086F00"/>
    <w:rsid w:val="00086F78"/>
    <w:rsid w:val="0008702E"/>
    <w:rsid w:val="000901EA"/>
    <w:rsid w:val="000905BC"/>
    <w:rsid w:val="00090966"/>
    <w:rsid w:val="00090AA1"/>
    <w:rsid w:val="00090D03"/>
    <w:rsid w:val="000912D3"/>
    <w:rsid w:val="00091DEE"/>
    <w:rsid w:val="00091EDF"/>
    <w:rsid w:val="0009202E"/>
    <w:rsid w:val="00092584"/>
    <w:rsid w:val="00092CB6"/>
    <w:rsid w:val="00093579"/>
    <w:rsid w:val="00094455"/>
    <w:rsid w:val="0009463E"/>
    <w:rsid w:val="00094CD2"/>
    <w:rsid w:val="00095ED0"/>
    <w:rsid w:val="00096074"/>
    <w:rsid w:val="00097292"/>
    <w:rsid w:val="0009762D"/>
    <w:rsid w:val="000977FB"/>
    <w:rsid w:val="00097C5D"/>
    <w:rsid w:val="000A0D02"/>
    <w:rsid w:val="000A1A95"/>
    <w:rsid w:val="000A1EE2"/>
    <w:rsid w:val="000A212A"/>
    <w:rsid w:val="000A22EE"/>
    <w:rsid w:val="000A236B"/>
    <w:rsid w:val="000A2751"/>
    <w:rsid w:val="000A29D3"/>
    <w:rsid w:val="000A343A"/>
    <w:rsid w:val="000A3454"/>
    <w:rsid w:val="000A35DD"/>
    <w:rsid w:val="000A4572"/>
    <w:rsid w:val="000A5148"/>
    <w:rsid w:val="000A540A"/>
    <w:rsid w:val="000A56E4"/>
    <w:rsid w:val="000A59BA"/>
    <w:rsid w:val="000A5A17"/>
    <w:rsid w:val="000A5B6E"/>
    <w:rsid w:val="000A6211"/>
    <w:rsid w:val="000A6488"/>
    <w:rsid w:val="000A656F"/>
    <w:rsid w:val="000A679F"/>
    <w:rsid w:val="000A7534"/>
    <w:rsid w:val="000A7BBA"/>
    <w:rsid w:val="000A7D8F"/>
    <w:rsid w:val="000B0202"/>
    <w:rsid w:val="000B0661"/>
    <w:rsid w:val="000B0DC4"/>
    <w:rsid w:val="000B1933"/>
    <w:rsid w:val="000B1E45"/>
    <w:rsid w:val="000B2816"/>
    <w:rsid w:val="000B2E2B"/>
    <w:rsid w:val="000B37FB"/>
    <w:rsid w:val="000B46A3"/>
    <w:rsid w:val="000B4A59"/>
    <w:rsid w:val="000B5BA6"/>
    <w:rsid w:val="000B70D2"/>
    <w:rsid w:val="000B7351"/>
    <w:rsid w:val="000B78A3"/>
    <w:rsid w:val="000B7CC7"/>
    <w:rsid w:val="000B7D17"/>
    <w:rsid w:val="000C1320"/>
    <w:rsid w:val="000C22D4"/>
    <w:rsid w:val="000C2366"/>
    <w:rsid w:val="000C2424"/>
    <w:rsid w:val="000C31E4"/>
    <w:rsid w:val="000C3DD1"/>
    <w:rsid w:val="000C4D61"/>
    <w:rsid w:val="000C4DDF"/>
    <w:rsid w:val="000C52AE"/>
    <w:rsid w:val="000C5BE6"/>
    <w:rsid w:val="000C729D"/>
    <w:rsid w:val="000C742D"/>
    <w:rsid w:val="000D05CB"/>
    <w:rsid w:val="000D0CC1"/>
    <w:rsid w:val="000D13F7"/>
    <w:rsid w:val="000D1757"/>
    <w:rsid w:val="000D1B57"/>
    <w:rsid w:val="000D1D19"/>
    <w:rsid w:val="000D1E59"/>
    <w:rsid w:val="000D269A"/>
    <w:rsid w:val="000D280E"/>
    <w:rsid w:val="000D299C"/>
    <w:rsid w:val="000D362B"/>
    <w:rsid w:val="000D36DD"/>
    <w:rsid w:val="000D3906"/>
    <w:rsid w:val="000D3993"/>
    <w:rsid w:val="000D3A85"/>
    <w:rsid w:val="000D4173"/>
    <w:rsid w:val="000D4190"/>
    <w:rsid w:val="000D462F"/>
    <w:rsid w:val="000D4739"/>
    <w:rsid w:val="000D5659"/>
    <w:rsid w:val="000D5834"/>
    <w:rsid w:val="000D5990"/>
    <w:rsid w:val="000D5CDA"/>
    <w:rsid w:val="000D61B6"/>
    <w:rsid w:val="000D716E"/>
    <w:rsid w:val="000D7795"/>
    <w:rsid w:val="000E0FD9"/>
    <w:rsid w:val="000E17F6"/>
    <w:rsid w:val="000E1B57"/>
    <w:rsid w:val="000E23E0"/>
    <w:rsid w:val="000E2907"/>
    <w:rsid w:val="000E3111"/>
    <w:rsid w:val="000E363A"/>
    <w:rsid w:val="000E40AE"/>
    <w:rsid w:val="000E4952"/>
    <w:rsid w:val="000E4F79"/>
    <w:rsid w:val="000E515D"/>
    <w:rsid w:val="000E686C"/>
    <w:rsid w:val="000E6AF1"/>
    <w:rsid w:val="000E6DF1"/>
    <w:rsid w:val="000E7A6E"/>
    <w:rsid w:val="000F0478"/>
    <w:rsid w:val="000F0787"/>
    <w:rsid w:val="000F0893"/>
    <w:rsid w:val="000F132A"/>
    <w:rsid w:val="000F16A1"/>
    <w:rsid w:val="000F1813"/>
    <w:rsid w:val="000F199D"/>
    <w:rsid w:val="000F1B06"/>
    <w:rsid w:val="000F2413"/>
    <w:rsid w:val="000F3A02"/>
    <w:rsid w:val="000F3D35"/>
    <w:rsid w:val="000F3E44"/>
    <w:rsid w:val="000F4422"/>
    <w:rsid w:val="000F5543"/>
    <w:rsid w:val="000F5C97"/>
    <w:rsid w:val="000F5DBC"/>
    <w:rsid w:val="000F6163"/>
    <w:rsid w:val="000F637B"/>
    <w:rsid w:val="000F6466"/>
    <w:rsid w:val="000F673F"/>
    <w:rsid w:val="000F6F0A"/>
    <w:rsid w:val="000F6FFC"/>
    <w:rsid w:val="000F73BE"/>
    <w:rsid w:val="000F7EA5"/>
    <w:rsid w:val="001002D8"/>
    <w:rsid w:val="001009AF"/>
    <w:rsid w:val="00100ED6"/>
    <w:rsid w:val="00101832"/>
    <w:rsid w:val="001023AC"/>
    <w:rsid w:val="001025DC"/>
    <w:rsid w:val="001031D4"/>
    <w:rsid w:val="00103CEC"/>
    <w:rsid w:val="00103D77"/>
    <w:rsid w:val="00104128"/>
    <w:rsid w:val="001042AD"/>
    <w:rsid w:val="0010520A"/>
    <w:rsid w:val="00105236"/>
    <w:rsid w:val="00105667"/>
    <w:rsid w:val="0010607D"/>
    <w:rsid w:val="0010608D"/>
    <w:rsid w:val="0010658D"/>
    <w:rsid w:val="00107C4C"/>
    <w:rsid w:val="001107A0"/>
    <w:rsid w:val="00110CBD"/>
    <w:rsid w:val="001113D5"/>
    <w:rsid w:val="0011217A"/>
    <w:rsid w:val="0011227B"/>
    <w:rsid w:val="001126BC"/>
    <w:rsid w:val="00112ACB"/>
    <w:rsid w:val="00112C7E"/>
    <w:rsid w:val="00112F69"/>
    <w:rsid w:val="001135E6"/>
    <w:rsid w:val="00113760"/>
    <w:rsid w:val="001142D7"/>
    <w:rsid w:val="001146D0"/>
    <w:rsid w:val="001146E5"/>
    <w:rsid w:val="00114817"/>
    <w:rsid w:val="00114B7E"/>
    <w:rsid w:val="00114D0A"/>
    <w:rsid w:val="00114E7F"/>
    <w:rsid w:val="00114EE6"/>
    <w:rsid w:val="0011571A"/>
    <w:rsid w:val="00115865"/>
    <w:rsid w:val="0011587D"/>
    <w:rsid w:val="001159CA"/>
    <w:rsid w:val="00115CFE"/>
    <w:rsid w:val="00116672"/>
    <w:rsid w:val="0011713C"/>
    <w:rsid w:val="001171E3"/>
    <w:rsid w:val="001176ED"/>
    <w:rsid w:val="00117743"/>
    <w:rsid w:val="001178D1"/>
    <w:rsid w:val="00120309"/>
    <w:rsid w:val="001203E1"/>
    <w:rsid w:val="0012050A"/>
    <w:rsid w:val="0012052B"/>
    <w:rsid w:val="00120E91"/>
    <w:rsid w:val="00121AB3"/>
    <w:rsid w:val="00121EE1"/>
    <w:rsid w:val="001220F9"/>
    <w:rsid w:val="00122C5B"/>
    <w:rsid w:val="00123017"/>
    <w:rsid w:val="001232C8"/>
    <w:rsid w:val="00123D13"/>
    <w:rsid w:val="00124101"/>
    <w:rsid w:val="001241BB"/>
    <w:rsid w:val="0012503A"/>
    <w:rsid w:val="00125975"/>
    <w:rsid w:val="00125D37"/>
    <w:rsid w:val="001260DD"/>
    <w:rsid w:val="00126160"/>
    <w:rsid w:val="00126664"/>
    <w:rsid w:val="001269F3"/>
    <w:rsid w:val="00126C18"/>
    <w:rsid w:val="0012734B"/>
    <w:rsid w:val="00127555"/>
    <w:rsid w:val="001279EB"/>
    <w:rsid w:val="00130490"/>
    <w:rsid w:val="001314CD"/>
    <w:rsid w:val="0013197E"/>
    <w:rsid w:val="00131A85"/>
    <w:rsid w:val="00131E81"/>
    <w:rsid w:val="00133AFB"/>
    <w:rsid w:val="00133B36"/>
    <w:rsid w:val="001340BE"/>
    <w:rsid w:val="00134B13"/>
    <w:rsid w:val="00134E8F"/>
    <w:rsid w:val="00134F35"/>
    <w:rsid w:val="00135128"/>
    <w:rsid w:val="001352C0"/>
    <w:rsid w:val="00135C92"/>
    <w:rsid w:val="00137BAF"/>
    <w:rsid w:val="001404FF"/>
    <w:rsid w:val="00140E5C"/>
    <w:rsid w:val="001419D4"/>
    <w:rsid w:val="00141BCC"/>
    <w:rsid w:val="00143248"/>
    <w:rsid w:val="00143591"/>
    <w:rsid w:val="0014500A"/>
    <w:rsid w:val="00145041"/>
    <w:rsid w:val="00145EB7"/>
    <w:rsid w:val="0014622B"/>
    <w:rsid w:val="00146348"/>
    <w:rsid w:val="00146881"/>
    <w:rsid w:val="00146A2D"/>
    <w:rsid w:val="00146D7A"/>
    <w:rsid w:val="001475BA"/>
    <w:rsid w:val="00147690"/>
    <w:rsid w:val="00147F4C"/>
    <w:rsid w:val="00147F7B"/>
    <w:rsid w:val="00147FF1"/>
    <w:rsid w:val="001501A9"/>
    <w:rsid w:val="00150ABE"/>
    <w:rsid w:val="00150F4A"/>
    <w:rsid w:val="00151226"/>
    <w:rsid w:val="0015123E"/>
    <w:rsid w:val="0015144C"/>
    <w:rsid w:val="0015171A"/>
    <w:rsid w:val="00151899"/>
    <w:rsid w:val="00151B4E"/>
    <w:rsid w:val="00153141"/>
    <w:rsid w:val="00153FD3"/>
    <w:rsid w:val="0015412A"/>
    <w:rsid w:val="001543E0"/>
    <w:rsid w:val="0015497A"/>
    <w:rsid w:val="00154C29"/>
    <w:rsid w:val="0015500F"/>
    <w:rsid w:val="00155767"/>
    <w:rsid w:val="0015593D"/>
    <w:rsid w:val="00155C74"/>
    <w:rsid w:val="00155F99"/>
    <w:rsid w:val="001561EA"/>
    <w:rsid w:val="0015656D"/>
    <w:rsid w:val="001568A7"/>
    <w:rsid w:val="00156D4B"/>
    <w:rsid w:val="00157196"/>
    <w:rsid w:val="001573AB"/>
    <w:rsid w:val="00157F53"/>
    <w:rsid w:val="00160037"/>
    <w:rsid w:val="001607C8"/>
    <w:rsid w:val="00160845"/>
    <w:rsid w:val="00160B09"/>
    <w:rsid w:val="001615F6"/>
    <w:rsid w:val="00161A24"/>
    <w:rsid w:val="00161CA7"/>
    <w:rsid w:val="001622A3"/>
    <w:rsid w:val="00162591"/>
    <w:rsid w:val="001629D3"/>
    <w:rsid w:val="00162BF2"/>
    <w:rsid w:val="00162D77"/>
    <w:rsid w:val="0016424D"/>
    <w:rsid w:val="0016428F"/>
    <w:rsid w:val="00164360"/>
    <w:rsid w:val="0016512E"/>
    <w:rsid w:val="00165143"/>
    <w:rsid w:val="00165208"/>
    <w:rsid w:val="001652C5"/>
    <w:rsid w:val="00165F2B"/>
    <w:rsid w:val="00166340"/>
    <w:rsid w:val="00166498"/>
    <w:rsid w:val="00166F58"/>
    <w:rsid w:val="00167ABA"/>
    <w:rsid w:val="001708FC"/>
    <w:rsid w:val="00170ADE"/>
    <w:rsid w:val="001714B4"/>
    <w:rsid w:val="001715BC"/>
    <w:rsid w:val="0017235B"/>
    <w:rsid w:val="00172612"/>
    <w:rsid w:val="0017288A"/>
    <w:rsid w:val="00172D32"/>
    <w:rsid w:val="00173563"/>
    <w:rsid w:val="0017363B"/>
    <w:rsid w:val="001739AC"/>
    <w:rsid w:val="00174198"/>
    <w:rsid w:val="00174935"/>
    <w:rsid w:val="0017507D"/>
    <w:rsid w:val="00175255"/>
    <w:rsid w:val="0017526B"/>
    <w:rsid w:val="0017532E"/>
    <w:rsid w:val="00176126"/>
    <w:rsid w:val="00176164"/>
    <w:rsid w:val="00176A7B"/>
    <w:rsid w:val="00176C56"/>
    <w:rsid w:val="00177D47"/>
    <w:rsid w:val="00180154"/>
    <w:rsid w:val="00180199"/>
    <w:rsid w:val="0018045C"/>
    <w:rsid w:val="00180BC7"/>
    <w:rsid w:val="00180BF0"/>
    <w:rsid w:val="001814A2"/>
    <w:rsid w:val="001815F7"/>
    <w:rsid w:val="0018181A"/>
    <w:rsid w:val="001819D1"/>
    <w:rsid w:val="001820C8"/>
    <w:rsid w:val="0018245F"/>
    <w:rsid w:val="00182CCE"/>
    <w:rsid w:val="0018358A"/>
    <w:rsid w:val="0018368C"/>
    <w:rsid w:val="0018392B"/>
    <w:rsid w:val="001852EA"/>
    <w:rsid w:val="001852FF"/>
    <w:rsid w:val="00185324"/>
    <w:rsid w:val="00185B89"/>
    <w:rsid w:val="00185BBB"/>
    <w:rsid w:val="00186DB7"/>
    <w:rsid w:val="00186EEA"/>
    <w:rsid w:val="0018763E"/>
    <w:rsid w:val="00190498"/>
    <w:rsid w:val="00190B0E"/>
    <w:rsid w:val="00190E02"/>
    <w:rsid w:val="001910DA"/>
    <w:rsid w:val="001915E3"/>
    <w:rsid w:val="001925E8"/>
    <w:rsid w:val="00192956"/>
    <w:rsid w:val="001929EA"/>
    <w:rsid w:val="00192FC9"/>
    <w:rsid w:val="0019310B"/>
    <w:rsid w:val="00193962"/>
    <w:rsid w:val="0019546B"/>
    <w:rsid w:val="00195A76"/>
    <w:rsid w:val="00196173"/>
    <w:rsid w:val="001966D2"/>
    <w:rsid w:val="0019687D"/>
    <w:rsid w:val="00196B63"/>
    <w:rsid w:val="001977D2"/>
    <w:rsid w:val="001A0701"/>
    <w:rsid w:val="001A083C"/>
    <w:rsid w:val="001A0CE1"/>
    <w:rsid w:val="001A15D0"/>
    <w:rsid w:val="001A1A20"/>
    <w:rsid w:val="001A257B"/>
    <w:rsid w:val="001A25EF"/>
    <w:rsid w:val="001A29E6"/>
    <w:rsid w:val="001A2A4D"/>
    <w:rsid w:val="001A3828"/>
    <w:rsid w:val="001A3A42"/>
    <w:rsid w:val="001A4260"/>
    <w:rsid w:val="001A5265"/>
    <w:rsid w:val="001A57D9"/>
    <w:rsid w:val="001A69A3"/>
    <w:rsid w:val="001A6A29"/>
    <w:rsid w:val="001A6BC7"/>
    <w:rsid w:val="001A71C7"/>
    <w:rsid w:val="001A7A54"/>
    <w:rsid w:val="001B072F"/>
    <w:rsid w:val="001B08E7"/>
    <w:rsid w:val="001B0B2E"/>
    <w:rsid w:val="001B0C2F"/>
    <w:rsid w:val="001B0E97"/>
    <w:rsid w:val="001B1209"/>
    <w:rsid w:val="001B129C"/>
    <w:rsid w:val="001B15FB"/>
    <w:rsid w:val="001B1806"/>
    <w:rsid w:val="001B24DC"/>
    <w:rsid w:val="001B314B"/>
    <w:rsid w:val="001B31C8"/>
    <w:rsid w:val="001B3400"/>
    <w:rsid w:val="001B368C"/>
    <w:rsid w:val="001B37F2"/>
    <w:rsid w:val="001B405E"/>
    <w:rsid w:val="001B4AC5"/>
    <w:rsid w:val="001B5C1C"/>
    <w:rsid w:val="001B6467"/>
    <w:rsid w:val="001B6BF2"/>
    <w:rsid w:val="001B709B"/>
    <w:rsid w:val="001B7273"/>
    <w:rsid w:val="001B78BA"/>
    <w:rsid w:val="001B7939"/>
    <w:rsid w:val="001B7A86"/>
    <w:rsid w:val="001C0857"/>
    <w:rsid w:val="001C0E40"/>
    <w:rsid w:val="001C1A3D"/>
    <w:rsid w:val="001C1B83"/>
    <w:rsid w:val="001C1EAD"/>
    <w:rsid w:val="001C2084"/>
    <w:rsid w:val="001C29ED"/>
    <w:rsid w:val="001C2C21"/>
    <w:rsid w:val="001C2CBD"/>
    <w:rsid w:val="001C3049"/>
    <w:rsid w:val="001C3281"/>
    <w:rsid w:val="001C3C16"/>
    <w:rsid w:val="001C40D0"/>
    <w:rsid w:val="001C40D1"/>
    <w:rsid w:val="001C4AEB"/>
    <w:rsid w:val="001C4D1D"/>
    <w:rsid w:val="001C4DC4"/>
    <w:rsid w:val="001C68A8"/>
    <w:rsid w:val="001C7D50"/>
    <w:rsid w:val="001C7DB9"/>
    <w:rsid w:val="001D0106"/>
    <w:rsid w:val="001D025C"/>
    <w:rsid w:val="001D090F"/>
    <w:rsid w:val="001D096D"/>
    <w:rsid w:val="001D0CBD"/>
    <w:rsid w:val="001D188D"/>
    <w:rsid w:val="001D223D"/>
    <w:rsid w:val="001D239B"/>
    <w:rsid w:val="001D4D74"/>
    <w:rsid w:val="001D5027"/>
    <w:rsid w:val="001D51F9"/>
    <w:rsid w:val="001D5A11"/>
    <w:rsid w:val="001D5F59"/>
    <w:rsid w:val="001D6AF4"/>
    <w:rsid w:val="001D6B00"/>
    <w:rsid w:val="001D7069"/>
    <w:rsid w:val="001D752B"/>
    <w:rsid w:val="001D7954"/>
    <w:rsid w:val="001D79F2"/>
    <w:rsid w:val="001D7A5E"/>
    <w:rsid w:val="001E09C8"/>
    <w:rsid w:val="001E1E8E"/>
    <w:rsid w:val="001E2063"/>
    <w:rsid w:val="001E218B"/>
    <w:rsid w:val="001E25B3"/>
    <w:rsid w:val="001E2825"/>
    <w:rsid w:val="001E2DFA"/>
    <w:rsid w:val="001E339F"/>
    <w:rsid w:val="001E359E"/>
    <w:rsid w:val="001E3E19"/>
    <w:rsid w:val="001E47B1"/>
    <w:rsid w:val="001E4B3B"/>
    <w:rsid w:val="001E52B1"/>
    <w:rsid w:val="001E5318"/>
    <w:rsid w:val="001E5375"/>
    <w:rsid w:val="001E54B2"/>
    <w:rsid w:val="001E5702"/>
    <w:rsid w:val="001E58D5"/>
    <w:rsid w:val="001E5B27"/>
    <w:rsid w:val="001E5BE6"/>
    <w:rsid w:val="001E614B"/>
    <w:rsid w:val="001E6B9D"/>
    <w:rsid w:val="001E6D7A"/>
    <w:rsid w:val="001E7482"/>
    <w:rsid w:val="001E7688"/>
    <w:rsid w:val="001E7984"/>
    <w:rsid w:val="001E7B3E"/>
    <w:rsid w:val="001F07A3"/>
    <w:rsid w:val="001F0858"/>
    <w:rsid w:val="001F0D1A"/>
    <w:rsid w:val="001F122A"/>
    <w:rsid w:val="001F13DC"/>
    <w:rsid w:val="001F14C9"/>
    <w:rsid w:val="001F14E7"/>
    <w:rsid w:val="001F30F5"/>
    <w:rsid w:val="001F3752"/>
    <w:rsid w:val="001F3C81"/>
    <w:rsid w:val="001F3E59"/>
    <w:rsid w:val="001F3EDE"/>
    <w:rsid w:val="001F3FE7"/>
    <w:rsid w:val="001F48A0"/>
    <w:rsid w:val="001F48F5"/>
    <w:rsid w:val="001F4C16"/>
    <w:rsid w:val="001F5242"/>
    <w:rsid w:val="001F5549"/>
    <w:rsid w:val="001F61A7"/>
    <w:rsid w:val="001F6908"/>
    <w:rsid w:val="002011D8"/>
    <w:rsid w:val="00201B73"/>
    <w:rsid w:val="00201D4E"/>
    <w:rsid w:val="00201F34"/>
    <w:rsid w:val="0020226C"/>
    <w:rsid w:val="00202BA7"/>
    <w:rsid w:val="002031BD"/>
    <w:rsid w:val="00203A5C"/>
    <w:rsid w:val="00204818"/>
    <w:rsid w:val="00205803"/>
    <w:rsid w:val="00205EBA"/>
    <w:rsid w:val="002067B6"/>
    <w:rsid w:val="0020697C"/>
    <w:rsid w:val="00206CCF"/>
    <w:rsid w:val="00206F7D"/>
    <w:rsid w:val="002070F3"/>
    <w:rsid w:val="002075F5"/>
    <w:rsid w:val="0020775D"/>
    <w:rsid w:val="00207A06"/>
    <w:rsid w:val="0021049C"/>
    <w:rsid w:val="002104CC"/>
    <w:rsid w:val="002108BD"/>
    <w:rsid w:val="00210F80"/>
    <w:rsid w:val="002111A2"/>
    <w:rsid w:val="0021127A"/>
    <w:rsid w:val="002119A1"/>
    <w:rsid w:val="00211A78"/>
    <w:rsid w:val="0021262C"/>
    <w:rsid w:val="002126AD"/>
    <w:rsid w:val="00212F6F"/>
    <w:rsid w:val="00212F75"/>
    <w:rsid w:val="00213F78"/>
    <w:rsid w:val="0021472D"/>
    <w:rsid w:val="002151BE"/>
    <w:rsid w:val="00215568"/>
    <w:rsid w:val="002163DE"/>
    <w:rsid w:val="00216BDC"/>
    <w:rsid w:val="00216E0D"/>
    <w:rsid w:val="00217CC7"/>
    <w:rsid w:val="002204E8"/>
    <w:rsid w:val="00220896"/>
    <w:rsid w:val="00220A2E"/>
    <w:rsid w:val="00220EBB"/>
    <w:rsid w:val="0022161D"/>
    <w:rsid w:val="00221639"/>
    <w:rsid w:val="00222804"/>
    <w:rsid w:val="00223157"/>
    <w:rsid w:val="00223C36"/>
    <w:rsid w:val="00223D77"/>
    <w:rsid w:val="00224480"/>
    <w:rsid w:val="00224A6D"/>
    <w:rsid w:val="00225C93"/>
    <w:rsid w:val="00226419"/>
    <w:rsid w:val="00226671"/>
    <w:rsid w:val="002267E2"/>
    <w:rsid w:val="00226EC2"/>
    <w:rsid w:val="00227123"/>
    <w:rsid w:val="00227324"/>
    <w:rsid w:val="002279E3"/>
    <w:rsid w:val="00227FCC"/>
    <w:rsid w:val="00230DA2"/>
    <w:rsid w:val="00231277"/>
    <w:rsid w:val="00231444"/>
    <w:rsid w:val="002315A5"/>
    <w:rsid w:val="00231F3B"/>
    <w:rsid w:val="002335EA"/>
    <w:rsid w:val="00235467"/>
    <w:rsid w:val="00235BEF"/>
    <w:rsid w:val="00236951"/>
    <w:rsid w:val="00236B85"/>
    <w:rsid w:val="0023772A"/>
    <w:rsid w:val="002412D5"/>
    <w:rsid w:val="00241941"/>
    <w:rsid w:val="00242330"/>
    <w:rsid w:val="00242DA8"/>
    <w:rsid w:val="00242EED"/>
    <w:rsid w:val="00243E38"/>
    <w:rsid w:val="00244816"/>
    <w:rsid w:val="00244AEB"/>
    <w:rsid w:val="00244F68"/>
    <w:rsid w:val="002452CA"/>
    <w:rsid w:val="002452DB"/>
    <w:rsid w:val="002454D9"/>
    <w:rsid w:val="002456E0"/>
    <w:rsid w:val="00245A95"/>
    <w:rsid w:val="00245F74"/>
    <w:rsid w:val="00246297"/>
    <w:rsid w:val="0024678D"/>
    <w:rsid w:val="00247103"/>
    <w:rsid w:val="00247310"/>
    <w:rsid w:val="00247AAA"/>
    <w:rsid w:val="002503FD"/>
    <w:rsid w:val="002514E0"/>
    <w:rsid w:val="00252791"/>
    <w:rsid w:val="00252A8A"/>
    <w:rsid w:val="00252DE1"/>
    <w:rsid w:val="00253A76"/>
    <w:rsid w:val="00254323"/>
    <w:rsid w:val="002547BB"/>
    <w:rsid w:val="0025492D"/>
    <w:rsid w:val="00254D25"/>
    <w:rsid w:val="00255975"/>
    <w:rsid w:val="00255B59"/>
    <w:rsid w:val="00255C56"/>
    <w:rsid w:val="00256034"/>
    <w:rsid w:val="00256A69"/>
    <w:rsid w:val="00257D3D"/>
    <w:rsid w:val="0026077A"/>
    <w:rsid w:val="00260C4F"/>
    <w:rsid w:val="00260D0E"/>
    <w:rsid w:val="00261232"/>
    <w:rsid w:val="002628CF"/>
    <w:rsid w:val="00262D9A"/>
    <w:rsid w:val="00263FDE"/>
    <w:rsid w:val="002644B7"/>
    <w:rsid w:val="002647FA"/>
    <w:rsid w:val="0026486A"/>
    <w:rsid w:val="00264EF7"/>
    <w:rsid w:val="00265426"/>
    <w:rsid w:val="00265B6A"/>
    <w:rsid w:val="0026618F"/>
    <w:rsid w:val="00266728"/>
    <w:rsid w:val="0026725A"/>
    <w:rsid w:val="002675F8"/>
    <w:rsid w:val="002678E3"/>
    <w:rsid w:val="00267B0A"/>
    <w:rsid w:val="002709C5"/>
    <w:rsid w:val="002716B9"/>
    <w:rsid w:val="00271A5B"/>
    <w:rsid w:val="00271B32"/>
    <w:rsid w:val="00273068"/>
    <w:rsid w:val="00273107"/>
    <w:rsid w:val="0027318A"/>
    <w:rsid w:val="0027349E"/>
    <w:rsid w:val="002734D2"/>
    <w:rsid w:val="002737F9"/>
    <w:rsid w:val="00273A09"/>
    <w:rsid w:val="00274741"/>
    <w:rsid w:val="00274AB0"/>
    <w:rsid w:val="00274B41"/>
    <w:rsid w:val="00274E52"/>
    <w:rsid w:val="002756B0"/>
    <w:rsid w:val="00275898"/>
    <w:rsid w:val="00275A57"/>
    <w:rsid w:val="00275BC9"/>
    <w:rsid w:val="002764A4"/>
    <w:rsid w:val="0027791F"/>
    <w:rsid w:val="00277D7C"/>
    <w:rsid w:val="002805B9"/>
    <w:rsid w:val="00280A2F"/>
    <w:rsid w:val="00280B1C"/>
    <w:rsid w:val="00281286"/>
    <w:rsid w:val="00281501"/>
    <w:rsid w:val="00281C2F"/>
    <w:rsid w:val="00281D14"/>
    <w:rsid w:val="00281EB5"/>
    <w:rsid w:val="00282228"/>
    <w:rsid w:val="00282B08"/>
    <w:rsid w:val="00282D2D"/>
    <w:rsid w:val="002836B2"/>
    <w:rsid w:val="00283A9C"/>
    <w:rsid w:val="00283E7F"/>
    <w:rsid w:val="002843E6"/>
    <w:rsid w:val="00284BEE"/>
    <w:rsid w:val="002855FD"/>
    <w:rsid w:val="00285778"/>
    <w:rsid w:val="00286446"/>
    <w:rsid w:val="0028687D"/>
    <w:rsid w:val="00286F3D"/>
    <w:rsid w:val="00287233"/>
    <w:rsid w:val="0028744D"/>
    <w:rsid w:val="00287B0E"/>
    <w:rsid w:val="002906E1"/>
    <w:rsid w:val="002907A8"/>
    <w:rsid w:val="00290829"/>
    <w:rsid w:val="002912CB"/>
    <w:rsid w:val="00291503"/>
    <w:rsid w:val="00291511"/>
    <w:rsid w:val="00291B08"/>
    <w:rsid w:val="00291D9B"/>
    <w:rsid w:val="00292356"/>
    <w:rsid w:val="0029323B"/>
    <w:rsid w:val="00293312"/>
    <w:rsid w:val="00294493"/>
    <w:rsid w:val="002949CB"/>
    <w:rsid w:val="00294BB5"/>
    <w:rsid w:val="00294DEF"/>
    <w:rsid w:val="00295470"/>
    <w:rsid w:val="00295B5A"/>
    <w:rsid w:val="00295CA6"/>
    <w:rsid w:val="0029602C"/>
    <w:rsid w:val="002962DB"/>
    <w:rsid w:val="002963CF"/>
    <w:rsid w:val="002966E6"/>
    <w:rsid w:val="0029670C"/>
    <w:rsid w:val="00297AD2"/>
    <w:rsid w:val="00297D3D"/>
    <w:rsid w:val="00297F5D"/>
    <w:rsid w:val="002A061E"/>
    <w:rsid w:val="002A0763"/>
    <w:rsid w:val="002A0790"/>
    <w:rsid w:val="002A0BA9"/>
    <w:rsid w:val="002A112D"/>
    <w:rsid w:val="002A13CA"/>
    <w:rsid w:val="002A18A1"/>
    <w:rsid w:val="002A2E94"/>
    <w:rsid w:val="002A3C17"/>
    <w:rsid w:val="002A3CC0"/>
    <w:rsid w:val="002A3DFF"/>
    <w:rsid w:val="002A490D"/>
    <w:rsid w:val="002A4A24"/>
    <w:rsid w:val="002A544C"/>
    <w:rsid w:val="002A5472"/>
    <w:rsid w:val="002A56F6"/>
    <w:rsid w:val="002A5767"/>
    <w:rsid w:val="002A65D6"/>
    <w:rsid w:val="002A69E5"/>
    <w:rsid w:val="002A6AEE"/>
    <w:rsid w:val="002A6F14"/>
    <w:rsid w:val="002A755D"/>
    <w:rsid w:val="002A75E7"/>
    <w:rsid w:val="002A78C2"/>
    <w:rsid w:val="002A792B"/>
    <w:rsid w:val="002B0B1B"/>
    <w:rsid w:val="002B12B6"/>
    <w:rsid w:val="002B1B56"/>
    <w:rsid w:val="002B27F1"/>
    <w:rsid w:val="002B2D82"/>
    <w:rsid w:val="002B31A0"/>
    <w:rsid w:val="002B5992"/>
    <w:rsid w:val="002B6AD7"/>
    <w:rsid w:val="002B7214"/>
    <w:rsid w:val="002B743C"/>
    <w:rsid w:val="002C00DE"/>
    <w:rsid w:val="002C0229"/>
    <w:rsid w:val="002C0309"/>
    <w:rsid w:val="002C086A"/>
    <w:rsid w:val="002C158C"/>
    <w:rsid w:val="002C229F"/>
    <w:rsid w:val="002C2650"/>
    <w:rsid w:val="002C268D"/>
    <w:rsid w:val="002C28D1"/>
    <w:rsid w:val="002C3429"/>
    <w:rsid w:val="002C3434"/>
    <w:rsid w:val="002C3520"/>
    <w:rsid w:val="002C49A5"/>
    <w:rsid w:val="002C4D7B"/>
    <w:rsid w:val="002C54FA"/>
    <w:rsid w:val="002C554D"/>
    <w:rsid w:val="002C5E67"/>
    <w:rsid w:val="002C67F8"/>
    <w:rsid w:val="002C6DE8"/>
    <w:rsid w:val="002C6F72"/>
    <w:rsid w:val="002C74EE"/>
    <w:rsid w:val="002C75DF"/>
    <w:rsid w:val="002C79E9"/>
    <w:rsid w:val="002D0FBC"/>
    <w:rsid w:val="002D1A35"/>
    <w:rsid w:val="002D3606"/>
    <w:rsid w:val="002D3B05"/>
    <w:rsid w:val="002D3D23"/>
    <w:rsid w:val="002D4BDC"/>
    <w:rsid w:val="002D4FCC"/>
    <w:rsid w:val="002D5DDC"/>
    <w:rsid w:val="002D6497"/>
    <w:rsid w:val="002D652C"/>
    <w:rsid w:val="002D6850"/>
    <w:rsid w:val="002D6F61"/>
    <w:rsid w:val="002E11F2"/>
    <w:rsid w:val="002E1C2E"/>
    <w:rsid w:val="002E1F47"/>
    <w:rsid w:val="002E2051"/>
    <w:rsid w:val="002E23DB"/>
    <w:rsid w:val="002E2F42"/>
    <w:rsid w:val="002E34AF"/>
    <w:rsid w:val="002E4162"/>
    <w:rsid w:val="002E4622"/>
    <w:rsid w:val="002E5028"/>
    <w:rsid w:val="002E5B07"/>
    <w:rsid w:val="002E5B20"/>
    <w:rsid w:val="002E5EDB"/>
    <w:rsid w:val="002E5F19"/>
    <w:rsid w:val="002E61E2"/>
    <w:rsid w:val="002E785A"/>
    <w:rsid w:val="002E7977"/>
    <w:rsid w:val="002E79E7"/>
    <w:rsid w:val="002F03EC"/>
    <w:rsid w:val="002F0930"/>
    <w:rsid w:val="002F0AF2"/>
    <w:rsid w:val="002F0C8A"/>
    <w:rsid w:val="002F2598"/>
    <w:rsid w:val="002F2D39"/>
    <w:rsid w:val="002F3554"/>
    <w:rsid w:val="002F4455"/>
    <w:rsid w:val="002F450A"/>
    <w:rsid w:val="002F4C97"/>
    <w:rsid w:val="002F5571"/>
    <w:rsid w:val="002F58E2"/>
    <w:rsid w:val="002F6C65"/>
    <w:rsid w:val="002F7A38"/>
    <w:rsid w:val="00300200"/>
    <w:rsid w:val="003015F7"/>
    <w:rsid w:val="00301DBD"/>
    <w:rsid w:val="00301DF2"/>
    <w:rsid w:val="003021C0"/>
    <w:rsid w:val="00302EB2"/>
    <w:rsid w:val="00303C38"/>
    <w:rsid w:val="00304667"/>
    <w:rsid w:val="00304E12"/>
    <w:rsid w:val="00304EC5"/>
    <w:rsid w:val="003054EC"/>
    <w:rsid w:val="00305BF9"/>
    <w:rsid w:val="00305C3A"/>
    <w:rsid w:val="00306FBD"/>
    <w:rsid w:val="00307657"/>
    <w:rsid w:val="003122E5"/>
    <w:rsid w:val="003123A0"/>
    <w:rsid w:val="003125F9"/>
    <w:rsid w:val="00312790"/>
    <w:rsid w:val="00312CEB"/>
    <w:rsid w:val="00313C63"/>
    <w:rsid w:val="00313F25"/>
    <w:rsid w:val="0031508F"/>
    <w:rsid w:val="003151DA"/>
    <w:rsid w:val="0031602A"/>
    <w:rsid w:val="003164C9"/>
    <w:rsid w:val="00316517"/>
    <w:rsid w:val="003169F5"/>
    <w:rsid w:val="00316F2C"/>
    <w:rsid w:val="00317343"/>
    <w:rsid w:val="00317756"/>
    <w:rsid w:val="00317A8B"/>
    <w:rsid w:val="00317E2E"/>
    <w:rsid w:val="00320628"/>
    <w:rsid w:val="003207DB"/>
    <w:rsid w:val="003207E1"/>
    <w:rsid w:val="00320BEA"/>
    <w:rsid w:val="00320D24"/>
    <w:rsid w:val="003219EA"/>
    <w:rsid w:val="00322193"/>
    <w:rsid w:val="00322440"/>
    <w:rsid w:val="003224DD"/>
    <w:rsid w:val="0032265F"/>
    <w:rsid w:val="003226AB"/>
    <w:rsid w:val="003232B3"/>
    <w:rsid w:val="00323BC8"/>
    <w:rsid w:val="00323C58"/>
    <w:rsid w:val="00324313"/>
    <w:rsid w:val="003256C2"/>
    <w:rsid w:val="003257A3"/>
    <w:rsid w:val="00325B3A"/>
    <w:rsid w:val="003266C0"/>
    <w:rsid w:val="003270E2"/>
    <w:rsid w:val="00327819"/>
    <w:rsid w:val="00327EE6"/>
    <w:rsid w:val="003306ED"/>
    <w:rsid w:val="00330A96"/>
    <w:rsid w:val="00330CF2"/>
    <w:rsid w:val="00330DEC"/>
    <w:rsid w:val="00331307"/>
    <w:rsid w:val="0033159F"/>
    <w:rsid w:val="003315E6"/>
    <w:rsid w:val="0033309B"/>
    <w:rsid w:val="00333418"/>
    <w:rsid w:val="003346AE"/>
    <w:rsid w:val="003356A7"/>
    <w:rsid w:val="00335E4F"/>
    <w:rsid w:val="003374C4"/>
    <w:rsid w:val="003378F9"/>
    <w:rsid w:val="00337BF2"/>
    <w:rsid w:val="00337FD5"/>
    <w:rsid w:val="00340943"/>
    <w:rsid w:val="0034095B"/>
    <w:rsid w:val="00340E8C"/>
    <w:rsid w:val="003420FC"/>
    <w:rsid w:val="00342279"/>
    <w:rsid w:val="00342806"/>
    <w:rsid w:val="00342BD5"/>
    <w:rsid w:val="00342D91"/>
    <w:rsid w:val="00343381"/>
    <w:rsid w:val="003439D7"/>
    <w:rsid w:val="00343A4D"/>
    <w:rsid w:val="00343B21"/>
    <w:rsid w:val="00344713"/>
    <w:rsid w:val="003448E9"/>
    <w:rsid w:val="0034512C"/>
    <w:rsid w:val="0034525A"/>
    <w:rsid w:val="003457B3"/>
    <w:rsid w:val="00345F72"/>
    <w:rsid w:val="00346E6F"/>
    <w:rsid w:val="0034757D"/>
    <w:rsid w:val="00347662"/>
    <w:rsid w:val="00347B30"/>
    <w:rsid w:val="00347E71"/>
    <w:rsid w:val="00350134"/>
    <w:rsid w:val="00350C5D"/>
    <w:rsid w:val="003511AA"/>
    <w:rsid w:val="00351464"/>
    <w:rsid w:val="00351610"/>
    <w:rsid w:val="00351FBC"/>
    <w:rsid w:val="00352E83"/>
    <w:rsid w:val="003534C9"/>
    <w:rsid w:val="003535B8"/>
    <w:rsid w:val="0035382C"/>
    <w:rsid w:val="003539A3"/>
    <w:rsid w:val="00353F50"/>
    <w:rsid w:val="00354404"/>
    <w:rsid w:val="0035468E"/>
    <w:rsid w:val="00354B61"/>
    <w:rsid w:val="00355442"/>
    <w:rsid w:val="0035576B"/>
    <w:rsid w:val="0035691B"/>
    <w:rsid w:val="00357D65"/>
    <w:rsid w:val="00357F61"/>
    <w:rsid w:val="0036133C"/>
    <w:rsid w:val="00361902"/>
    <w:rsid w:val="0036234A"/>
    <w:rsid w:val="0036339B"/>
    <w:rsid w:val="0036352A"/>
    <w:rsid w:val="00363D22"/>
    <w:rsid w:val="00363E0E"/>
    <w:rsid w:val="00363E7B"/>
    <w:rsid w:val="00363F98"/>
    <w:rsid w:val="00363FF0"/>
    <w:rsid w:val="003641ED"/>
    <w:rsid w:val="00364420"/>
    <w:rsid w:val="003646B4"/>
    <w:rsid w:val="003646B9"/>
    <w:rsid w:val="00364A58"/>
    <w:rsid w:val="00365591"/>
    <w:rsid w:val="00365ED5"/>
    <w:rsid w:val="0036613B"/>
    <w:rsid w:val="00366939"/>
    <w:rsid w:val="00366D13"/>
    <w:rsid w:val="00366DF9"/>
    <w:rsid w:val="0037002A"/>
    <w:rsid w:val="00370CA3"/>
    <w:rsid w:val="003718B5"/>
    <w:rsid w:val="003718D6"/>
    <w:rsid w:val="00371A0A"/>
    <w:rsid w:val="0037233C"/>
    <w:rsid w:val="003725F4"/>
    <w:rsid w:val="00373555"/>
    <w:rsid w:val="00374406"/>
    <w:rsid w:val="00374E16"/>
    <w:rsid w:val="00374E92"/>
    <w:rsid w:val="00375752"/>
    <w:rsid w:val="0037591D"/>
    <w:rsid w:val="00375C68"/>
    <w:rsid w:val="00375D16"/>
    <w:rsid w:val="00375DE3"/>
    <w:rsid w:val="00375F20"/>
    <w:rsid w:val="00376942"/>
    <w:rsid w:val="00377245"/>
    <w:rsid w:val="0037783B"/>
    <w:rsid w:val="00377DBC"/>
    <w:rsid w:val="0038030C"/>
    <w:rsid w:val="00380595"/>
    <w:rsid w:val="003805B8"/>
    <w:rsid w:val="00380C5A"/>
    <w:rsid w:val="003819FF"/>
    <w:rsid w:val="00381ADA"/>
    <w:rsid w:val="00381B11"/>
    <w:rsid w:val="00381D30"/>
    <w:rsid w:val="00381D85"/>
    <w:rsid w:val="0038221E"/>
    <w:rsid w:val="00382475"/>
    <w:rsid w:val="00382891"/>
    <w:rsid w:val="0038290F"/>
    <w:rsid w:val="00383837"/>
    <w:rsid w:val="003848AC"/>
    <w:rsid w:val="00384D78"/>
    <w:rsid w:val="00384E4A"/>
    <w:rsid w:val="00384F8D"/>
    <w:rsid w:val="003857BB"/>
    <w:rsid w:val="0038589F"/>
    <w:rsid w:val="00385E58"/>
    <w:rsid w:val="0038600F"/>
    <w:rsid w:val="003860F3"/>
    <w:rsid w:val="00386CB7"/>
    <w:rsid w:val="00387149"/>
    <w:rsid w:val="0038795A"/>
    <w:rsid w:val="003901E7"/>
    <w:rsid w:val="003904FE"/>
    <w:rsid w:val="00390E46"/>
    <w:rsid w:val="003911B3"/>
    <w:rsid w:val="00391B20"/>
    <w:rsid w:val="0039224F"/>
    <w:rsid w:val="003925FB"/>
    <w:rsid w:val="00392A4B"/>
    <w:rsid w:val="00393384"/>
    <w:rsid w:val="003937D0"/>
    <w:rsid w:val="0039435E"/>
    <w:rsid w:val="00395B11"/>
    <w:rsid w:val="00395C69"/>
    <w:rsid w:val="00396B0D"/>
    <w:rsid w:val="00396BC2"/>
    <w:rsid w:val="00396D4E"/>
    <w:rsid w:val="00396E2D"/>
    <w:rsid w:val="00396E3C"/>
    <w:rsid w:val="00397AB7"/>
    <w:rsid w:val="003A00BF"/>
    <w:rsid w:val="003A026D"/>
    <w:rsid w:val="003A087C"/>
    <w:rsid w:val="003A0E7E"/>
    <w:rsid w:val="003A1FE6"/>
    <w:rsid w:val="003A2164"/>
    <w:rsid w:val="003A246A"/>
    <w:rsid w:val="003A2EA9"/>
    <w:rsid w:val="003A31B5"/>
    <w:rsid w:val="003A3574"/>
    <w:rsid w:val="003A35AE"/>
    <w:rsid w:val="003A3DEB"/>
    <w:rsid w:val="003A4378"/>
    <w:rsid w:val="003A4C36"/>
    <w:rsid w:val="003A4D60"/>
    <w:rsid w:val="003A5D41"/>
    <w:rsid w:val="003A6183"/>
    <w:rsid w:val="003A637E"/>
    <w:rsid w:val="003A6745"/>
    <w:rsid w:val="003A6C7E"/>
    <w:rsid w:val="003A6C91"/>
    <w:rsid w:val="003A7C8F"/>
    <w:rsid w:val="003A7E5F"/>
    <w:rsid w:val="003B04CB"/>
    <w:rsid w:val="003B06E2"/>
    <w:rsid w:val="003B07D2"/>
    <w:rsid w:val="003B08F2"/>
    <w:rsid w:val="003B09DA"/>
    <w:rsid w:val="003B0C8A"/>
    <w:rsid w:val="003B180F"/>
    <w:rsid w:val="003B1B4D"/>
    <w:rsid w:val="003B2A65"/>
    <w:rsid w:val="003B2AD9"/>
    <w:rsid w:val="003B2CE9"/>
    <w:rsid w:val="003B3997"/>
    <w:rsid w:val="003B3FE7"/>
    <w:rsid w:val="003B44BA"/>
    <w:rsid w:val="003B48E4"/>
    <w:rsid w:val="003B4A32"/>
    <w:rsid w:val="003B5786"/>
    <w:rsid w:val="003B6051"/>
    <w:rsid w:val="003B6CF9"/>
    <w:rsid w:val="003C0CA9"/>
    <w:rsid w:val="003C121C"/>
    <w:rsid w:val="003C18F9"/>
    <w:rsid w:val="003C2C33"/>
    <w:rsid w:val="003C2F84"/>
    <w:rsid w:val="003C2FBF"/>
    <w:rsid w:val="003C3338"/>
    <w:rsid w:val="003C355E"/>
    <w:rsid w:val="003C3B4C"/>
    <w:rsid w:val="003C40CA"/>
    <w:rsid w:val="003C4988"/>
    <w:rsid w:val="003C4B00"/>
    <w:rsid w:val="003C4BE8"/>
    <w:rsid w:val="003C5314"/>
    <w:rsid w:val="003C565B"/>
    <w:rsid w:val="003C5E24"/>
    <w:rsid w:val="003C69F9"/>
    <w:rsid w:val="003C709C"/>
    <w:rsid w:val="003C753D"/>
    <w:rsid w:val="003C79BF"/>
    <w:rsid w:val="003C7F74"/>
    <w:rsid w:val="003D033E"/>
    <w:rsid w:val="003D0C22"/>
    <w:rsid w:val="003D3454"/>
    <w:rsid w:val="003D351B"/>
    <w:rsid w:val="003D3863"/>
    <w:rsid w:val="003D390F"/>
    <w:rsid w:val="003D416E"/>
    <w:rsid w:val="003D45E0"/>
    <w:rsid w:val="003D49A3"/>
    <w:rsid w:val="003D4B62"/>
    <w:rsid w:val="003D4F12"/>
    <w:rsid w:val="003D4F5C"/>
    <w:rsid w:val="003D5BB4"/>
    <w:rsid w:val="003D62B3"/>
    <w:rsid w:val="003D64C3"/>
    <w:rsid w:val="003D65EA"/>
    <w:rsid w:val="003D6CA7"/>
    <w:rsid w:val="003D778C"/>
    <w:rsid w:val="003D7BE1"/>
    <w:rsid w:val="003E0023"/>
    <w:rsid w:val="003E0302"/>
    <w:rsid w:val="003E0BA7"/>
    <w:rsid w:val="003E11B5"/>
    <w:rsid w:val="003E22D3"/>
    <w:rsid w:val="003E25D1"/>
    <w:rsid w:val="003E268A"/>
    <w:rsid w:val="003E2C78"/>
    <w:rsid w:val="003E3E8C"/>
    <w:rsid w:val="003E4DEA"/>
    <w:rsid w:val="003E53E3"/>
    <w:rsid w:val="003E59E4"/>
    <w:rsid w:val="003E5DA6"/>
    <w:rsid w:val="003E616B"/>
    <w:rsid w:val="003E624F"/>
    <w:rsid w:val="003E6375"/>
    <w:rsid w:val="003E687E"/>
    <w:rsid w:val="003E691E"/>
    <w:rsid w:val="003E6DB0"/>
    <w:rsid w:val="003E78F8"/>
    <w:rsid w:val="003E7A3C"/>
    <w:rsid w:val="003F07AE"/>
    <w:rsid w:val="003F0DA2"/>
    <w:rsid w:val="003F0F4D"/>
    <w:rsid w:val="003F13DE"/>
    <w:rsid w:val="003F2176"/>
    <w:rsid w:val="003F31B1"/>
    <w:rsid w:val="003F357F"/>
    <w:rsid w:val="003F3721"/>
    <w:rsid w:val="003F4D95"/>
    <w:rsid w:val="003F4DC9"/>
    <w:rsid w:val="003F50FB"/>
    <w:rsid w:val="003F57A0"/>
    <w:rsid w:val="003F5E67"/>
    <w:rsid w:val="003F6586"/>
    <w:rsid w:val="003F6845"/>
    <w:rsid w:val="003F735C"/>
    <w:rsid w:val="003F758C"/>
    <w:rsid w:val="003F7598"/>
    <w:rsid w:val="0040062C"/>
    <w:rsid w:val="00400A45"/>
    <w:rsid w:val="00400E7A"/>
    <w:rsid w:val="00400F67"/>
    <w:rsid w:val="00401673"/>
    <w:rsid w:val="00401EA6"/>
    <w:rsid w:val="0040282A"/>
    <w:rsid w:val="00402ACA"/>
    <w:rsid w:val="00402E31"/>
    <w:rsid w:val="00403325"/>
    <w:rsid w:val="00403B4B"/>
    <w:rsid w:val="00403B9B"/>
    <w:rsid w:val="004040E3"/>
    <w:rsid w:val="00404F1B"/>
    <w:rsid w:val="00405E00"/>
    <w:rsid w:val="00405F25"/>
    <w:rsid w:val="00406F51"/>
    <w:rsid w:val="004071EB"/>
    <w:rsid w:val="00407856"/>
    <w:rsid w:val="00407B32"/>
    <w:rsid w:val="00407D6C"/>
    <w:rsid w:val="00407F62"/>
    <w:rsid w:val="00407FD5"/>
    <w:rsid w:val="00410100"/>
    <w:rsid w:val="00410870"/>
    <w:rsid w:val="00410B99"/>
    <w:rsid w:val="00410BE8"/>
    <w:rsid w:val="00410C78"/>
    <w:rsid w:val="00410F39"/>
    <w:rsid w:val="00411EF7"/>
    <w:rsid w:val="0041208A"/>
    <w:rsid w:val="00412AEA"/>
    <w:rsid w:val="00412EFF"/>
    <w:rsid w:val="00412F2F"/>
    <w:rsid w:val="004134AC"/>
    <w:rsid w:val="00413A7C"/>
    <w:rsid w:val="00413C5E"/>
    <w:rsid w:val="00413EEE"/>
    <w:rsid w:val="004150D6"/>
    <w:rsid w:val="00415AE7"/>
    <w:rsid w:val="00416D79"/>
    <w:rsid w:val="0041721E"/>
    <w:rsid w:val="00417B6E"/>
    <w:rsid w:val="00420871"/>
    <w:rsid w:val="00420DE7"/>
    <w:rsid w:val="00422593"/>
    <w:rsid w:val="004227EE"/>
    <w:rsid w:val="00422826"/>
    <w:rsid w:val="00422B52"/>
    <w:rsid w:val="00422BD8"/>
    <w:rsid w:val="00422F95"/>
    <w:rsid w:val="004238D9"/>
    <w:rsid w:val="00423E6F"/>
    <w:rsid w:val="0042418D"/>
    <w:rsid w:val="004244CB"/>
    <w:rsid w:val="00424A18"/>
    <w:rsid w:val="00424A3C"/>
    <w:rsid w:val="00424DE8"/>
    <w:rsid w:val="00425065"/>
    <w:rsid w:val="00425A6F"/>
    <w:rsid w:val="00425F35"/>
    <w:rsid w:val="00426378"/>
    <w:rsid w:val="00426430"/>
    <w:rsid w:val="0042685F"/>
    <w:rsid w:val="00426FD1"/>
    <w:rsid w:val="0042707A"/>
    <w:rsid w:val="00427781"/>
    <w:rsid w:val="00427E41"/>
    <w:rsid w:val="004303F9"/>
    <w:rsid w:val="00430973"/>
    <w:rsid w:val="00430FB8"/>
    <w:rsid w:val="00431325"/>
    <w:rsid w:val="004317B4"/>
    <w:rsid w:val="0043191B"/>
    <w:rsid w:val="004328ED"/>
    <w:rsid w:val="00432A52"/>
    <w:rsid w:val="00432C8F"/>
    <w:rsid w:val="00432E1B"/>
    <w:rsid w:val="00433216"/>
    <w:rsid w:val="0043416A"/>
    <w:rsid w:val="004341E4"/>
    <w:rsid w:val="004344C4"/>
    <w:rsid w:val="00434CFC"/>
    <w:rsid w:val="00434E00"/>
    <w:rsid w:val="004354FF"/>
    <w:rsid w:val="004369DC"/>
    <w:rsid w:val="00437355"/>
    <w:rsid w:val="00440A79"/>
    <w:rsid w:val="00440C1C"/>
    <w:rsid w:val="00441390"/>
    <w:rsid w:val="004418B2"/>
    <w:rsid w:val="00441F5E"/>
    <w:rsid w:val="0044257E"/>
    <w:rsid w:val="00442820"/>
    <w:rsid w:val="00442A34"/>
    <w:rsid w:val="00442EA5"/>
    <w:rsid w:val="00442EC8"/>
    <w:rsid w:val="00443DDB"/>
    <w:rsid w:val="004444FC"/>
    <w:rsid w:val="00444DD4"/>
    <w:rsid w:val="00444E56"/>
    <w:rsid w:val="00445196"/>
    <w:rsid w:val="00445B9F"/>
    <w:rsid w:val="00445E77"/>
    <w:rsid w:val="004467D2"/>
    <w:rsid w:val="00446843"/>
    <w:rsid w:val="00450295"/>
    <w:rsid w:val="00450BC0"/>
    <w:rsid w:val="00451811"/>
    <w:rsid w:val="00451EEC"/>
    <w:rsid w:val="0045219D"/>
    <w:rsid w:val="0045270E"/>
    <w:rsid w:val="00452B2F"/>
    <w:rsid w:val="00453C30"/>
    <w:rsid w:val="00454765"/>
    <w:rsid w:val="00454771"/>
    <w:rsid w:val="004549F8"/>
    <w:rsid w:val="00454D0B"/>
    <w:rsid w:val="00454ED7"/>
    <w:rsid w:val="0045519D"/>
    <w:rsid w:val="004560EA"/>
    <w:rsid w:val="00456220"/>
    <w:rsid w:val="0045649A"/>
    <w:rsid w:val="00456987"/>
    <w:rsid w:val="004575B6"/>
    <w:rsid w:val="00457B5E"/>
    <w:rsid w:val="00457E9E"/>
    <w:rsid w:val="004602F1"/>
    <w:rsid w:val="00460CBD"/>
    <w:rsid w:val="00460E37"/>
    <w:rsid w:val="00460F6A"/>
    <w:rsid w:val="00461C0C"/>
    <w:rsid w:val="00461C4B"/>
    <w:rsid w:val="00461D75"/>
    <w:rsid w:val="0046216F"/>
    <w:rsid w:val="0046240E"/>
    <w:rsid w:val="00463467"/>
    <w:rsid w:val="00464842"/>
    <w:rsid w:val="00464A0A"/>
    <w:rsid w:val="00465D7E"/>
    <w:rsid w:val="00466E7E"/>
    <w:rsid w:val="004673D6"/>
    <w:rsid w:val="00467DCF"/>
    <w:rsid w:val="004702A0"/>
    <w:rsid w:val="0047057B"/>
    <w:rsid w:val="0047096E"/>
    <w:rsid w:val="00471471"/>
    <w:rsid w:val="004718AC"/>
    <w:rsid w:val="00471BCE"/>
    <w:rsid w:val="00471D57"/>
    <w:rsid w:val="004721C4"/>
    <w:rsid w:val="004721FF"/>
    <w:rsid w:val="004725D0"/>
    <w:rsid w:val="004727F9"/>
    <w:rsid w:val="00472C77"/>
    <w:rsid w:val="00472CF9"/>
    <w:rsid w:val="00472F70"/>
    <w:rsid w:val="004732B3"/>
    <w:rsid w:val="00474FAC"/>
    <w:rsid w:val="00475016"/>
    <w:rsid w:val="004752C7"/>
    <w:rsid w:val="00475ACF"/>
    <w:rsid w:val="00475D6D"/>
    <w:rsid w:val="00476150"/>
    <w:rsid w:val="00476549"/>
    <w:rsid w:val="00476B35"/>
    <w:rsid w:val="00476DF8"/>
    <w:rsid w:val="0047738B"/>
    <w:rsid w:val="00477748"/>
    <w:rsid w:val="0048045C"/>
    <w:rsid w:val="0048049C"/>
    <w:rsid w:val="00480588"/>
    <w:rsid w:val="00480EBC"/>
    <w:rsid w:val="00481AAF"/>
    <w:rsid w:val="00483017"/>
    <w:rsid w:val="0048319F"/>
    <w:rsid w:val="004831FE"/>
    <w:rsid w:val="00483600"/>
    <w:rsid w:val="00483786"/>
    <w:rsid w:val="00484B52"/>
    <w:rsid w:val="00484D05"/>
    <w:rsid w:val="00484D6A"/>
    <w:rsid w:val="00485133"/>
    <w:rsid w:val="00485806"/>
    <w:rsid w:val="0048661E"/>
    <w:rsid w:val="00486654"/>
    <w:rsid w:val="00487489"/>
    <w:rsid w:val="0048762B"/>
    <w:rsid w:val="00487895"/>
    <w:rsid w:val="00487D1E"/>
    <w:rsid w:val="00487EB1"/>
    <w:rsid w:val="004902D2"/>
    <w:rsid w:val="004909EE"/>
    <w:rsid w:val="00491274"/>
    <w:rsid w:val="004916B4"/>
    <w:rsid w:val="004916E6"/>
    <w:rsid w:val="0049300A"/>
    <w:rsid w:val="004938CD"/>
    <w:rsid w:val="00493EF6"/>
    <w:rsid w:val="004952A0"/>
    <w:rsid w:val="004953FB"/>
    <w:rsid w:val="00495B45"/>
    <w:rsid w:val="004960AB"/>
    <w:rsid w:val="00496772"/>
    <w:rsid w:val="00496B03"/>
    <w:rsid w:val="00496EE3"/>
    <w:rsid w:val="004970A3"/>
    <w:rsid w:val="00497A37"/>
    <w:rsid w:val="00497C4F"/>
    <w:rsid w:val="00497D6E"/>
    <w:rsid w:val="004A05BB"/>
    <w:rsid w:val="004A05E4"/>
    <w:rsid w:val="004A08CD"/>
    <w:rsid w:val="004A08CF"/>
    <w:rsid w:val="004A0B58"/>
    <w:rsid w:val="004A0BBE"/>
    <w:rsid w:val="004A1974"/>
    <w:rsid w:val="004A1980"/>
    <w:rsid w:val="004A2CA1"/>
    <w:rsid w:val="004A3216"/>
    <w:rsid w:val="004A3E54"/>
    <w:rsid w:val="004A3EEF"/>
    <w:rsid w:val="004A40F8"/>
    <w:rsid w:val="004A44BF"/>
    <w:rsid w:val="004A45C3"/>
    <w:rsid w:val="004A4C07"/>
    <w:rsid w:val="004A50ED"/>
    <w:rsid w:val="004A512A"/>
    <w:rsid w:val="004A5CE7"/>
    <w:rsid w:val="004A5D28"/>
    <w:rsid w:val="004A6BD9"/>
    <w:rsid w:val="004A6F0C"/>
    <w:rsid w:val="004B006D"/>
    <w:rsid w:val="004B00F2"/>
    <w:rsid w:val="004B053E"/>
    <w:rsid w:val="004B07AE"/>
    <w:rsid w:val="004B164C"/>
    <w:rsid w:val="004B1744"/>
    <w:rsid w:val="004B1831"/>
    <w:rsid w:val="004B1A02"/>
    <w:rsid w:val="004B1BE1"/>
    <w:rsid w:val="004B2701"/>
    <w:rsid w:val="004B2771"/>
    <w:rsid w:val="004B2F92"/>
    <w:rsid w:val="004B3748"/>
    <w:rsid w:val="004B3801"/>
    <w:rsid w:val="004B3F13"/>
    <w:rsid w:val="004B40D1"/>
    <w:rsid w:val="004B425F"/>
    <w:rsid w:val="004B4603"/>
    <w:rsid w:val="004B4666"/>
    <w:rsid w:val="004B4963"/>
    <w:rsid w:val="004B4BFC"/>
    <w:rsid w:val="004B5699"/>
    <w:rsid w:val="004B58B6"/>
    <w:rsid w:val="004B58EE"/>
    <w:rsid w:val="004B5D16"/>
    <w:rsid w:val="004B7442"/>
    <w:rsid w:val="004B75A6"/>
    <w:rsid w:val="004B7B2A"/>
    <w:rsid w:val="004B7D38"/>
    <w:rsid w:val="004B7E31"/>
    <w:rsid w:val="004B7FC9"/>
    <w:rsid w:val="004C0426"/>
    <w:rsid w:val="004C0A11"/>
    <w:rsid w:val="004C0AC8"/>
    <w:rsid w:val="004C2A40"/>
    <w:rsid w:val="004C3427"/>
    <w:rsid w:val="004C3487"/>
    <w:rsid w:val="004C37B6"/>
    <w:rsid w:val="004C42B2"/>
    <w:rsid w:val="004C4B99"/>
    <w:rsid w:val="004C4D17"/>
    <w:rsid w:val="004C52CA"/>
    <w:rsid w:val="004C609C"/>
    <w:rsid w:val="004C733E"/>
    <w:rsid w:val="004D03AC"/>
    <w:rsid w:val="004D0708"/>
    <w:rsid w:val="004D0909"/>
    <w:rsid w:val="004D0CCA"/>
    <w:rsid w:val="004D12C2"/>
    <w:rsid w:val="004D1A92"/>
    <w:rsid w:val="004D1B63"/>
    <w:rsid w:val="004D1E6F"/>
    <w:rsid w:val="004D2003"/>
    <w:rsid w:val="004D2F80"/>
    <w:rsid w:val="004D34E2"/>
    <w:rsid w:val="004D37AE"/>
    <w:rsid w:val="004D393E"/>
    <w:rsid w:val="004D405F"/>
    <w:rsid w:val="004D416D"/>
    <w:rsid w:val="004D488C"/>
    <w:rsid w:val="004D4A87"/>
    <w:rsid w:val="004D4D4F"/>
    <w:rsid w:val="004D5031"/>
    <w:rsid w:val="004D53A0"/>
    <w:rsid w:val="004D589C"/>
    <w:rsid w:val="004D6A9F"/>
    <w:rsid w:val="004D6E6E"/>
    <w:rsid w:val="004D7656"/>
    <w:rsid w:val="004D7DEA"/>
    <w:rsid w:val="004E00E1"/>
    <w:rsid w:val="004E0FA9"/>
    <w:rsid w:val="004E0FF7"/>
    <w:rsid w:val="004E1170"/>
    <w:rsid w:val="004E13E9"/>
    <w:rsid w:val="004E1447"/>
    <w:rsid w:val="004E2030"/>
    <w:rsid w:val="004E21CD"/>
    <w:rsid w:val="004E27AA"/>
    <w:rsid w:val="004E369E"/>
    <w:rsid w:val="004E70EE"/>
    <w:rsid w:val="004E73C6"/>
    <w:rsid w:val="004E761A"/>
    <w:rsid w:val="004E789A"/>
    <w:rsid w:val="004E7F7F"/>
    <w:rsid w:val="004F0430"/>
    <w:rsid w:val="004F04B8"/>
    <w:rsid w:val="004F063A"/>
    <w:rsid w:val="004F073D"/>
    <w:rsid w:val="004F0A64"/>
    <w:rsid w:val="004F1060"/>
    <w:rsid w:val="004F1229"/>
    <w:rsid w:val="004F1995"/>
    <w:rsid w:val="004F2575"/>
    <w:rsid w:val="004F2700"/>
    <w:rsid w:val="004F2BF0"/>
    <w:rsid w:val="004F2D5E"/>
    <w:rsid w:val="004F3359"/>
    <w:rsid w:val="004F42B9"/>
    <w:rsid w:val="004F4A6C"/>
    <w:rsid w:val="004F4DC6"/>
    <w:rsid w:val="004F5035"/>
    <w:rsid w:val="004F546D"/>
    <w:rsid w:val="004F5551"/>
    <w:rsid w:val="004F56CD"/>
    <w:rsid w:val="004F606A"/>
    <w:rsid w:val="004F7261"/>
    <w:rsid w:val="004F7924"/>
    <w:rsid w:val="004F7E13"/>
    <w:rsid w:val="00500110"/>
    <w:rsid w:val="00500219"/>
    <w:rsid w:val="005007C8"/>
    <w:rsid w:val="00500A49"/>
    <w:rsid w:val="00500C5B"/>
    <w:rsid w:val="00501F50"/>
    <w:rsid w:val="00502172"/>
    <w:rsid w:val="00502FFA"/>
    <w:rsid w:val="0050396C"/>
    <w:rsid w:val="00503B12"/>
    <w:rsid w:val="00504369"/>
    <w:rsid w:val="00504D23"/>
    <w:rsid w:val="00505105"/>
    <w:rsid w:val="005052D2"/>
    <w:rsid w:val="00506DC7"/>
    <w:rsid w:val="00506EF9"/>
    <w:rsid w:val="00507378"/>
    <w:rsid w:val="0051031D"/>
    <w:rsid w:val="005105E8"/>
    <w:rsid w:val="00510E9A"/>
    <w:rsid w:val="00510F6E"/>
    <w:rsid w:val="00511852"/>
    <w:rsid w:val="00511EE9"/>
    <w:rsid w:val="00513266"/>
    <w:rsid w:val="005133F7"/>
    <w:rsid w:val="00513E28"/>
    <w:rsid w:val="00513EAA"/>
    <w:rsid w:val="005142FB"/>
    <w:rsid w:val="005147F5"/>
    <w:rsid w:val="005148DA"/>
    <w:rsid w:val="005151BE"/>
    <w:rsid w:val="00515D71"/>
    <w:rsid w:val="00517F82"/>
    <w:rsid w:val="00520B13"/>
    <w:rsid w:val="005212DB"/>
    <w:rsid w:val="00521943"/>
    <w:rsid w:val="00521E54"/>
    <w:rsid w:val="00522A58"/>
    <w:rsid w:val="00522ADE"/>
    <w:rsid w:val="00522BFE"/>
    <w:rsid w:val="00522C18"/>
    <w:rsid w:val="00522D26"/>
    <w:rsid w:val="005230F7"/>
    <w:rsid w:val="00523421"/>
    <w:rsid w:val="0052349E"/>
    <w:rsid w:val="00523624"/>
    <w:rsid w:val="0052450E"/>
    <w:rsid w:val="00524970"/>
    <w:rsid w:val="00525CF6"/>
    <w:rsid w:val="00525EB5"/>
    <w:rsid w:val="00526BE3"/>
    <w:rsid w:val="00530243"/>
    <w:rsid w:val="005309C7"/>
    <w:rsid w:val="00530E0B"/>
    <w:rsid w:val="00531A10"/>
    <w:rsid w:val="00532E39"/>
    <w:rsid w:val="005330FB"/>
    <w:rsid w:val="005334CA"/>
    <w:rsid w:val="005335B8"/>
    <w:rsid w:val="00533C1B"/>
    <w:rsid w:val="00534086"/>
    <w:rsid w:val="005343EF"/>
    <w:rsid w:val="00534789"/>
    <w:rsid w:val="00535426"/>
    <w:rsid w:val="005358FE"/>
    <w:rsid w:val="00535C15"/>
    <w:rsid w:val="00536126"/>
    <w:rsid w:val="00536DD3"/>
    <w:rsid w:val="005379CF"/>
    <w:rsid w:val="0054006A"/>
    <w:rsid w:val="00540155"/>
    <w:rsid w:val="00540793"/>
    <w:rsid w:val="00540922"/>
    <w:rsid w:val="0054152A"/>
    <w:rsid w:val="005415D3"/>
    <w:rsid w:val="00541E82"/>
    <w:rsid w:val="00541FB3"/>
    <w:rsid w:val="00542A70"/>
    <w:rsid w:val="00542B49"/>
    <w:rsid w:val="00543537"/>
    <w:rsid w:val="00544313"/>
    <w:rsid w:val="00544E4C"/>
    <w:rsid w:val="00545AAD"/>
    <w:rsid w:val="00545F10"/>
    <w:rsid w:val="005462FF"/>
    <w:rsid w:val="005468BB"/>
    <w:rsid w:val="00546BF1"/>
    <w:rsid w:val="00547F26"/>
    <w:rsid w:val="00550257"/>
    <w:rsid w:val="005504A8"/>
    <w:rsid w:val="00550AB4"/>
    <w:rsid w:val="00550DC0"/>
    <w:rsid w:val="00551406"/>
    <w:rsid w:val="005528A7"/>
    <w:rsid w:val="005530EC"/>
    <w:rsid w:val="0055310F"/>
    <w:rsid w:val="00553894"/>
    <w:rsid w:val="005541F9"/>
    <w:rsid w:val="00554266"/>
    <w:rsid w:val="005542E9"/>
    <w:rsid w:val="00554DF2"/>
    <w:rsid w:val="005555E5"/>
    <w:rsid w:val="00555614"/>
    <w:rsid w:val="0055570F"/>
    <w:rsid w:val="00555AC2"/>
    <w:rsid w:val="00555D61"/>
    <w:rsid w:val="00557740"/>
    <w:rsid w:val="00557E8B"/>
    <w:rsid w:val="00560702"/>
    <w:rsid w:val="00560727"/>
    <w:rsid w:val="00560A60"/>
    <w:rsid w:val="005625C7"/>
    <w:rsid w:val="0056300B"/>
    <w:rsid w:val="00564B64"/>
    <w:rsid w:val="00565150"/>
    <w:rsid w:val="00565511"/>
    <w:rsid w:val="005658D0"/>
    <w:rsid w:val="00565E6E"/>
    <w:rsid w:val="005660CE"/>
    <w:rsid w:val="005660F4"/>
    <w:rsid w:val="005662F4"/>
    <w:rsid w:val="005669DB"/>
    <w:rsid w:val="00566FE5"/>
    <w:rsid w:val="00567437"/>
    <w:rsid w:val="005678C2"/>
    <w:rsid w:val="00567AF8"/>
    <w:rsid w:val="00567B3D"/>
    <w:rsid w:val="00567D94"/>
    <w:rsid w:val="00570421"/>
    <w:rsid w:val="0057099C"/>
    <w:rsid w:val="00570BDC"/>
    <w:rsid w:val="00570F54"/>
    <w:rsid w:val="00571C03"/>
    <w:rsid w:val="00571D25"/>
    <w:rsid w:val="00572346"/>
    <w:rsid w:val="00572C7E"/>
    <w:rsid w:val="0057461C"/>
    <w:rsid w:val="00574D08"/>
    <w:rsid w:val="005753ED"/>
    <w:rsid w:val="00575416"/>
    <w:rsid w:val="0057574F"/>
    <w:rsid w:val="00575B47"/>
    <w:rsid w:val="0057648E"/>
    <w:rsid w:val="00577126"/>
    <w:rsid w:val="00577D0D"/>
    <w:rsid w:val="00580052"/>
    <w:rsid w:val="00581294"/>
    <w:rsid w:val="00582BBF"/>
    <w:rsid w:val="00582D68"/>
    <w:rsid w:val="00582F64"/>
    <w:rsid w:val="00583D71"/>
    <w:rsid w:val="00583D7A"/>
    <w:rsid w:val="005857F3"/>
    <w:rsid w:val="00585C32"/>
    <w:rsid w:val="00585D28"/>
    <w:rsid w:val="00586BEE"/>
    <w:rsid w:val="00586CC9"/>
    <w:rsid w:val="005878F5"/>
    <w:rsid w:val="00587977"/>
    <w:rsid w:val="00587BC3"/>
    <w:rsid w:val="00590028"/>
    <w:rsid w:val="0059008F"/>
    <w:rsid w:val="0059036A"/>
    <w:rsid w:val="0059055B"/>
    <w:rsid w:val="0059059C"/>
    <w:rsid w:val="005907A9"/>
    <w:rsid w:val="00590E53"/>
    <w:rsid w:val="00591A26"/>
    <w:rsid w:val="00591EE8"/>
    <w:rsid w:val="0059238B"/>
    <w:rsid w:val="00592630"/>
    <w:rsid w:val="00592DFF"/>
    <w:rsid w:val="00593096"/>
    <w:rsid w:val="00593655"/>
    <w:rsid w:val="0059474C"/>
    <w:rsid w:val="00594B57"/>
    <w:rsid w:val="00595DD3"/>
    <w:rsid w:val="0059680B"/>
    <w:rsid w:val="00596B85"/>
    <w:rsid w:val="00597128"/>
    <w:rsid w:val="005972C5"/>
    <w:rsid w:val="005972D6"/>
    <w:rsid w:val="00597A8A"/>
    <w:rsid w:val="005A12FC"/>
    <w:rsid w:val="005A1310"/>
    <w:rsid w:val="005A1429"/>
    <w:rsid w:val="005A2970"/>
    <w:rsid w:val="005A34C3"/>
    <w:rsid w:val="005A3A6E"/>
    <w:rsid w:val="005A3B72"/>
    <w:rsid w:val="005A3CEA"/>
    <w:rsid w:val="005A4811"/>
    <w:rsid w:val="005A4BBE"/>
    <w:rsid w:val="005A52BF"/>
    <w:rsid w:val="005A5E3D"/>
    <w:rsid w:val="005A61E4"/>
    <w:rsid w:val="005A64C0"/>
    <w:rsid w:val="005A6889"/>
    <w:rsid w:val="005A6C80"/>
    <w:rsid w:val="005A6D18"/>
    <w:rsid w:val="005A6E8C"/>
    <w:rsid w:val="005A741C"/>
    <w:rsid w:val="005A7C89"/>
    <w:rsid w:val="005B1139"/>
    <w:rsid w:val="005B1365"/>
    <w:rsid w:val="005B311F"/>
    <w:rsid w:val="005B38B8"/>
    <w:rsid w:val="005B3DD9"/>
    <w:rsid w:val="005B42C5"/>
    <w:rsid w:val="005B4640"/>
    <w:rsid w:val="005B5013"/>
    <w:rsid w:val="005B5186"/>
    <w:rsid w:val="005B52B4"/>
    <w:rsid w:val="005B5C52"/>
    <w:rsid w:val="005B659E"/>
    <w:rsid w:val="005B686C"/>
    <w:rsid w:val="005B6D43"/>
    <w:rsid w:val="005B7477"/>
    <w:rsid w:val="005B761F"/>
    <w:rsid w:val="005B7EC5"/>
    <w:rsid w:val="005C0003"/>
    <w:rsid w:val="005C21FA"/>
    <w:rsid w:val="005C250C"/>
    <w:rsid w:val="005C25E9"/>
    <w:rsid w:val="005C2674"/>
    <w:rsid w:val="005C32A9"/>
    <w:rsid w:val="005C33E7"/>
    <w:rsid w:val="005C3570"/>
    <w:rsid w:val="005C379E"/>
    <w:rsid w:val="005C39F2"/>
    <w:rsid w:val="005C4FAE"/>
    <w:rsid w:val="005C538C"/>
    <w:rsid w:val="005C547A"/>
    <w:rsid w:val="005C6597"/>
    <w:rsid w:val="005C6992"/>
    <w:rsid w:val="005D0013"/>
    <w:rsid w:val="005D04A6"/>
    <w:rsid w:val="005D18DB"/>
    <w:rsid w:val="005D28E3"/>
    <w:rsid w:val="005D4072"/>
    <w:rsid w:val="005D47CF"/>
    <w:rsid w:val="005D4960"/>
    <w:rsid w:val="005D4D4A"/>
    <w:rsid w:val="005D5482"/>
    <w:rsid w:val="005D54AC"/>
    <w:rsid w:val="005D5711"/>
    <w:rsid w:val="005D5F53"/>
    <w:rsid w:val="005D61DD"/>
    <w:rsid w:val="005D62DD"/>
    <w:rsid w:val="005D7CB0"/>
    <w:rsid w:val="005E06A4"/>
    <w:rsid w:val="005E0AC3"/>
    <w:rsid w:val="005E0B43"/>
    <w:rsid w:val="005E19E0"/>
    <w:rsid w:val="005E29AD"/>
    <w:rsid w:val="005E2B67"/>
    <w:rsid w:val="005E2FE3"/>
    <w:rsid w:val="005E324A"/>
    <w:rsid w:val="005E383B"/>
    <w:rsid w:val="005E3E32"/>
    <w:rsid w:val="005E4196"/>
    <w:rsid w:val="005E432B"/>
    <w:rsid w:val="005E4A78"/>
    <w:rsid w:val="005E5693"/>
    <w:rsid w:val="005E60F2"/>
    <w:rsid w:val="005E681F"/>
    <w:rsid w:val="005E6855"/>
    <w:rsid w:val="005E6A1B"/>
    <w:rsid w:val="005E7A23"/>
    <w:rsid w:val="005E7CE6"/>
    <w:rsid w:val="005F04E8"/>
    <w:rsid w:val="005F0C1E"/>
    <w:rsid w:val="005F0E30"/>
    <w:rsid w:val="005F12DB"/>
    <w:rsid w:val="005F13E4"/>
    <w:rsid w:val="005F16B2"/>
    <w:rsid w:val="005F18A4"/>
    <w:rsid w:val="005F19C1"/>
    <w:rsid w:val="005F1BCA"/>
    <w:rsid w:val="005F2AC8"/>
    <w:rsid w:val="005F2EAE"/>
    <w:rsid w:val="005F2F64"/>
    <w:rsid w:val="005F33D8"/>
    <w:rsid w:val="005F35D3"/>
    <w:rsid w:val="005F3B04"/>
    <w:rsid w:val="005F3ECC"/>
    <w:rsid w:val="005F44DB"/>
    <w:rsid w:val="005F48B0"/>
    <w:rsid w:val="005F490C"/>
    <w:rsid w:val="005F4D54"/>
    <w:rsid w:val="005F4D78"/>
    <w:rsid w:val="005F50A5"/>
    <w:rsid w:val="005F5A34"/>
    <w:rsid w:val="005F6470"/>
    <w:rsid w:val="005F7402"/>
    <w:rsid w:val="005F7BC8"/>
    <w:rsid w:val="005F7D4A"/>
    <w:rsid w:val="00600061"/>
    <w:rsid w:val="006000E4"/>
    <w:rsid w:val="00600123"/>
    <w:rsid w:val="006002D9"/>
    <w:rsid w:val="00600308"/>
    <w:rsid w:val="00600611"/>
    <w:rsid w:val="00600BBC"/>
    <w:rsid w:val="00600C7B"/>
    <w:rsid w:val="00600E02"/>
    <w:rsid w:val="00600E09"/>
    <w:rsid w:val="00601A72"/>
    <w:rsid w:val="006022F6"/>
    <w:rsid w:val="00602E06"/>
    <w:rsid w:val="006037F0"/>
    <w:rsid w:val="00604AC2"/>
    <w:rsid w:val="00604D75"/>
    <w:rsid w:val="00604F64"/>
    <w:rsid w:val="00604FC0"/>
    <w:rsid w:val="006056EF"/>
    <w:rsid w:val="00606727"/>
    <w:rsid w:val="00607C56"/>
    <w:rsid w:val="00607DA1"/>
    <w:rsid w:val="00610A0E"/>
    <w:rsid w:val="00610BF6"/>
    <w:rsid w:val="00611184"/>
    <w:rsid w:val="00611755"/>
    <w:rsid w:val="00612669"/>
    <w:rsid w:val="006127E1"/>
    <w:rsid w:val="00612B85"/>
    <w:rsid w:val="00612C26"/>
    <w:rsid w:val="006132EE"/>
    <w:rsid w:val="0061358B"/>
    <w:rsid w:val="00614A93"/>
    <w:rsid w:val="006159CB"/>
    <w:rsid w:val="00615FC8"/>
    <w:rsid w:val="00616130"/>
    <w:rsid w:val="0061688C"/>
    <w:rsid w:val="00616927"/>
    <w:rsid w:val="00616B29"/>
    <w:rsid w:val="00616FE9"/>
    <w:rsid w:val="00620666"/>
    <w:rsid w:val="006207FD"/>
    <w:rsid w:val="006213DA"/>
    <w:rsid w:val="00621808"/>
    <w:rsid w:val="00621DA8"/>
    <w:rsid w:val="006221B7"/>
    <w:rsid w:val="00622486"/>
    <w:rsid w:val="00622830"/>
    <w:rsid w:val="00622916"/>
    <w:rsid w:val="00622C1A"/>
    <w:rsid w:val="0062379B"/>
    <w:rsid w:val="00623C85"/>
    <w:rsid w:val="00623F7C"/>
    <w:rsid w:val="00624628"/>
    <w:rsid w:val="00624728"/>
    <w:rsid w:val="00624ACB"/>
    <w:rsid w:val="00625AB9"/>
    <w:rsid w:val="00626208"/>
    <w:rsid w:val="006271E9"/>
    <w:rsid w:val="0062747E"/>
    <w:rsid w:val="00627D95"/>
    <w:rsid w:val="00627DEE"/>
    <w:rsid w:val="00630A29"/>
    <w:rsid w:val="006310A9"/>
    <w:rsid w:val="0063130B"/>
    <w:rsid w:val="0063181E"/>
    <w:rsid w:val="00632054"/>
    <w:rsid w:val="0063264D"/>
    <w:rsid w:val="00632D0D"/>
    <w:rsid w:val="00633036"/>
    <w:rsid w:val="00633317"/>
    <w:rsid w:val="00633439"/>
    <w:rsid w:val="00634084"/>
    <w:rsid w:val="006341C8"/>
    <w:rsid w:val="006343E5"/>
    <w:rsid w:val="00634570"/>
    <w:rsid w:val="0063457D"/>
    <w:rsid w:val="0063466C"/>
    <w:rsid w:val="00634759"/>
    <w:rsid w:val="0063520F"/>
    <w:rsid w:val="00635789"/>
    <w:rsid w:val="006365F5"/>
    <w:rsid w:val="00636756"/>
    <w:rsid w:val="006376C7"/>
    <w:rsid w:val="00637DE1"/>
    <w:rsid w:val="00637EBA"/>
    <w:rsid w:val="0064046D"/>
    <w:rsid w:val="0064072E"/>
    <w:rsid w:val="00640C4B"/>
    <w:rsid w:val="00641190"/>
    <w:rsid w:val="00641468"/>
    <w:rsid w:val="00641673"/>
    <w:rsid w:val="00642828"/>
    <w:rsid w:val="00642CCF"/>
    <w:rsid w:val="00642E85"/>
    <w:rsid w:val="006430E4"/>
    <w:rsid w:val="006431D9"/>
    <w:rsid w:val="00643340"/>
    <w:rsid w:val="006446B0"/>
    <w:rsid w:val="00644732"/>
    <w:rsid w:val="00645490"/>
    <w:rsid w:val="006463CB"/>
    <w:rsid w:val="006464A3"/>
    <w:rsid w:val="00646968"/>
    <w:rsid w:val="00646984"/>
    <w:rsid w:val="00646E81"/>
    <w:rsid w:val="00650125"/>
    <w:rsid w:val="006501DA"/>
    <w:rsid w:val="00650DA8"/>
    <w:rsid w:val="006516F1"/>
    <w:rsid w:val="006518CD"/>
    <w:rsid w:val="00652139"/>
    <w:rsid w:val="0065255D"/>
    <w:rsid w:val="00652B97"/>
    <w:rsid w:val="00652DD8"/>
    <w:rsid w:val="00653F43"/>
    <w:rsid w:val="00655B00"/>
    <w:rsid w:val="00655E31"/>
    <w:rsid w:val="0065660D"/>
    <w:rsid w:val="0065677E"/>
    <w:rsid w:val="006571FF"/>
    <w:rsid w:val="0065729B"/>
    <w:rsid w:val="00657D3A"/>
    <w:rsid w:val="0066076C"/>
    <w:rsid w:val="00660ED3"/>
    <w:rsid w:val="00661395"/>
    <w:rsid w:val="0066185D"/>
    <w:rsid w:val="006619C1"/>
    <w:rsid w:val="00661BE5"/>
    <w:rsid w:val="00662AE5"/>
    <w:rsid w:val="00665EF8"/>
    <w:rsid w:val="006660F5"/>
    <w:rsid w:val="00666345"/>
    <w:rsid w:val="00666D15"/>
    <w:rsid w:val="00666F1D"/>
    <w:rsid w:val="006672E5"/>
    <w:rsid w:val="00667315"/>
    <w:rsid w:val="006707DB"/>
    <w:rsid w:val="00670835"/>
    <w:rsid w:val="00670DA2"/>
    <w:rsid w:val="00670E49"/>
    <w:rsid w:val="00670EF8"/>
    <w:rsid w:val="00671142"/>
    <w:rsid w:val="00671401"/>
    <w:rsid w:val="00671FE7"/>
    <w:rsid w:val="006727B9"/>
    <w:rsid w:val="0067344B"/>
    <w:rsid w:val="00674098"/>
    <w:rsid w:val="00674DDF"/>
    <w:rsid w:val="00675557"/>
    <w:rsid w:val="00675985"/>
    <w:rsid w:val="00675E72"/>
    <w:rsid w:val="00676045"/>
    <w:rsid w:val="00676C77"/>
    <w:rsid w:val="0067708C"/>
    <w:rsid w:val="0067737F"/>
    <w:rsid w:val="00677720"/>
    <w:rsid w:val="00677B28"/>
    <w:rsid w:val="00680294"/>
    <w:rsid w:val="006802B8"/>
    <w:rsid w:val="0068042E"/>
    <w:rsid w:val="00680651"/>
    <w:rsid w:val="00680E02"/>
    <w:rsid w:val="00681003"/>
    <w:rsid w:val="00682688"/>
    <w:rsid w:val="006827D7"/>
    <w:rsid w:val="00682932"/>
    <w:rsid w:val="00683760"/>
    <w:rsid w:val="006838B6"/>
    <w:rsid w:val="00684126"/>
    <w:rsid w:val="00684726"/>
    <w:rsid w:val="006851D3"/>
    <w:rsid w:val="00685349"/>
    <w:rsid w:val="00686017"/>
    <w:rsid w:val="00686116"/>
    <w:rsid w:val="00686CF7"/>
    <w:rsid w:val="00686F99"/>
    <w:rsid w:val="00687158"/>
    <w:rsid w:val="00687969"/>
    <w:rsid w:val="00687B92"/>
    <w:rsid w:val="006902BA"/>
    <w:rsid w:val="0069086F"/>
    <w:rsid w:val="0069099B"/>
    <w:rsid w:val="006910A6"/>
    <w:rsid w:val="0069119A"/>
    <w:rsid w:val="00691544"/>
    <w:rsid w:val="00691B3B"/>
    <w:rsid w:val="006920E2"/>
    <w:rsid w:val="0069263F"/>
    <w:rsid w:val="0069286C"/>
    <w:rsid w:val="00692C65"/>
    <w:rsid w:val="00693A35"/>
    <w:rsid w:val="00693E68"/>
    <w:rsid w:val="00694287"/>
    <w:rsid w:val="006945F5"/>
    <w:rsid w:val="00694728"/>
    <w:rsid w:val="00694C68"/>
    <w:rsid w:val="006956AD"/>
    <w:rsid w:val="00695FDE"/>
    <w:rsid w:val="00696545"/>
    <w:rsid w:val="006967B0"/>
    <w:rsid w:val="00696CE8"/>
    <w:rsid w:val="0069764D"/>
    <w:rsid w:val="00697B50"/>
    <w:rsid w:val="00697F5F"/>
    <w:rsid w:val="006A0738"/>
    <w:rsid w:val="006A0877"/>
    <w:rsid w:val="006A0F42"/>
    <w:rsid w:val="006A146D"/>
    <w:rsid w:val="006A14D7"/>
    <w:rsid w:val="006A158B"/>
    <w:rsid w:val="006A2845"/>
    <w:rsid w:val="006A2B29"/>
    <w:rsid w:val="006A2FCC"/>
    <w:rsid w:val="006A3A4E"/>
    <w:rsid w:val="006A3A5B"/>
    <w:rsid w:val="006A40B3"/>
    <w:rsid w:val="006A4B4D"/>
    <w:rsid w:val="006A4CFC"/>
    <w:rsid w:val="006A51A7"/>
    <w:rsid w:val="006A6389"/>
    <w:rsid w:val="006A63AC"/>
    <w:rsid w:val="006A68EF"/>
    <w:rsid w:val="006A7122"/>
    <w:rsid w:val="006A7AB8"/>
    <w:rsid w:val="006A7B13"/>
    <w:rsid w:val="006A7D73"/>
    <w:rsid w:val="006B0210"/>
    <w:rsid w:val="006B0222"/>
    <w:rsid w:val="006B1885"/>
    <w:rsid w:val="006B2619"/>
    <w:rsid w:val="006B2664"/>
    <w:rsid w:val="006B3026"/>
    <w:rsid w:val="006B3906"/>
    <w:rsid w:val="006B4068"/>
    <w:rsid w:val="006B43B1"/>
    <w:rsid w:val="006B469C"/>
    <w:rsid w:val="006B49B8"/>
    <w:rsid w:val="006B4B36"/>
    <w:rsid w:val="006B4F78"/>
    <w:rsid w:val="006B635F"/>
    <w:rsid w:val="006C0630"/>
    <w:rsid w:val="006C068E"/>
    <w:rsid w:val="006C07BE"/>
    <w:rsid w:val="006C0B02"/>
    <w:rsid w:val="006C0C31"/>
    <w:rsid w:val="006C1090"/>
    <w:rsid w:val="006C11F2"/>
    <w:rsid w:val="006C1A24"/>
    <w:rsid w:val="006C1CC4"/>
    <w:rsid w:val="006C23B2"/>
    <w:rsid w:val="006C2A5D"/>
    <w:rsid w:val="006C32EE"/>
    <w:rsid w:val="006C37E3"/>
    <w:rsid w:val="006C4728"/>
    <w:rsid w:val="006C4A54"/>
    <w:rsid w:val="006C4E97"/>
    <w:rsid w:val="006C54E3"/>
    <w:rsid w:val="006C607C"/>
    <w:rsid w:val="006C699D"/>
    <w:rsid w:val="006C6A7A"/>
    <w:rsid w:val="006C7AA3"/>
    <w:rsid w:val="006C7B87"/>
    <w:rsid w:val="006D0579"/>
    <w:rsid w:val="006D0A86"/>
    <w:rsid w:val="006D0CF9"/>
    <w:rsid w:val="006D16A4"/>
    <w:rsid w:val="006D1A47"/>
    <w:rsid w:val="006D1B88"/>
    <w:rsid w:val="006D2363"/>
    <w:rsid w:val="006D2B01"/>
    <w:rsid w:val="006D2C92"/>
    <w:rsid w:val="006D3EE3"/>
    <w:rsid w:val="006D40D9"/>
    <w:rsid w:val="006D4180"/>
    <w:rsid w:val="006D4725"/>
    <w:rsid w:val="006D47DC"/>
    <w:rsid w:val="006D4C91"/>
    <w:rsid w:val="006D4FB1"/>
    <w:rsid w:val="006D5369"/>
    <w:rsid w:val="006D572F"/>
    <w:rsid w:val="006D5DED"/>
    <w:rsid w:val="006D6574"/>
    <w:rsid w:val="006D74F9"/>
    <w:rsid w:val="006D759A"/>
    <w:rsid w:val="006E018A"/>
    <w:rsid w:val="006E039E"/>
    <w:rsid w:val="006E071D"/>
    <w:rsid w:val="006E09C0"/>
    <w:rsid w:val="006E0EDF"/>
    <w:rsid w:val="006E169B"/>
    <w:rsid w:val="006E18C8"/>
    <w:rsid w:val="006E1AE9"/>
    <w:rsid w:val="006E1DE2"/>
    <w:rsid w:val="006E248B"/>
    <w:rsid w:val="006E3650"/>
    <w:rsid w:val="006E3AD9"/>
    <w:rsid w:val="006E3CCD"/>
    <w:rsid w:val="006E4187"/>
    <w:rsid w:val="006E515B"/>
    <w:rsid w:val="006E56C2"/>
    <w:rsid w:val="006E637F"/>
    <w:rsid w:val="006E6E31"/>
    <w:rsid w:val="006E6F8F"/>
    <w:rsid w:val="006E739D"/>
    <w:rsid w:val="006E73F5"/>
    <w:rsid w:val="006F03AD"/>
    <w:rsid w:val="006F03EE"/>
    <w:rsid w:val="006F0E11"/>
    <w:rsid w:val="006F2280"/>
    <w:rsid w:val="006F2286"/>
    <w:rsid w:val="006F2FC2"/>
    <w:rsid w:val="006F3360"/>
    <w:rsid w:val="006F437D"/>
    <w:rsid w:val="006F5324"/>
    <w:rsid w:val="006F53AC"/>
    <w:rsid w:val="006F54FF"/>
    <w:rsid w:val="006F56BE"/>
    <w:rsid w:val="006F5BEE"/>
    <w:rsid w:val="006F622C"/>
    <w:rsid w:val="006F64CA"/>
    <w:rsid w:val="006F6B7C"/>
    <w:rsid w:val="006F6EE8"/>
    <w:rsid w:val="006F70BA"/>
    <w:rsid w:val="006F70C9"/>
    <w:rsid w:val="006F7EED"/>
    <w:rsid w:val="007000B2"/>
    <w:rsid w:val="00700624"/>
    <w:rsid w:val="00700C0B"/>
    <w:rsid w:val="007018D4"/>
    <w:rsid w:val="00703247"/>
    <w:rsid w:val="00703F49"/>
    <w:rsid w:val="007040BE"/>
    <w:rsid w:val="007047AF"/>
    <w:rsid w:val="00704A45"/>
    <w:rsid w:val="00704ABF"/>
    <w:rsid w:val="00705145"/>
    <w:rsid w:val="0070566A"/>
    <w:rsid w:val="007056CB"/>
    <w:rsid w:val="00707796"/>
    <w:rsid w:val="00707F12"/>
    <w:rsid w:val="0071002D"/>
    <w:rsid w:val="007101B9"/>
    <w:rsid w:val="00710923"/>
    <w:rsid w:val="00710E78"/>
    <w:rsid w:val="0071111D"/>
    <w:rsid w:val="0071146A"/>
    <w:rsid w:val="00711BAA"/>
    <w:rsid w:val="0071208F"/>
    <w:rsid w:val="00712567"/>
    <w:rsid w:val="00713270"/>
    <w:rsid w:val="007137D8"/>
    <w:rsid w:val="0071394B"/>
    <w:rsid w:val="00713D07"/>
    <w:rsid w:val="00714D9A"/>
    <w:rsid w:val="0071658B"/>
    <w:rsid w:val="007173ED"/>
    <w:rsid w:val="007179C6"/>
    <w:rsid w:val="00717C19"/>
    <w:rsid w:val="00717CB0"/>
    <w:rsid w:val="00721072"/>
    <w:rsid w:val="00721E59"/>
    <w:rsid w:val="007220E8"/>
    <w:rsid w:val="00722D77"/>
    <w:rsid w:val="0072466C"/>
    <w:rsid w:val="007253D2"/>
    <w:rsid w:val="0072565E"/>
    <w:rsid w:val="0072569B"/>
    <w:rsid w:val="00725A3B"/>
    <w:rsid w:val="00725F90"/>
    <w:rsid w:val="007263A3"/>
    <w:rsid w:val="00726DBF"/>
    <w:rsid w:val="00726E17"/>
    <w:rsid w:val="00727A4A"/>
    <w:rsid w:val="00727A7C"/>
    <w:rsid w:val="00730E8D"/>
    <w:rsid w:val="00731125"/>
    <w:rsid w:val="00731DD7"/>
    <w:rsid w:val="00733281"/>
    <w:rsid w:val="007333D5"/>
    <w:rsid w:val="0073388A"/>
    <w:rsid w:val="00733D9E"/>
    <w:rsid w:val="007348F9"/>
    <w:rsid w:val="00734A11"/>
    <w:rsid w:val="00734B59"/>
    <w:rsid w:val="00734EBF"/>
    <w:rsid w:val="007351FB"/>
    <w:rsid w:val="00735330"/>
    <w:rsid w:val="0073543C"/>
    <w:rsid w:val="007355FA"/>
    <w:rsid w:val="007360BD"/>
    <w:rsid w:val="007365AA"/>
    <w:rsid w:val="007367D1"/>
    <w:rsid w:val="00736DAF"/>
    <w:rsid w:val="00736DB7"/>
    <w:rsid w:val="00736E1F"/>
    <w:rsid w:val="007371E2"/>
    <w:rsid w:val="00737360"/>
    <w:rsid w:val="00737F00"/>
    <w:rsid w:val="0074005F"/>
    <w:rsid w:val="00740155"/>
    <w:rsid w:val="00740FB4"/>
    <w:rsid w:val="00741B7C"/>
    <w:rsid w:val="00744139"/>
    <w:rsid w:val="00744B64"/>
    <w:rsid w:val="00745714"/>
    <w:rsid w:val="007459FC"/>
    <w:rsid w:val="00745C47"/>
    <w:rsid w:val="00745F7C"/>
    <w:rsid w:val="00746427"/>
    <w:rsid w:val="00747229"/>
    <w:rsid w:val="007472E9"/>
    <w:rsid w:val="00747C3E"/>
    <w:rsid w:val="00747C6E"/>
    <w:rsid w:val="00747C96"/>
    <w:rsid w:val="00750692"/>
    <w:rsid w:val="00750BF3"/>
    <w:rsid w:val="00750F67"/>
    <w:rsid w:val="00750FD6"/>
    <w:rsid w:val="00751A3E"/>
    <w:rsid w:val="00752312"/>
    <w:rsid w:val="00752474"/>
    <w:rsid w:val="00752641"/>
    <w:rsid w:val="007528E5"/>
    <w:rsid w:val="00752D26"/>
    <w:rsid w:val="00752D4B"/>
    <w:rsid w:val="00753C9F"/>
    <w:rsid w:val="00754562"/>
    <w:rsid w:val="007547D9"/>
    <w:rsid w:val="007554A1"/>
    <w:rsid w:val="007555F3"/>
    <w:rsid w:val="007558F1"/>
    <w:rsid w:val="0075633C"/>
    <w:rsid w:val="007612ED"/>
    <w:rsid w:val="00761DA6"/>
    <w:rsid w:val="007620B5"/>
    <w:rsid w:val="007629C8"/>
    <w:rsid w:val="00762B91"/>
    <w:rsid w:val="007633F8"/>
    <w:rsid w:val="0076362A"/>
    <w:rsid w:val="00763A86"/>
    <w:rsid w:val="00763AB2"/>
    <w:rsid w:val="00763E29"/>
    <w:rsid w:val="007640A0"/>
    <w:rsid w:val="00764185"/>
    <w:rsid w:val="00764363"/>
    <w:rsid w:val="0076460D"/>
    <w:rsid w:val="00764883"/>
    <w:rsid w:val="00765123"/>
    <w:rsid w:val="00765646"/>
    <w:rsid w:val="00765EFB"/>
    <w:rsid w:val="0076603A"/>
    <w:rsid w:val="0076614E"/>
    <w:rsid w:val="00766C72"/>
    <w:rsid w:val="00766ED6"/>
    <w:rsid w:val="00766F57"/>
    <w:rsid w:val="00767449"/>
    <w:rsid w:val="0076754D"/>
    <w:rsid w:val="00767A2B"/>
    <w:rsid w:val="00767B7E"/>
    <w:rsid w:val="00770A69"/>
    <w:rsid w:val="00770BBF"/>
    <w:rsid w:val="00770F3C"/>
    <w:rsid w:val="007713A0"/>
    <w:rsid w:val="00771BB6"/>
    <w:rsid w:val="007725D3"/>
    <w:rsid w:val="007727DA"/>
    <w:rsid w:val="00772E8E"/>
    <w:rsid w:val="00773057"/>
    <w:rsid w:val="007732B2"/>
    <w:rsid w:val="007733F7"/>
    <w:rsid w:val="0077394B"/>
    <w:rsid w:val="0077487A"/>
    <w:rsid w:val="00774919"/>
    <w:rsid w:val="00775069"/>
    <w:rsid w:val="00775320"/>
    <w:rsid w:val="00775547"/>
    <w:rsid w:val="00775957"/>
    <w:rsid w:val="00775D32"/>
    <w:rsid w:val="00775EBF"/>
    <w:rsid w:val="0077653F"/>
    <w:rsid w:val="00776A37"/>
    <w:rsid w:val="00776C87"/>
    <w:rsid w:val="00776FFA"/>
    <w:rsid w:val="007773A3"/>
    <w:rsid w:val="007776BE"/>
    <w:rsid w:val="00780BE2"/>
    <w:rsid w:val="00781687"/>
    <w:rsid w:val="00781982"/>
    <w:rsid w:val="00781A46"/>
    <w:rsid w:val="00781AB2"/>
    <w:rsid w:val="0078251E"/>
    <w:rsid w:val="00782A37"/>
    <w:rsid w:val="00782EE3"/>
    <w:rsid w:val="007836E2"/>
    <w:rsid w:val="00784921"/>
    <w:rsid w:val="007859A6"/>
    <w:rsid w:val="00785BD5"/>
    <w:rsid w:val="0078633E"/>
    <w:rsid w:val="0078666C"/>
    <w:rsid w:val="00786803"/>
    <w:rsid w:val="007872BF"/>
    <w:rsid w:val="00787398"/>
    <w:rsid w:val="00790001"/>
    <w:rsid w:val="00790BC6"/>
    <w:rsid w:val="00790F07"/>
    <w:rsid w:val="00791007"/>
    <w:rsid w:val="00791A8B"/>
    <w:rsid w:val="00793B38"/>
    <w:rsid w:val="0079404A"/>
    <w:rsid w:val="00794DDD"/>
    <w:rsid w:val="00795A06"/>
    <w:rsid w:val="00795CBF"/>
    <w:rsid w:val="007967E0"/>
    <w:rsid w:val="00796877"/>
    <w:rsid w:val="00796A8B"/>
    <w:rsid w:val="00796D10"/>
    <w:rsid w:val="00796DC5"/>
    <w:rsid w:val="007A15EE"/>
    <w:rsid w:val="007A1ADA"/>
    <w:rsid w:val="007A22FC"/>
    <w:rsid w:val="007A2DA1"/>
    <w:rsid w:val="007A2F62"/>
    <w:rsid w:val="007A32B5"/>
    <w:rsid w:val="007A3324"/>
    <w:rsid w:val="007A38D2"/>
    <w:rsid w:val="007A3CDD"/>
    <w:rsid w:val="007A3DDE"/>
    <w:rsid w:val="007A4371"/>
    <w:rsid w:val="007A5D9D"/>
    <w:rsid w:val="007A5E53"/>
    <w:rsid w:val="007A5FB3"/>
    <w:rsid w:val="007A60AC"/>
    <w:rsid w:val="007A6153"/>
    <w:rsid w:val="007A6387"/>
    <w:rsid w:val="007A641D"/>
    <w:rsid w:val="007A657E"/>
    <w:rsid w:val="007A6726"/>
    <w:rsid w:val="007A6D24"/>
    <w:rsid w:val="007A6DBE"/>
    <w:rsid w:val="007A718F"/>
    <w:rsid w:val="007A7236"/>
    <w:rsid w:val="007B0323"/>
    <w:rsid w:val="007B0360"/>
    <w:rsid w:val="007B1747"/>
    <w:rsid w:val="007B1D12"/>
    <w:rsid w:val="007B1E62"/>
    <w:rsid w:val="007B23E1"/>
    <w:rsid w:val="007B280A"/>
    <w:rsid w:val="007B29A2"/>
    <w:rsid w:val="007B2C7D"/>
    <w:rsid w:val="007B38A9"/>
    <w:rsid w:val="007B3B2D"/>
    <w:rsid w:val="007B4011"/>
    <w:rsid w:val="007B49F0"/>
    <w:rsid w:val="007B4E37"/>
    <w:rsid w:val="007B5D9E"/>
    <w:rsid w:val="007B62A3"/>
    <w:rsid w:val="007B6438"/>
    <w:rsid w:val="007B6676"/>
    <w:rsid w:val="007B67C6"/>
    <w:rsid w:val="007B6E57"/>
    <w:rsid w:val="007B7528"/>
    <w:rsid w:val="007B77B3"/>
    <w:rsid w:val="007B7949"/>
    <w:rsid w:val="007B7CD1"/>
    <w:rsid w:val="007C012E"/>
    <w:rsid w:val="007C02C3"/>
    <w:rsid w:val="007C069A"/>
    <w:rsid w:val="007C07E8"/>
    <w:rsid w:val="007C0900"/>
    <w:rsid w:val="007C11EF"/>
    <w:rsid w:val="007C1520"/>
    <w:rsid w:val="007C16AF"/>
    <w:rsid w:val="007C16E0"/>
    <w:rsid w:val="007C1A1D"/>
    <w:rsid w:val="007C1B7A"/>
    <w:rsid w:val="007C1BE3"/>
    <w:rsid w:val="007C23F3"/>
    <w:rsid w:val="007C567D"/>
    <w:rsid w:val="007C58F5"/>
    <w:rsid w:val="007C5AF5"/>
    <w:rsid w:val="007C6001"/>
    <w:rsid w:val="007C66FC"/>
    <w:rsid w:val="007C68EF"/>
    <w:rsid w:val="007C74E5"/>
    <w:rsid w:val="007C757C"/>
    <w:rsid w:val="007C7865"/>
    <w:rsid w:val="007D06D8"/>
    <w:rsid w:val="007D07EA"/>
    <w:rsid w:val="007D0B1E"/>
    <w:rsid w:val="007D0D25"/>
    <w:rsid w:val="007D124D"/>
    <w:rsid w:val="007D16F0"/>
    <w:rsid w:val="007D1ACC"/>
    <w:rsid w:val="007D3B39"/>
    <w:rsid w:val="007D4856"/>
    <w:rsid w:val="007D4BC6"/>
    <w:rsid w:val="007D4BFF"/>
    <w:rsid w:val="007D4D75"/>
    <w:rsid w:val="007D54A9"/>
    <w:rsid w:val="007D5666"/>
    <w:rsid w:val="007D612A"/>
    <w:rsid w:val="007D6486"/>
    <w:rsid w:val="007D6DBD"/>
    <w:rsid w:val="007D7988"/>
    <w:rsid w:val="007D7A3C"/>
    <w:rsid w:val="007D7CC3"/>
    <w:rsid w:val="007D7E9C"/>
    <w:rsid w:val="007E0AFF"/>
    <w:rsid w:val="007E0BCA"/>
    <w:rsid w:val="007E1F08"/>
    <w:rsid w:val="007E24AB"/>
    <w:rsid w:val="007E2A1B"/>
    <w:rsid w:val="007E339F"/>
    <w:rsid w:val="007E3B8C"/>
    <w:rsid w:val="007E4EFA"/>
    <w:rsid w:val="007E4FC6"/>
    <w:rsid w:val="007E5A2E"/>
    <w:rsid w:val="007E5ED4"/>
    <w:rsid w:val="007E6013"/>
    <w:rsid w:val="007E62C2"/>
    <w:rsid w:val="007E6C6F"/>
    <w:rsid w:val="007E6D72"/>
    <w:rsid w:val="007E7415"/>
    <w:rsid w:val="007F04EA"/>
    <w:rsid w:val="007F0E2F"/>
    <w:rsid w:val="007F1158"/>
    <w:rsid w:val="007F2183"/>
    <w:rsid w:val="007F25CB"/>
    <w:rsid w:val="007F31BE"/>
    <w:rsid w:val="007F344C"/>
    <w:rsid w:val="007F4AE9"/>
    <w:rsid w:val="007F5003"/>
    <w:rsid w:val="007F5B0B"/>
    <w:rsid w:val="007F5B8B"/>
    <w:rsid w:val="007F5CD2"/>
    <w:rsid w:val="007F5D79"/>
    <w:rsid w:val="007F6750"/>
    <w:rsid w:val="007F766A"/>
    <w:rsid w:val="007F7BE3"/>
    <w:rsid w:val="007F7CA6"/>
    <w:rsid w:val="0080059D"/>
    <w:rsid w:val="008009F0"/>
    <w:rsid w:val="00800FD3"/>
    <w:rsid w:val="008019A0"/>
    <w:rsid w:val="00801A63"/>
    <w:rsid w:val="00801E41"/>
    <w:rsid w:val="00801F2B"/>
    <w:rsid w:val="0080202A"/>
    <w:rsid w:val="0080232B"/>
    <w:rsid w:val="00802F1B"/>
    <w:rsid w:val="00803436"/>
    <w:rsid w:val="0080348C"/>
    <w:rsid w:val="008045FE"/>
    <w:rsid w:val="008053B2"/>
    <w:rsid w:val="008057ED"/>
    <w:rsid w:val="00807427"/>
    <w:rsid w:val="00810460"/>
    <w:rsid w:val="008121B9"/>
    <w:rsid w:val="0081258D"/>
    <w:rsid w:val="00812864"/>
    <w:rsid w:val="00813099"/>
    <w:rsid w:val="0081462C"/>
    <w:rsid w:val="00814B46"/>
    <w:rsid w:val="00814B7A"/>
    <w:rsid w:val="008152E5"/>
    <w:rsid w:val="00815701"/>
    <w:rsid w:val="0081582F"/>
    <w:rsid w:val="00815C8F"/>
    <w:rsid w:val="00816DC1"/>
    <w:rsid w:val="00817843"/>
    <w:rsid w:val="008208F2"/>
    <w:rsid w:val="008217B9"/>
    <w:rsid w:val="00821C3B"/>
    <w:rsid w:val="0082209E"/>
    <w:rsid w:val="00822283"/>
    <w:rsid w:val="00822A39"/>
    <w:rsid w:val="00822C1D"/>
    <w:rsid w:val="00823AE6"/>
    <w:rsid w:val="0082415E"/>
    <w:rsid w:val="00824239"/>
    <w:rsid w:val="008248C9"/>
    <w:rsid w:val="00824FE8"/>
    <w:rsid w:val="00825609"/>
    <w:rsid w:val="008256EE"/>
    <w:rsid w:val="00825D4A"/>
    <w:rsid w:val="0082696C"/>
    <w:rsid w:val="008273F1"/>
    <w:rsid w:val="00827695"/>
    <w:rsid w:val="00827936"/>
    <w:rsid w:val="008279A6"/>
    <w:rsid w:val="00827C74"/>
    <w:rsid w:val="00830081"/>
    <w:rsid w:val="00830488"/>
    <w:rsid w:val="00830573"/>
    <w:rsid w:val="00830C43"/>
    <w:rsid w:val="00830E97"/>
    <w:rsid w:val="00830FCB"/>
    <w:rsid w:val="00831C6E"/>
    <w:rsid w:val="00831CD8"/>
    <w:rsid w:val="008321A0"/>
    <w:rsid w:val="0083240E"/>
    <w:rsid w:val="00832A97"/>
    <w:rsid w:val="008334F4"/>
    <w:rsid w:val="00833527"/>
    <w:rsid w:val="00833579"/>
    <w:rsid w:val="0083515A"/>
    <w:rsid w:val="0083547A"/>
    <w:rsid w:val="008358C0"/>
    <w:rsid w:val="00835A5E"/>
    <w:rsid w:val="00836C31"/>
    <w:rsid w:val="00837119"/>
    <w:rsid w:val="00837E7F"/>
    <w:rsid w:val="00840566"/>
    <w:rsid w:val="00840ADC"/>
    <w:rsid w:val="00841575"/>
    <w:rsid w:val="00841FDE"/>
    <w:rsid w:val="0084299A"/>
    <w:rsid w:val="00842BAA"/>
    <w:rsid w:val="00842CE6"/>
    <w:rsid w:val="00842D57"/>
    <w:rsid w:val="008442AA"/>
    <w:rsid w:val="00844BFC"/>
    <w:rsid w:val="008455B2"/>
    <w:rsid w:val="00845A8F"/>
    <w:rsid w:val="0084664D"/>
    <w:rsid w:val="00847124"/>
    <w:rsid w:val="008473F9"/>
    <w:rsid w:val="00847B5B"/>
    <w:rsid w:val="00847E07"/>
    <w:rsid w:val="00850504"/>
    <w:rsid w:val="00850655"/>
    <w:rsid w:val="00850B65"/>
    <w:rsid w:val="00851156"/>
    <w:rsid w:val="00851D90"/>
    <w:rsid w:val="00852287"/>
    <w:rsid w:val="008525DC"/>
    <w:rsid w:val="00853373"/>
    <w:rsid w:val="00853A3C"/>
    <w:rsid w:val="0085489E"/>
    <w:rsid w:val="00854A31"/>
    <w:rsid w:val="00854C37"/>
    <w:rsid w:val="00854CC7"/>
    <w:rsid w:val="008551F9"/>
    <w:rsid w:val="0085538C"/>
    <w:rsid w:val="0085562A"/>
    <w:rsid w:val="00855795"/>
    <w:rsid w:val="00855892"/>
    <w:rsid w:val="00855DB3"/>
    <w:rsid w:val="00856628"/>
    <w:rsid w:val="008569C4"/>
    <w:rsid w:val="00856ADD"/>
    <w:rsid w:val="00856E3E"/>
    <w:rsid w:val="0085712C"/>
    <w:rsid w:val="00857BD2"/>
    <w:rsid w:val="00857DF7"/>
    <w:rsid w:val="00860962"/>
    <w:rsid w:val="00860B3B"/>
    <w:rsid w:val="0086194E"/>
    <w:rsid w:val="0086198D"/>
    <w:rsid w:val="00861AD0"/>
    <w:rsid w:val="00861D3E"/>
    <w:rsid w:val="00862114"/>
    <w:rsid w:val="008622C2"/>
    <w:rsid w:val="008622ED"/>
    <w:rsid w:val="00864008"/>
    <w:rsid w:val="0086439C"/>
    <w:rsid w:val="0086636F"/>
    <w:rsid w:val="00866A75"/>
    <w:rsid w:val="00867692"/>
    <w:rsid w:val="00867C99"/>
    <w:rsid w:val="00870836"/>
    <w:rsid w:val="00870919"/>
    <w:rsid w:val="0087115E"/>
    <w:rsid w:val="008714DB"/>
    <w:rsid w:val="008715E3"/>
    <w:rsid w:val="00872B44"/>
    <w:rsid w:val="00872E53"/>
    <w:rsid w:val="00873D70"/>
    <w:rsid w:val="008743B5"/>
    <w:rsid w:val="008746F7"/>
    <w:rsid w:val="0087487D"/>
    <w:rsid w:val="008769E8"/>
    <w:rsid w:val="00876BAA"/>
    <w:rsid w:val="00876C67"/>
    <w:rsid w:val="00880389"/>
    <w:rsid w:val="008803A3"/>
    <w:rsid w:val="00880488"/>
    <w:rsid w:val="00880813"/>
    <w:rsid w:val="00880985"/>
    <w:rsid w:val="00880A87"/>
    <w:rsid w:val="00880AFD"/>
    <w:rsid w:val="008812B0"/>
    <w:rsid w:val="008817D7"/>
    <w:rsid w:val="008818B8"/>
    <w:rsid w:val="00882089"/>
    <w:rsid w:val="008823F3"/>
    <w:rsid w:val="00883DA5"/>
    <w:rsid w:val="00884439"/>
    <w:rsid w:val="00884564"/>
    <w:rsid w:val="008847FC"/>
    <w:rsid w:val="00884A0F"/>
    <w:rsid w:val="00884E75"/>
    <w:rsid w:val="008853FD"/>
    <w:rsid w:val="00885F58"/>
    <w:rsid w:val="008861F8"/>
    <w:rsid w:val="0088627C"/>
    <w:rsid w:val="008870FB"/>
    <w:rsid w:val="0088771D"/>
    <w:rsid w:val="00890242"/>
    <w:rsid w:val="008902FF"/>
    <w:rsid w:val="0089043E"/>
    <w:rsid w:val="008908C1"/>
    <w:rsid w:val="00890D24"/>
    <w:rsid w:val="00891327"/>
    <w:rsid w:val="00891829"/>
    <w:rsid w:val="0089194F"/>
    <w:rsid w:val="008924D5"/>
    <w:rsid w:val="008924DE"/>
    <w:rsid w:val="00892D4D"/>
    <w:rsid w:val="008932E8"/>
    <w:rsid w:val="00893B7C"/>
    <w:rsid w:val="00893E12"/>
    <w:rsid w:val="008944D3"/>
    <w:rsid w:val="00894AFD"/>
    <w:rsid w:val="00894DE0"/>
    <w:rsid w:val="00894EC0"/>
    <w:rsid w:val="008952FB"/>
    <w:rsid w:val="008956DC"/>
    <w:rsid w:val="00896C62"/>
    <w:rsid w:val="00896CEE"/>
    <w:rsid w:val="0089767D"/>
    <w:rsid w:val="008979A9"/>
    <w:rsid w:val="008A0261"/>
    <w:rsid w:val="008A0CA1"/>
    <w:rsid w:val="008A0FBE"/>
    <w:rsid w:val="008A18C9"/>
    <w:rsid w:val="008A18F6"/>
    <w:rsid w:val="008A1E78"/>
    <w:rsid w:val="008A24CC"/>
    <w:rsid w:val="008A2745"/>
    <w:rsid w:val="008A521B"/>
    <w:rsid w:val="008A5A5C"/>
    <w:rsid w:val="008A6907"/>
    <w:rsid w:val="008A7481"/>
    <w:rsid w:val="008A77B3"/>
    <w:rsid w:val="008A7843"/>
    <w:rsid w:val="008A797E"/>
    <w:rsid w:val="008A7A01"/>
    <w:rsid w:val="008B000B"/>
    <w:rsid w:val="008B055F"/>
    <w:rsid w:val="008B0AFA"/>
    <w:rsid w:val="008B208C"/>
    <w:rsid w:val="008B20C6"/>
    <w:rsid w:val="008B2FDE"/>
    <w:rsid w:val="008B30E4"/>
    <w:rsid w:val="008B385B"/>
    <w:rsid w:val="008B3EBF"/>
    <w:rsid w:val="008B4170"/>
    <w:rsid w:val="008B451B"/>
    <w:rsid w:val="008B48D7"/>
    <w:rsid w:val="008B4F60"/>
    <w:rsid w:val="008B6AFC"/>
    <w:rsid w:val="008B7595"/>
    <w:rsid w:val="008B7726"/>
    <w:rsid w:val="008B7D93"/>
    <w:rsid w:val="008C025A"/>
    <w:rsid w:val="008C0EF7"/>
    <w:rsid w:val="008C1738"/>
    <w:rsid w:val="008C1745"/>
    <w:rsid w:val="008C2315"/>
    <w:rsid w:val="008C2F19"/>
    <w:rsid w:val="008C2FF2"/>
    <w:rsid w:val="008C431A"/>
    <w:rsid w:val="008C4A06"/>
    <w:rsid w:val="008C4B33"/>
    <w:rsid w:val="008C504E"/>
    <w:rsid w:val="008C6208"/>
    <w:rsid w:val="008C7631"/>
    <w:rsid w:val="008C776C"/>
    <w:rsid w:val="008C7EAF"/>
    <w:rsid w:val="008D0208"/>
    <w:rsid w:val="008D0556"/>
    <w:rsid w:val="008D0865"/>
    <w:rsid w:val="008D0A6A"/>
    <w:rsid w:val="008D115F"/>
    <w:rsid w:val="008D1777"/>
    <w:rsid w:val="008D19A9"/>
    <w:rsid w:val="008D1C49"/>
    <w:rsid w:val="008D1E38"/>
    <w:rsid w:val="008D26FB"/>
    <w:rsid w:val="008D2996"/>
    <w:rsid w:val="008D2A27"/>
    <w:rsid w:val="008D329E"/>
    <w:rsid w:val="008D43FC"/>
    <w:rsid w:val="008D534D"/>
    <w:rsid w:val="008D66D6"/>
    <w:rsid w:val="008D68CD"/>
    <w:rsid w:val="008D69A5"/>
    <w:rsid w:val="008D6E32"/>
    <w:rsid w:val="008D6E34"/>
    <w:rsid w:val="008D6F05"/>
    <w:rsid w:val="008D6F87"/>
    <w:rsid w:val="008E05A0"/>
    <w:rsid w:val="008E0618"/>
    <w:rsid w:val="008E1C1D"/>
    <w:rsid w:val="008E1CA5"/>
    <w:rsid w:val="008E1E58"/>
    <w:rsid w:val="008E2312"/>
    <w:rsid w:val="008E2EBA"/>
    <w:rsid w:val="008E33A4"/>
    <w:rsid w:val="008E33C5"/>
    <w:rsid w:val="008E344D"/>
    <w:rsid w:val="008E366F"/>
    <w:rsid w:val="008E457F"/>
    <w:rsid w:val="008E5097"/>
    <w:rsid w:val="008E52C5"/>
    <w:rsid w:val="008E5332"/>
    <w:rsid w:val="008E537D"/>
    <w:rsid w:val="008E6E50"/>
    <w:rsid w:val="008F0310"/>
    <w:rsid w:val="008F0461"/>
    <w:rsid w:val="008F106D"/>
    <w:rsid w:val="008F11D9"/>
    <w:rsid w:val="008F1271"/>
    <w:rsid w:val="008F1329"/>
    <w:rsid w:val="008F1787"/>
    <w:rsid w:val="008F18B3"/>
    <w:rsid w:val="008F240F"/>
    <w:rsid w:val="008F27B2"/>
    <w:rsid w:val="008F2CFF"/>
    <w:rsid w:val="008F309C"/>
    <w:rsid w:val="008F378E"/>
    <w:rsid w:val="008F4D0B"/>
    <w:rsid w:val="008F51E7"/>
    <w:rsid w:val="008F52FB"/>
    <w:rsid w:val="008F5DEC"/>
    <w:rsid w:val="008F604A"/>
    <w:rsid w:val="008F60D5"/>
    <w:rsid w:val="008F62C4"/>
    <w:rsid w:val="008F68C0"/>
    <w:rsid w:val="008F6C30"/>
    <w:rsid w:val="008F727A"/>
    <w:rsid w:val="008F7730"/>
    <w:rsid w:val="008F79B2"/>
    <w:rsid w:val="008F7D7E"/>
    <w:rsid w:val="008F7FEB"/>
    <w:rsid w:val="0090043C"/>
    <w:rsid w:val="00900451"/>
    <w:rsid w:val="009007F8"/>
    <w:rsid w:val="009012A6"/>
    <w:rsid w:val="009017E2"/>
    <w:rsid w:val="0090181F"/>
    <w:rsid w:val="00901A6A"/>
    <w:rsid w:val="0090222D"/>
    <w:rsid w:val="009028E4"/>
    <w:rsid w:val="0090295C"/>
    <w:rsid w:val="009034AE"/>
    <w:rsid w:val="00903C1F"/>
    <w:rsid w:val="00903D86"/>
    <w:rsid w:val="009044C3"/>
    <w:rsid w:val="00904EE6"/>
    <w:rsid w:val="009053EA"/>
    <w:rsid w:val="00905474"/>
    <w:rsid w:val="00905A2E"/>
    <w:rsid w:val="00905B09"/>
    <w:rsid w:val="00905DA7"/>
    <w:rsid w:val="00906D86"/>
    <w:rsid w:val="009071F5"/>
    <w:rsid w:val="009073E8"/>
    <w:rsid w:val="00907658"/>
    <w:rsid w:val="00907679"/>
    <w:rsid w:val="00907CEE"/>
    <w:rsid w:val="00907F57"/>
    <w:rsid w:val="009106EA"/>
    <w:rsid w:val="00910F5D"/>
    <w:rsid w:val="00910FEE"/>
    <w:rsid w:val="009114BC"/>
    <w:rsid w:val="00911A1B"/>
    <w:rsid w:val="0091247B"/>
    <w:rsid w:val="00912A70"/>
    <w:rsid w:val="00912C8E"/>
    <w:rsid w:val="00913050"/>
    <w:rsid w:val="0091345C"/>
    <w:rsid w:val="00913A45"/>
    <w:rsid w:val="009145A7"/>
    <w:rsid w:val="0091483D"/>
    <w:rsid w:val="00914BA5"/>
    <w:rsid w:val="00915FB2"/>
    <w:rsid w:val="009201B9"/>
    <w:rsid w:val="0092099B"/>
    <w:rsid w:val="00920AD8"/>
    <w:rsid w:val="009212DD"/>
    <w:rsid w:val="00922204"/>
    <w:rsid w:val="00922430"/>
    <w:rsid w:val="0092258F"/>
    <w:rsid w:val="00923393"/>
    <w:rsid w:val="009238BD"/>
    <w:rsid w:val="009242B1"/>
    <w:rsid w:val="009247CF"/>
    <w:rsid w:val="00924DA4"/>
    <w:rsid w:val="009252A8"/>
    <w:rsid w:val="009256DE"/>
    <w:rsid w:val="00925F31"/>
    <w:rsid w:val="00927094"/>
    <w:rsid w:val="0092731D"/>
    <w:rsid w:val="00927E14"/>
    <w:rsid w:val="00930631"/>
    <w:rsid w:val="00930798"/>
    <w:rsid w:val="00930C48"/>
    <w:rsid w:val="00930DD1"/>
    <w:rsid w:val="00930FC6"/>
    <w:rsid w:val="009312D9"/>
    <w:rsid w:val="00931D75"/>
    <w:rsid w:val="00932234"/>
    <w:rsid w:val="00933225"/>
    <w:rsid w:val="009338AD"/>
    <w:rsid w:val="00934835"/>
    <w:rsid w:val="00934EC9"/>
    <w:rsid w:val="00935B5A"/>
    <w:rsid w:val="00935D4E"/>
    <w:rsid w:val="00935DFC"/>
    <w:rsid w:val="00935F1B"/>
    <w:rsid w:val="0093614F"/>
    <w:rsid w:val="009361FF"/>
    <w:rsid w:val="0093675C"/>
    <w:rsid w:val="00937119"/>
    <w:rsid w:val="009379ED"/>
    <w:rsid w:val="00937AFA"/>
    <w:rsid w:val="00937E80"/>
    <w:rsid w:val="009408B3"/>
    <w:rsid w:val="00940F8E"/>
    <w:rsid w:val="00941BF8"/>
    <w:rsid w:val="00942664"/>
    <w:rsid w:val="009426E2"/>
    <w:rsid w:val="00942DA2"/>
    <w:rsid w:val="00942E50"/>
    <w:rsid w:val="009434A5"/>
    <w:rsid w:val="0094351A"/>
    <w:rsid w:val="00944715"/>
    <w:rsid w:val="009471E2"/>
    <w:rsid w:val="009501DB"/>
    <w:rsid w:val="0095165C"/>
    <w:rsid w:val="00951AC0"/>
    <w:rsid w:val="00951D44"/>
    <w:rsid w:val="00953323"/>
    <w:rsid w:val="00953A05"/>
    <w:rsid w:val="00953CF3"/>
    <w:rsid w:val="009540CD"/>
    <w:rsid w:val="00954B8F"/>
    <w:rsid w:val="0095506D"/>
    <w:rsid w:val="00955CD8"/>
    <w:rsid w:val="00957BD9"/>
    <w:rsid w:val="00957F05"/>
    <w:rsid w:val="00957FD5"/>
    <w:rsid w:val="00960303"/>
    <w:rsid w:val="009606AD"/>
    <w:rsid w:val="009613C6"/>
    <w:rsid w:val="00961AF0"/>
    <w:rsid w:val="00962A02"/>
    <w:rsid w:val="00963BC4"/>
    <w:rsid w:val="00963F00"/>
    <w:rsid w:val="009647D5"/>
    <w:rsid w:val="009648A4"/>
    <w:rsid w:val="009653A7"/>
    <w:rsid w:val="00965A66"/>
    <w:rsid w:val="00965A7F"/>
    <w:rsid w:val="00965C9D"/>
    <w:rsid w:val="00965DC8"/>
    <w:rsid w:val="0096662B"/>
    <w:rsid w:val="00966F8F"/>
    <w:rsid w:val="00967AD9"/>
    <w:rsid w:val="00967FA6"/>
    <w:rsid w:val="009703A1"/>
    <w:rsid w:val="00970690"/>
    <w:rsid w:val="009706EF"/>
    <w:rsid w:val="009709BB"/>
    <w:rsid w:val="00970A2B"/>
    <w:rsid w:val="00971C3C"/>
    <w:rsid w:val="00971DAC"/>
    <w:rsid w:val="00972CFB"/>
    <w:rsid w:val="00972E16"/>
    <w:rsid w:val="00973772"/>
    <w:rsid w:val="00973880"/>
    <w:rsid w:val="00973EDA"/>
    <w:rsid w:val="0097407D"/>
    <w:rsid w:val="00974236"/>
    <w:rsid w:val="009749A8"/>
    <w:rsid w:val="00974ABF"/>
    <w:rsid w:val="00976740"/>
    <w:rsid w:val="00976BAE"/>
    <w:rsid w:val="00977457"/>
    <w:rsid w:val="00977802"/>
    <w:rsid w:val="00977E54"/>
    <w:rsid w:val="00981240"/>
    <w:rsid w:val="009813D7"/>
    <w:rsid w:val="009820BA"/>
    <w:rsid w:val="00982117"/>
    <w:rsid w:val="00982125"/>
    <w:rsid w:val="00982998"/>
    <w:rsid w:val="00982E8C"/>
    <w:rsid w:val="00983E33"/>
    <w:rsid w:val="009848BB"/>
    <w:rsid w:val="00984C4D"/>
    <w:rsid w:val="00985374"/>
    <w:rsid w:val="0098613B"/>
    <w:rsid w:val="009861C3"/>
    <w:rsid w:val="00986310"/>
    <w:rsid w:val="00986383"/>
    <w:rsid w:val="00986F44"/>
    <w:rsid w:val="00987B7F"/>
    <w:rsid w:val="00987E59"/>
    <w:rsid w:val="00991529"/>
    <w:rsid w:val="00991C97"/>
    <w:rsid w:val="00992F07"/>
    <w:rsid w:val="009946F3"/>
    <w:rsid w:val="00994BC1"/>
    <w:rsid w:val="00995936"/>
    <w:rsid w:val="00995E8A"/>
    <w:rsid w:val="00996468"/>
    <w:rsid w:val="00996A08"/>
    <w:rsid w:val="00996BDF"/>
    <w:rsid w:val="00996C61"/>
    <w:rsid w:val="00996D9C"/>
    <w:rsid w:val="00997C94"/>
    <w:rsid w:val="00997C9B"/>
    <w:rsid w:val="009A02DC"/>
    <w:rsid w:val="009A09E9"/>
    <w:rsid w:val="009A0C4C"/>
    <w:rsid w:val="009A10BC"/>
    <w:rsid w:val="009A18D4"/>
    <w:rsid w:val="009A1DA1"/>
    <w:rsid w:val="009A21DC"/>
    <w:rsid w:val="009A2A15"/>
    <w:rsid w:val="009A315C"/>
    <w:rsid w:val="009A35A0"/>
    <w:rsid w:val="009A41E9"/>
    <w:rsid w:val="009A435A"/>
    <w:rsid w:val="009A4756"/>
    <w:rsid w:val="009A4A6F"/>
    <w:rsid w:val="009A4ABB"/>
    <w:rsid w:val="009A51EA"/>
    <w:rsid w:val="009A537C"/>
    <w:rsid w:val="009A58FE"/>
    <w:rsid w:val="009A5F11"/>
    <w:rsid w:val="009A5F13"/>
    <w:rsid w:val="009A5F17"/>
    <w:rsid w:val="009A659E"/>
    <w:rsid w:val="009A67C0"/>
    <w:rsid w:val="009A6836"/>
    <w:rsid w:val="009A6B18"/>
    <w:rsid w:val="009A711B"/>
    <w:rsid w:val="009A73CA"/>
    <w:rsid w:val="009A77B6"/>
    <w:rsid w:val="009A7F4C"/>
    <w:rsid w:val="009B0ADE"/>
    <w:rsid w:val="009B0ED8"/>
    <w:rsid w:val="009B19E2"/>
    <w:rsid w:val="009B2C2E"/>
    <w:rsid w:val="009B3AAD"/>
    <w:rsid w:val="009B3E4E"/>
    <w:rsid w:val="009B4756"/>
    <w:rsid w:val="009B4F1C"/>
    <w:rsid w:val="009B533D"/>
    <w:rsid w:val="009B6272"/>
    <w:rsid w:val="009B62F0"/>
    <w:rsid w:val="009B63ED"/>
    <w:rsid w:val="009B69DD"/>
    <w:rsid w:val="009B71DD"/>
    <w:rsid w:val="009B739E"/>
    <w:rsid w:val="009C17F3"/>
    <w:rsid w:val="009C19CB"/>
    <w:rsid w:val="009C1FDF"/>
    <w:rsid w:val="009C2961"/>
    <w:rsid w:val="009C2F3A"/>
    <w:rsid w:val="009C38CC"/>
    <w:rsid w:val="009C3A38"/>
    <w:rsid w:val="009C3CB1"/>
    <w:rsid w:val="009C3F9F"/>
    <w:rsid w:val="009C4DCE"/>
    <w:rsid w:val="009C518B"/>
    <w:rsid w:val="009C53D1"/>
    <w:rsid w:val="009C59E6"/>
    <w:rsid w:val="009C5E60"/>
    <w:rsid w:val="009C5F31"/>
    <w:rsid w:val="009C5F43"/>
    <w:rsid w:val="009C6367"/>
    <w:rsid w:val="009C6B36"/>
    <w:rsid w:val="009C7063"/>
    <w:rsid w:val="009C7455"/>
    <w:rsid w:val="009C7A33"/>
    <w:rsid w:val="009C7C4C"/>
    <w:rsid w:val="009D0442"/>
    <w:rsid w:val="009D0800"/>
    <w:rsid w:val="009D1775"/>
    <w:rsid w:val="009D17FE"/>
    <w:rsid w:val="009D1B9A"/>
    <w:rsid w:val="009D1C33"/>
    <w:rsid w:val="009D1F24"/>
    <w:rsid w:val="009D21EC"/>
    <w:rsid w:val="009D2C75"/>
    <w:rsid w:val="009D2CF8"/>
    <w:rsid w:val="009D427A"/>
    <w:rsid w:val="009D43E2"/>
    <w:rsid w:val="009D4479"/>
    <w:rsid w:val="009D4732"/>
    <w:rsid w:val="009D4C74"/>
    <w:rsid w:val="009D4D0C"/>
    <w:rsid w:val="009D598B"/>
    <w:rsid w:val="009D65E2"/>
    <w:rsid w:val="009D75AA"/>
    <w:rsid w:val="009D7B8E"/>
    <w:rsid w:val="009E1125"/>
    <w:rsid w:val="009E1950"/>
    <w:rsid w:val="009E1BE1"/>
    <w:rsid w:val="009E1C28"/>
    <w:rsid w:val="009E2927"/>
    <w:rsid w:val="009E3163"/>
    <w:rsid w:val="009E35C5"/>
    <w:rsid w:val="009E3B4E"/>
    <w:rsid w:val="009E3E0F"/>
    <w:rsid w:val="009E4F18"/>
    <w:rsid w:val="009E5204"/>
    <w:rsid w:val="009E5DA4"/>
    <w:rsid w:val="009E6048"/>
    <w:rsid w:val="009E69A2"/>
    <w:rsid w:val="009E6F4A"/>
    <w:rsid w:val="009E7542"/>
    <w:rsid w:val="009F0B14"/>
    <w:rsid w:val="009F0D92"/>
    <w:rsid w:val="009F0E10"/>
    <w:rsid w:val="009F1302"/>
    <w:rsid w:val="009F1342"/>
    <w:rsid w:val="009F1753"/>
    <w:rsid w:val="009F207C"/>
    <w:rsid w:val="009F26CD"/>
    <w:rsid w:val="009F276F"/>
    <w:rsid w:val="009F380B"/>
    <w:rsid w:val="009F3BDE"/>
    <w:rsid w:val="009F3CA2"/>
    <w:rsid w:val="009F4CC8"/>
    <w:rsid w:val="009F5F64"/>
    <w:rsid w:val="009F6137"/>
    <w:rsid w:val="009F6418"/>
    <w:rsid w:val="009F645D"/>
    <w:rsid w:val="009F7396"/>
    <w:rsid w:val="009F7424"/>
    <w:rsid w:val="009F7674"/>
    <w:rsid w:val="009F7C1A"/>
    <w:rsid w:val="009F7D09"/>
    <w:rsid w:val="009F7FD4"/>
    <w:rsid w:val="00A000FA"/>
    <w:rsid w:val="00A00D21"/>
    <w:rsid w:val="00A01229"/>
    <w:rsid w:val="00A016D8"/>
    <w:rsid w:val="00A01FF1"/>
    <w:rsid w:val="00A02068"/>
    <w:rsid w:val="00A027C6"/>
    <w:rsid w:val="00A02827"/>
    <w:rsid w:val="00A032B3"/>
    <w:rsid w:val="00A0338D"/>
    <w:rsid w:val="00A03F60"/>
    <w:rsid w:val="00A04362"/>
    <w:rsid w:val="00A047E4"/>
    <w:rsid w:val="00A04C57"/>
    <w:rsid w:val="00A06CEC"/>
    <w:rsid w:val="00A071AC"/>
    <w:rsid w:val="00A07558"/>
    <w:rsid w:val="00A076B7"/>
    <w:rsid w:val="00A07A88"/>
    <w:rsid w:val="00A07B56"/>
    <w:rsid w:val="00A10EFA"/>
    <w:rsid w:val="00A113ED"/>
    <w:rsid w:val="00A114AE"/>
    <w:rsid w:val="00A12201"/>
    <w:rsid w:val="00A122F8"/>
    <w:rsid w:val="00A13BD9"/>
    <w:rsid w:val="00A13ECC"/>
    <w:rsid w:val="00A13F91"/>
    <w:rsid w:val="00A149A8"/>
    <w:rsid w:val="00A14BA2"/>
    <w:rsid w:val="00A15465"/>
    <w:rsid w:val="00A1624D"/>
    <w:rsid w:val="00A167EC"/>
    <w:rsid w:val="00A17314"/>
    <w:rsid w:val="00A177FF"/>
    <w:rsid w:val="00A206C5"/>
    <w:rsid w:val="00A21029"/>
    <w:rsid w:val="00A213B1"/>
    <w:rsid w:val="00A21495"/>
    <w:rsid w:val="00A21716"/>
    <w:rsid w:val="00A21C9D"/>
    <w:rsid w:val="00A22077"/>
    <w:rsid w:val="00A22102"/>
    <w:rsid w:val="00A2294F"/>
    <w:rsid w:val="00A23093"/>
    <w:rsid w:val="00A23535"/>
    <w:rsid w:val="00A23571"/>
    <w:rsid w:val="00A23BDD"/>
    <w:rsid w:val="00A24AAD"/>
    <w:rsid w:val="00A25237"/>
    <w:rsid w:val="00A255F5"/>
    <w:rsid w:val="00A27F5B"/>
    <w:rsid w:val="00A3102F"/>
    <w:rsid w:val="00A31DB6"/>
    <w:rsid w:val="00A3244E"/>
    <w:rsid w:val="00A32515"/>
    <w:rsid w:val="00A329E4"/>
    <w:rsid w:val="00A3323C"/>
    <w:rsid w:val="00A33792"/>
    <w:rsid w:val="00A33EA7"/>
    <w:rsid w:val="00A344E5"/>
    <w:rsid w:val="00A35102"/>
    <w:rsid w:val="00A354D6"/>
    <w:rsid w:val="00A3675A"/>
    <w:rsid w:val="00A36AE0"/>
    <w:rsid w:val="00A36D54"/>
    <w:rsid w:val="00A3725C"/>
    <w:rsid w:val="00A376A2"/>
    <w:rsid w:val="00A3773C"/>
    <w:rsid w:val="00A37DF3"/>
    <w:rsid w:val="00A37F4F"/>
    <w:rsid w:val="00A40533"/>
    <w:rsid w:val="00A40CAD"/>
    <w:rsid w:val="00A40EB6"/>
    <w:rsid w:val="00A41A7C"/>
    <w:rsid w:val="00A42022"/>
    <w:rsid w:val="00A42106"/>
    <w:rsid w:val="00A42974"/>
    <w:rsid w:val="00A42DBF"/>
    <w:rsid w:val="00A42E72"/>
    <w:rsid w:val="00A42E98"/>
    <w:rsid w:val="00A43847"/>
    <w:rsid w:val="00A44B76"/>
    <w:rsid w:val="00A455DD"/>
    <w:rsid w:val="00A45934"/>
    <w:rsid w:val="00A465A4"/>
    <w:rsid w:val="00A46649"/>
    <w:rsid w:val="00A46865"/>
    <w:rsid w:val="00A469BE"/>
    <w:rsid w:val="00A46EB5"/>
    <w:rsid w:val="00A47906"/>
    <w:rsid w:val="00A47E1D"/>
    <w:rsid w:val="00A50419"/>
    <w:rsid w:val="00A515BF"/>
    <w:rsid w:val="00A51EBE"/>
    <w:rsid w:val="00A51EC6"/>
    <w:rsid w:val="00A52CFA"/>
    <w:rsid w:val="00A531A1"/>
    <w:rsid w:val="00A54DB6"/>
    <w:rsid w:val="00A55B9F"/>
    <w:rsid w:val="00A5675D"/>
    <w:rsid w:val="00A56B8E"/>
    <w:rsid w:val="00A575D3"/>
    <w:rsid w:val="00A57756"/>
    <w:rsid w:val="00A62179"/>
    <w:rsid w:val="00A622EF"/>
    <w:rsid w:val="00A629DD"/>
    <w:rsid w:val="00A62B2F"/>
    <w:rsid w:val="00A62D1D"/>
    <w:rsid w:val="00A62F2B"/>
    <w:rsid w:val="00A647BA"/>
    <w:rsid w:val="00A647C7"/>
    <w:rsid w:val="00A64D88"/>
    <w:rsid w:val="00A65697"/>
    <w:rsid w:val="00A65BE0"/>
    <w:rsid w:val="00A663BA"/>
    <w:rsid w:val="00A66A60"/>
    <w:rsid w:val="00A66C58"/>
    <w:rsid w:val="00A67062"/>
    <w:rsid w:val="00A6763C"/>
    <w:rsid w:val="00A676D3"/>
    <w:rsid w:val="00A7043C"/>
    <w:rsid w:val="00A70E1D"/>
    <w:rsid w:val="00A71906"/>
    <w:rsid w:val="00A7221F"/>
    <w:rsid w:val="00A723E6"/>
    <w:rsid w:val="00A734A3"/>
    <w:rsid w:val="00A74FDA"/>
    <w:rsid w:val="00A75BCF"/>
    <w:rsid w:val="00A75F92"/>
    <w:rsid w:val="00A76050"/>
    <w:rsid w:val="00A76756"/>
    <w:rsid w:val="00A76AC0"/>
    <w:rsid w:val="00A7750F"/>
    <w:rsid w:val="00A81D3A"/>
    <w:rsid w:val="00A81FDB"/>
    <w:rsid w:val="00A82532"/>
    <w:rsid w:val="00A8292A"/>
    <w:rsid w:val="00A8299B"/>
    <w:rsid w:val="00A82B04"/>
    <w:rsid w:val="00A83714"/>
    <w:rsid w:val="00A83891"/>
    <w:rsid w:val="00A838BD"/>
    <w:rsid w:val="00A83D2F"/>
    <w:rsid w:val="00A83F20"/>
    <w:rsid w:val="00A843BB"/>
    <w:rsid w:val="00A84789"/>
    <w:rsid w:val="00A8528E"/>
    <w:rsid w:val="00A85299"/>
    <w:rsid w:val="00A85302"/>
    <w:rsid w:val="00A857B8"/>
    <w:rsid w:val="00A8611F"/>
    <w:rsid w:val="00A875C7"/>
    <w:rsid w:val="00A8773D"/>
    <w:rsid w:val="00A87E1E"/>
    <w:rsid w:val="00A908C5"/>
    <w:rsid w:val="00A90933"/>
    <w:rsid w:val="00A91513"/>
    <w:rsid w:val="00A9157A"/>
    <w:rsid w:val="00A91744"/>
    <w:rsid w:val="00A91983"/>
    <w:rsid w:val="00A92201"/>
    <w:rsid w:val="00A92E34"/>
    <w:rsid w:val="00A92FEE"/>
    <w:rsid w:val="00A93DD2"/>
    <w:rsid w:val="00A94059"/>
    <w:rsid w:val="00A94367"/>
    <w:rsid w:val="00A943F3"/>
    <w:rsid w:val="00A95306"/>
    <w:rsid w:val="00A9651E"/>
    <w:rsid w:val="00A96B33"/>
    <w:rsid w:val="00A96C5E"/>
    <w:rsid w:val="00AA104A"/>
    <w:rsid w:val="00AA2A73"/>
    <w:rsid w:val="00AA3417"/>
    <w:rsid w:val="00AA3BA2"/>
    <w:rsid w:val="00AA44F3"/>
    <w:rsid w:val="00AA531C"/>
    <w:rsid w:val="00AA593F"/>
    <w:rsid w:val="00AA59E7"/>
    <w:rsid w:val="00AA5B3E"/>
    <w:rsid w:val="00AA604C"/>
    <w:rsid w:val="00AA6236"/>
    <w:rsid w:val="00AA63E3"/>
    <w:rsid w:val="00AA6E4A"/>
    <w:rsid w:val="00AA7506"/>
    <w:rsid w:val="00AB05AF"/>
    <w:rsid w:val="00AB0668"/>
    <w:rsid w:val="00AB0CF6"/>
    <w:rsid w:val="00AB1068"/>
    <w:rsid w:val="00AB1821"/>
    <w:rsid w:val="00AB2028"/>
    <w:rsid w:val="00AB28E1"/>
    <w:rsid w:val="00AB2D3E"/>
    <w:rsid w:val="00AB3105"/>
    <w:rsid w:val="00AB38F1"/>
    <w:rsid w:val="00AB4959"/>
    <w:rsid w:val="00AB4B86"/>
    <w:rsid w:val="00AB4FC2"/>
    <w:rsid w:val="00AB60C2"/>
    <w:rsid w:val="00AB650B"/>
    <w:rsid w:val="00AB6510"/>
    <w:rsid w:val="00AB7044"/>
    <w:rsid w:val="00AB7709"/>
    <w:rsid w:val="00AB789A"/>
    <w:rsid w:val="00AB7906"/>
    <w:rsid w:val="00AC0DE6"/>
    <w:rsid w:val="00AC10B9"/>
    <w:rsid w:val="00AC13B8"/>
    <w:rsid w:val="00AC1C3E"/>
    <w:rsid w:val="00AC2237"/>
    <w:rsid w:val="00AC35A6"/>
    <w:rsid w:val="00AC3A4F"/>
    <w:rsid w:val="00AC4186"/>
    <w:rsid w:val="00AC4276"/>
    <w:rsid w:val="00AC4B07"/>
    <w:rsid w:val="00AC4E47"/>
    <w:rsid w:val="00AC5100"/>
    <w:rsid w:val="00AC5998"/>
    <w:rsid w:val="00AC6C20"/>
    <w:rsid w:val="00AC7E75"/>
    <w:rsid w:val="00AD07D2"/>
    <w:rsid w:val="00AD135C"/>
    <w:rsid w:val="00AD1848"/>
    <w:rsid w:val="00AD18B8"/>
    <w:rsid w:val="00AD2B3E"/>
    <w:rsid w:val="00AD2F4C"/>
    <w:rsid w:val="00AD3299"/>
    <w:rsid w:val="00AD39A1"/>
    <w:rsid w:val="00AD3E7C"/>
    <w:rsid w:val="00AD40DB"/>
    <w:rsid w:val="00AD45B0"/>
    <w:rsid w:val="00AD4701"/>
    <w:rsid w:val="00AD58E3"/>
    <w:rsid w:val="00AD6F8B"/>
    <w:rsid w:val="00AD789E"/>
    <w:rsid w:val="00AD78AD"/>
    <w:rsid w:val="00AE0259"/>
    <w:rsid w:val="00AE2113"/>
    <w:rsid w:val="00AE2717"/>
    <w:rsid w:val="00AE2868"/>
    <w:rsid w:val="00AE2FB1"/>
    <w:rsid w:val="00AE354D"/>
    <w:rsid w:val="00AE3986"/>
    <w:rsid w:val="00AE4591"/>
    <w:rsid w:val="00AE470D"/>
    <w:rsid w:val="00AE497E"/>
    <w:rsid w:val="00AE53A4"/>
    <w:rsid w:val="00AE58DE"/>
    <w:rsid w:val="00AE5A2B"/>
    <w:rsid w:val="00AE60A4"/>
    <w:rsid w:val="00AE67A2"/>
    <w:rsid w:val="00AE6F24"/>
    <w:rsid w:val="00AE75D7"/>
    <w:rsid w:val="00AE783B"/>
    <w:rsid w:val="00AE787F"/>
    <w:rsid w:val="00AE78FA"/>
    <w:rsid w:val="00AF01F3"/>
    <w:rsid w:val="00AF0621"/>
    <w:rsid w:val="00AF0A6B"/>
    <w:rsid w:val="00AF0E25"/>
    <w:rsid w:val="00AF1303"/>
    <w:rsid w:val="00AF1552"/>
    <w:rsid w:val="00AF15DE"/>
    <w:rsid w:val="00AF1A2D"/>
    <w:rsid w:val="00AF1B5E"/>
    <w:rsid w:val="00AF26CB"/>
    <w:rsid w:val="00AF28EE"/>
    <w:rsid w:val="00AF2A41"/>
    <w:rsid w:val="00AF3CD6"/>
    <w:rsid w:val="00AF3D6F"/>
    <w:rsid w:val="00AF4242"/>
    <w:rsid w:val="00AF4413"/>
    <w:rsid w:val="00AF4AF7"/>
    <w:rsid w:val="00AF519A"/>
    <w:rsid w:val="00AF53EE"/>
    <w:rsid w:val="00AF5787"/>
    <w:rsid w:val="00AF57F8"/>
    <w:rsid w:val="00AF5919"/>
    <w:rsid w:val="00AF5DC2"/>
    <w:rsid w:val="00AF6666"/>
    <w:rsid w:val="00AF70B2"/>
    <w:rsid w:val="00AF7288"/>
    <w:rsid w:val="00AF771E"/>
    <w:rsid w:val="00AF77D0"/>
    <w:rsid w:val="00AF79BB"/>
    <w:rsid w:val="00B003DB"/>
    <w:rsid w:val="00B004BA"/>
    <w:rsid w:val="00B004E3"/>
    <w:rsid w:val="00B0052F"/>
    <w:rsid w:val="00B00752"/>
    <w:rsid w:val="00B00E40"/>
    <w:rsid w:val="00B016A8"/>
    <w:rsid w:val="00B01EAE"/>
    <w:rsid w:val="00B02347"/>
    <w:rsid w:val="00B0266A"/>
    <w:rsid w:val="00B03273"/>
    <w:rsid w:val="00B0393E"/>
    <w:rsid w:val="00B03C17"/>
    <w:rsid w:val="00B05EE1"/>
    <w:rsid w:val="00B05F5C"/>
    <w:rsid w:val="00B06018"/>
    <w:rsid w:val="00B06B87"/>
    <w:rsid w:val="00B06BB8"/>
    <w:rsid w:val="00B06F37"/>
    <w:rsid w:val="00B06F85"/>
    <w:rsid w:val="00B110DB"/>
    <w:rsid w:val="00B116A4"/>
    <w:rsid w:val="00B11761"/>
    <w:rsid w:val="00B117FF"/>
    <w:rsid w:val="00B11A9B"/>
    <w:rsid w:val="00B12134"/>
    <w:rsid w:val="00B12CEA"/>
    <w:rsid w:val="00B1302D"/>
    <w:rsid w:val="00B1305E"/>
    <w:rsid w:val="00B13260"/>
    <w:rsid w:val="00B13CF2"/>
    <w:rsid w:val="00B15903"/>
    <w:rsid w:val="00B160B3"/>
    <w:rsid w:val="00B16382"/>
    <w:rsid w:val="00B16977"/>
    <w:rsid w:val="00B16CB9"/>
    <w:rsid w:val="00B1722C"/>
    <w:rsid w:val="00B172A0"/>
    <w:rsid w:val="00B17983"/>
    <w:rsid w:val="00B20784"/>
    <w:rsid w:val="00B20AFF"/>
    <w:rsid w:val="00B212B9"/>
    <w:rsid w:val="00B21626"/>
    <w:rsid w:val="00B21BDE"/>
    <w:rsid w:val="00B22269"/>
    <w:rsid w:val="00B2231D"/>
    <w:rsid w:val="00B2274E"/>
    <w:rsid w:val="00B2284D"/>
    <w:rsid w:val="00B23233"/>
    <w:rsid w:val="00B236CE"/>
    <w:rsid w:val="00B23EBA"/>
    <w:rsid w:val="00B25385"/>
    <w:rsid w:val="00B25DA0"/>
    <w:rsid w:val="00B26177"/>
    <w:rsid w:val="00B26211"/>
    <w:rsid w:val="00B26E70"/>
    <w:rsid w:val="00B2723A"/>
    <w:rsid w:val="00B27F2C"/>
    <w:rsid w:val="00B30738"/>
    <w:rsid w:val="00B32769"/>
    <w:rsid w:val="00B335B2"/>
    <w:rsid w:val="00B338C5"/>
    <w:rsid w:val="00B33E56"/>
    <w:rsid w:val="00B33FFC"/>
    <w:rsid w:val="00B340D4"/>
    <w:rsid w:val="00B34526"/>
    <w:rsid w:val="00B3477B"/>
    <w:rsid w:val="00B34AF8"/>
    <w:rsid w:val="00B3517E"/>
    <w:rsid w:val="00B352F0"/>
    <w:rsid w:val="00B3606D"/>
    <w:rsid w:val="00B36A1B"/>
    <w:rsid w:val="00B36B11"/>
    <w:rsid w:val="00B37C7F"/>
    <w:rsid w:val="00B37EF1"/>
    <w:rsid w:val="00B40130"/>
    <w:rsid w:val="00B401A3"/>
    <w:rsid w:val="00B40454"/>
    <w:rsid w:val="00B40A75"/>
    <w:rsid w:val="00B40CAE"/>
    <w:rsid w:val="00B40F6C"/>
    <w:rsid w:val="00B41354"/>
    <w:rsid w:val="00B4137B"/>
    <w:rsid w:val="00B415A9"/>
    <w:rsid w:val="00B41632"/>
    <w:rsid w:val="00B4165B"/>
    <w:rsid w:val="00B41CC0"/>
    <w:rsid w:val="00B41EA9"/>
    <w:rsid w:val="00B426AC"/>
    <w:rsid w:val="00B429D0"/>
    <w:rsid w:val="00B42D11"/>
    <w:rsid w:val="00B42F1D"/>
    <w:rsid w:val="00B432A6"/>
    <w:rsid w:val="00B44261"/>
    <w:rsid w:val="00B44913"/>
    <w:rsid w:val="00B44DEE"/>
    <w:rsid w:val="00B4529C"/>
    <w:rsid w:val="00B45825"/>
    <w:rsid w:val="00B45A5F"/>
    <w:rsid w:val="00B4602C"/>
    <w:rsid w:val="00B46CED"/>
    <w:rsid w:val="00B46EA5"/>
    <w:rsid w:val="00B4718E"/>
    <w:rsid w:val="00B471A9"/>
    <w:rsid w:val="00B477C1"/>
    <w:rsid w:val="00B47A9C"/>
    <w:rsid w:val="00B502DE"/>
    <w:rsid w:val="00B5058C"/>
    <w:rsid w:val="00B508D6"/>
    <w:rsid w:val="00B508FF"/>
    <w:rsid w:val="00B51044"/>
    <w:rsid w:val="00B515F5"/>
    <w:rsid w:val="00B52373"/>
    <w:rsid w:val="00B53210"/>
    <w:rsid w:val="00B533A6"/>
    <w:rsid w:val="00B538FF"/>
    <w:rsid w:val="00B54031"/>
    <w:rsid w:val="00B5404B"/>
    <w:rsid w:val="00B540AB"/>
    <w:rsid w:val="00B54427"/>
    <w:rsid w:val="00B54443"/>
    <w:rsid w:val="00B556D1"/>
    <w:rsid w:val="00B56870"/>
    <w:rsid w:val="00B56F85"/>
    <w:rsid w:val="00B57523"/>
    <w:rsid w:val="00B578FB"/>
    <w:rsid w:val="00B579D8"/>
    <w:rsid w:val="00B6045D"/>
    <w:rsid w:val="00B61249"/>
    <w:rsid w:val="00B61A4D"/>
    <w:rsid w:val="00B61B2D"/>
    <w:rsid w:val="00B6278C"/>
    <w:rsid w:val="00B62EEE"/>
    <w:rsid w:val="00B6369C"/>
    <w:rsid w:val="00B64652"/>
    <w:rsid w:val="00B6489B"/>
    <w:rsid w:val="00B64FFA"/>
    <w:rsid w:val="00B65736"/>
    <w:rsid w:val="00B65862"/>
    <w:rsid w:val="00B65ADE"/>
    <w:rsid w:val="00B65CD7"/>
    <w:rsid w:val="00B65E39"/>
    <w:rsid w:val="00B66482"/>
    <w:rsid w:val="00B66811"/>
    <w:rsid w:val="00B66DE0"/>
    <w:rsid w:val="00B66FC4"/>
    <w:rsid w:val="00B67FBC"/>
    <w:rsid w:val="00B704A1"/>
    <w:rsid w:val="00B709A9"/>
    <w:rsid w:val="00B70CD9"/>
    <w:rsid w:val="00B713B9"/>
    <w:rsid w:val="00B713BA"/>
    <w:rsid w:val="00B71840"/>
    <w:rsid w:val="00B7359F"/>
    <w:rsid w:val="00B7361D"/>
    <w:rsid w:val="00B73922"/>
    <w:rsid w:val="00B73CF3"/>
    <w:rsid w:val="00B73CFA"/>
    <w:rsid w:val="00B748DC"/>
    <w:rsid w:val="00B74D8F"/>
    <w:rsid w:val="00B75189"/>
    <w:rsid w:val="00B75A11"/>
    <w:rsid w:val="00B75B17"/>
    <w:rsid w:val="00B75B48"/>
    <w:rsid w:val="00B75C6C"/>
    <w:rsid w:val="00B761A3"/>
    <w:rsid w:val="00B7660B"/>
    <w:rsid w:val="00B766BB"/>
    <w:rsid w:val="00B766D2"/>
    <w:rsid w:val="00B769E0"/>
    <w:rsid w:val="00B775F1"/>
    <w:rsid w:val="00B81536"/>
    <w:rsid w:val="00B81B9F"/>
    <w:rsid w:val="00B822C7"/>
    <w:rsid w:val="00B82699"/>
    <w:rsid w:val="00B82D4B"/>
    <w:rsid w:val="00B84139"/>
    <w:rsid w:val="00B841F6"/>
    <w:rsid w:val="00B848EC"/>
    <w:rsid w:val="00B84DD9"/>
    <w:rsid w:val="00B85572"/>
    <w:rsid w:val="00B85B56"/>
    <w:rsid w:val="00B85D87"/>
    <w:rsid w:val="00B86168"/>
    <w:rsid w:val="00B863EC"/>
    <w:rsid w:val="00B86442"/>
    <w:rsid w:val="00B865B9"/>
    <w:rsid w:val="00B87204"/>
    <w:rsid w:val="00B9149F"/>
    <w:rsid w:val="00B91E36"/>
    <w:rsid w:val="00B92047"/>
    <w:rsid w:val="00B92E3F"/>
    <w:rsid w:val="00B9345F"/>
    <w:rsid w:val="00B94393"/>
    <w:rsid w:val="00B944E3"/>
    <w:rsid w:val="00B945BF"/>
    <w:rsid w:val="00B9467C"/>
    <w:rsid w:val="00B94FDC"/>
    <w:rsid w:val="00B9696F"/>
    <w:rsid w:val="00B96AD2"/>
    <w:rsid w:val="00B96CF2"/>
    <w:rsid w:val="00B96DE0"/>
    <w:rsid w:val="00B96E53"/>
    <w:rsid w:val="00B96EE4"/>
    <w:rsid w:val="00B9748C"/>
    <w:rsid w:val="00B97D53"/>
    <w:rsid w:val="00BA013A"/>
    <w:rsid w:val="00BA024A"/>
    <w:rsid w:val="00BA060F"/>
    <w:rsid w:val="00BA0746"/>
    <w:rsid w:val="00BA0783"/>
    <w:rsid w:val="00BA0786"/>
    <w:rsid w:val="00BA1FC6"/>
    <w:rsid w:val="00BA205E"/>
    <w:rsid w:val="00BA206D"/>
    <w:rsid w:val="00BA2266"/>
    <w:rsid w:val="00BA4C11"/>
    <w:rsid w:val="00BA5C23"/>
    <w:rsid w:val="00BA641D"/>
    <w:rsid w:val="00BA6A2E"/>
    <w:rsid w:val="00BA7D1A"/>
    <w:rsid w:val="00BB0200"/>
    <w:rsid w:val="00BB0942"/>
    <w:rsid w:val="00BB0B8D"/>
    <w:rsid w:val="00BB1668"/>
    <w:rsid w:val="00BB1C03"/>
    <w:rsid w:val="00BB3867"/>
    <w:rsid w:val="00BB4013"/>
    <w:rsid w:val="00BB4703"/>
    <w:rsid w:val="00BB5A34"/>
    <w:rsid w:val="00BB5ADA"/>
    <w:rsid w:val="00BB658D"/>
    <w:rsid w:val="00BB6D70"/>
    <w:rsid w:val="00BB703D"/>
    <w:rsid w:val="00BB7B50"/>
    <w:rsid w:val="00BC0B13"/>
    <w:rsid w:val="00BC0DE4"/>
    <w:rsid w:val="00BC1AB8"/>
    <w:rsid w:val="00BC2C81"/>
    <w:rsid w:val="00BC3A08"/>
    <w:rsid w:val="00BC3D11"/>
    <w:rsid w:val="00BC3E81"/>
    <w:rsid w:val="00BC468A"/>
    <w:rsid w:val="00BC4A25"/>
    <w:rsid w:val="00BC4CEB"/>
    <w:rsid w:val="00BC4D3E"/>
    <w:rsid w:val="00BC5250"/>
    <w:rsid w:val="00BC56E5"/>
    <w:rsid w:val="00BC69E5"/>
    <w:rsid w:val="00BC6E59"/>
    <w:rsid w:val="00BC71C8"/>
    <w:rsid w:val="00BC7233"/>
    <w:rsid w:val="00BC775B"/>
    <w:rsid w:val="00BC7AAC"/>
    <w:rsid w:val="00BC7CA3"/>
    <w:rsid w:val="00BD0405"/>
    <w:rsid w:val="00BD0752"/>
    <w:rsid w:val="00BD0CBB"/>
    <w:rsid w:val="00BD114A"/>
    <w:rsid w:val="00BD136D"/>
    <w:rsid w:val="00BD13A6"/>
    <w:rsid w:val="00BD152A"/>
    <w:rsid w:val="00BD176E"/>
    <w:rsid w:val="00BD2486"/>
    <w:rsid w:val="00BD3111"/>
    <w:rsid w:val="00BD3B89"/>
    <w:rsid w:val="00BD495D"/>
    <w:rsid w:val="00BD4A88"/>
    <w:rsid w:val="00BD4BFB"/>
    <w:rsid w:val="00BD5BA9"/>
    <w:rsid w:val="00BD5D7C"/>
    <w:rsid w:val="00BD616F"/>
    <w:rsid w:val="00BD72F8"/>
    <w:rsid w:val="00BD74A8"/>
    <w:rsid w:val="00BE0164"/>
    <w:rsid w:val="00BE08A8"/>
    <w:rsid w:val="00BE0960"/>
    <w:rsid w:val="00BE0971"/>
    <w:rsid w:val="00BE13A8"/>
    <w:rsid w:val="00BE1CA7"/>
    <w:rsid w:val="00BE2F62"/>
    <w:rsid w:val="00BE443E"/>
    <w:rsid w:val="00BE4CEC"/>
    <w:rsid w:val="00BE4F74"/>
    <w:rsid w:val="00BE55B1"/>
    <w:rsid w:val="00BE6216"/>
    <w:rsid w:val="00BE69D7"/>
    <w:rsid w:val="00BE6C35"/>
    <w:rsid w:val="00BE7157"/>
    <w:rsid w:val="00BE7271"/>
    <w:rsid w:val="00BF04E1"/>
    <w:rsid w:val="00BF061F"/>
    <w:rsid w:val="00BF084D"/>
    <w:rsid w:val="00BF0D0C"/>
    <w:rsid w:val="00BF193A"/>
    <w:rsid w:val="00BF2566"/>
    <w:rsid w:val="00BF2E49"/>
    <w:rsid w:val="00BF3C38"/>
    <w:rsid w:val="00BF4416"/>
    <w:rsid w:val="00BF51D2"/>
    <w:rsid w:val="00BF5414"/>
    <w:rsid w:val="00BF5451"/>
    <w:rsid w:val="00BF55B9"/>
    <w:rsid w:val="00BF61D0"/>
    <w:rsid w:val="00BF6292"/>
    <w:rsid w:val="00BF6480"/>
    <w:rsid w:val="00BF696B"/>
    <w:rsid w:val="00BF6D7D"/>
    <w:rsid w:val="00BF6F82"/>
    <w:rsid w:val="00BF76D0"/>
    <w:rsid w:val="00BF76D3"/>
    <w:rsid w:val="00BF78C6"/>
    <w:rsid w:val="00BF79F8"/>
    <w:rsid w:val="00BF7A7B"/>
    <w:rsid w:val="00BF7AC4"/>
    <w:rsid w:val="00C00079"/>
    <w:rsid w:val="00C00877"/>
    <w:rsid w:val="00C0098A"/>
    <w:rsid w:val="00C0104B"/>
    <w:rsid w:val="00C012F8"/>
    <w:rsid w:val="00C02E18"/>
    <w:rsid w:val="00C03576"/>
    <w:rsid w:val="00C03841"/>
    <w:rsid w:val="00C03A72"/>
    <w:rsid w:val="00C03C5B"/>
    <w:rsid w:val="00C041F2"/>
    <w:rsid w:val="00C044A2"/>
    <w:rsid w:val="00C05BD1"/>
    <w:rsid w:val="00C05E10"/>
    <w:rsid w:val="00C05E33"/>
    <w:rsid w:val="00C061C5"/>
    <w:rsid w:val="00C066FD"/>
    <w:rsid w:val="00C067DB"/>
    <w:rsid w:val="00C06FCA"/>
    <w:rsid w:val="00C0702F"/>
    <w:rsid w:val="00C0724D"/>
    <w:rsid w:val="00C07402"/>
    <w:rsid w:val="00C07E54"/>
    <w:rsid w:val="00C10771"/>
    <w:rsid w:val="00C112FF"/>
    <w:rsid w:val="00C11409"/>
    <w:rsid w:val="00C1144B"/>
    <w:rsid w:val="00C12177"/>
    <w:rsid w:val="00C1232B"/>
    <w:rsid w:val="00C12F13"/>
    <w:rsid w:val="00C131F1"/>
    <w:rsid w:val="00C13960"/>
    <w:rsid w:val="00C1410A"/>
    <w:rsid w:val="00C1483B"/>
    <w:rsid w:val="00C14CF4"/>
    <w:rsid w:val="00C15257"/>
    <w:rsid w:val="00C16605"/>
    <w:rsid w:val="00C168DC"/>
    <w:rsid w:val="00C16E5A"/>
    <w:rsid w:val="00C16F5E"/>
    <w:rsid w:val="00C171E4"/>
    <w:rsid w:val="00C17498"/>
    <w:rsid w:val="00C1752B"/>
    <w:rsid w:val="00C175E1"/>
    <w:rsid w:val="00C178DF"/>
    <w:rsid w:val="00C2002C"/>
    <w:rsid w:val="00C20392"/>
    <w:rsid w:val="00C20411"/>
    <w:rsid w:val="00C20BE1"/>
    <w:rsid w:val="00C21139"/>
    <w:rsid w:val="00C21522"/>
    <w:rsid w:val="00C21632"/>
    <w:rsid w:val="00C220BA"/>
    <w:rsid w:val="00C22A26"/>
    <w:rsid w:val="00C22B78"/>
    <w:rsid w:val="00C23205"/>
    <w:rsid w:val="00C23A15"/>
    <w:rsid w:val="00C252B5"/>
    <w:rsid w:val="00C2583E"/>
    <w:rsid w:val="00C26082"/>
    <w:rsid w:val="00C2664D"/>
    <w:rsid w:val="00C27518"/>
    <w:rsid w:val="00C27603"/>
    <w:rsid w:val="00C27A48"/>
    <w:rsid w:val="00C27B75"/>
    <w:rsid w:val="00C30D99"/>
    <w:rsid w:val="00C30E80"/>
    <w:rsid w:val="00C30FC8"/>
    <w:rsid w:val="00C31483"/>
    <w:rsid w:val="00C316C6"/>
    <w:rsid w:val="00C31A0B"/>
    <w:rsid w:val="00C32003"/>
    <w:rsid w:val="00C328C4"/>
    <w:rsid w:val="00C32B6B"/>
    <w:rsid w:val="00C33135"/>
    <w:rsid w:val="00C3334B"/>
    <w:rsid w:val="00C33352"/>
    <w:rsid w:val="00C33877"/>
    <w:rsid w:val="00C33C78"/>
    <w:rsid w:val="00C33E1B"/>
    <w:rsid w:val="00C342BE"/>
    <w:rsid w:val="00C3456C"/>
    <w:rsid w:val="00C35314"/>
    <w:rsid w:val="00C3568E"/>
    <w:rsid w:val="00C3582A"/>
    <w:rsid w:val="00C36810"/>
    <w:rsid w:val="00C36910"/>
    <w:rsid w:val="00C36C92"/>
    <w:rsid w:val="00C37239"/>
    <w:rsid w:val="00C3773B"/>
    <w:rsid w:val="00C377D1"/>
    <w:rsid w:val="00C40095"/>
    <w:rsid w:val="00C40325"/>
    <w:rsid w:val="00C40599"/>
    <w:rsid w:val="00C41002"/>
    <w:rsid w:val="00C41A88"/>
    <w:rsid w:val="00C41BBA"/>
    <w:rsid w:val="00C432CF"/>
    <w:rsid w:val="00C432EE"/>
    <w:rsid w:val="00C43FF4"/>
    <w:rsid w:val="00C4428F"/>
    <w:rsid w:val="00C444E2"/>
    <w:rsid w:val="00C44B2C"/>
    <w:rsid w:val="00C44B4F"/>
    <w:rsid w:val="00C44E56"/>
    <w:rsid w:val="00C451D9"/>
    <w:rsid w:val="00C45A49"/>
    <w:rsid w:val="00C45C44"/>
    <w:rsid w:val="00C4630D"/>
    <w:rsid w:val="00C469A7"/>
    <w:rsid w:val="00C46D98"/>
    <w:rsid w:val="00C47717"/>
    <w:rsid w:val="00C4784C"/>
    <w:rsid w:val="00C47DD3"/>
    <w:rsid w:val="00C503C4"/>
    <w:rsid w:val="00C504D2"/>
    <w:rsid w:val="00C505AC"/>
    <w:rsid w:val="00C51368"/>
    <w:rsid w:val="00C51810"/>
    <w:rsid w:val="00C525ED"/>
    <w:rsid w:val="00C53161"/>
    <w:rsid w:val="00C5318E"/>
    <w:rsid w:val="00C53BE0"/>
    <w:rsid w:val="00C54A59"/>
    <w:rsid w:val="00C54DFC"/>
    <w:rsid w:val="00C55505"/>
    <w:rsid w:val="00C55E3B"/>
    <w:rsid w:val="00C560DB"/>
    <w:rsid w:val="00C56516"/>
    <w:rsid w:val="00C56933"/>
    <w:rsid w:val="00C56E8D"/>
    <w:rsid w:val="00C5725E"/>
    <w:rsid w:val="00C57476"/>
    <w:rsid w:val="00C57C9A"/>
    <w:rsid w:val="00C57DCD"/>
    <w:rsid w:val="00C6021E"/>
    <w:rsid w:val="00C61044"/>
    <w:rsid w:val="00C61215"/>
    <w:rsid w:val="00C61346"/>
    <w:rsid w:val="00C615AB"/>
    <w:rsid w:val="00C615E5"/>
    <w:rsid w:val="00C61635"/>
    <w:rsid w:val="00C6166C"/>
    <w:rsid w:val="00C61C40"/>
    <w:rsid w:val="00C625C9"/>
    <w:rsid w:val="00C639CB"/>
    <w:rsid w:val="00C63CC3"/>
    <w:rsid w:val="00C63E88"/>
    <w:rsid w:val="00C646C7"/>
    <w:rsid w:val="00C64B43"/>
    <w:rsid w:val="00C64C04"/>
    <w:rsid w:val="00C65493"/>
    <w:rsid w:val="00C6591A"/>
    <w:rsid w:val="00C65FE9"/>
    <w:rsid w:val="00C65FEF"/>
    <w:rsid w:val="00C663E8"/>
    <w:rsid w:val="00C66E93"/>
    <w:rsid w:val="00C6777F"/>
    <w:rsid w:val="00C70A83"/>
    <w:rsid w:val="00C70AC3"/>
    <w:rsid w:val="00C71200"/>
    <w:rsid w:val="00C71390"/>
    <w:rsid w:val="00C713B4"/>
    <w:rsid w:val="00C71462"/>
    <w:rsid w:val="00C71874"/>
    <w:rsid w:val="00C718B5"/>
    <w:rsid w:val="00C72ADF"/>
    <w:rsid w:val="00C7308F"/>
    <w:rsid w:val="00C73171"/>
    <w:rsid w:val="00C731DC"/>
    <w:rsid w:val="00C736BA"/>
    <w:rsid w:val="00C73CCD"/>
    <w:rsid w:val="00C742BE"/>
    <w:rsid w:val="00C743D8"/>
    <w:rsid w:val="00C75137"/>
    <w:rsid w:val="00C7534A"/>
    <w:rsid w:val="00C75ABE"/>
    <w:rsid w:val="00C75D03"/>
    <w:rsid w:val="00C75EE4"/>
    <w:rsid w:val="00C765B1"/>
    <w:rsid w:val="00C76A95"/>
    <w:rsid w:val="00C772FF"/>
    <w:rsid w:val="00C802F2"/>
    <w:rsid w:val="00C80600"/>
    <w:rsid w:val="00C80A78"/>
    <w:rsid w:val="00C81A19"/>
    <w:rsid w:val="00C81BD1"/>
    <w:rsid w:val="00C822A4"/>
    <w:rsid w:val="00C8323D"/>
    <w:rsid w:val="00C83599"/>
    <w:rsid w:val="00C83A3C"/>
    <w:rsid w:val="00C83D25"/>
    <w:rsid w:val="00C845C4"/>
    <w:rsid w:val="00C85B9F"/>
    <w:rsid w:val="00C87541"/>
    <w:rsid w:val="00C877B2"/>
    <w:rsid w:val="00C87FFB"/>
    <w:rsid w:val="00C90401"/>
    <w:rsid w:val="00C90CA0"/>
    <w:rsid w:val="00C911AB"/>
    <w:rsid w:val="00C9152C"/>
    <w:rsid w:val="00C919CD"/>
    <w:rsid w:val="00C91C5E"/>
    <w:rsid w:val="00C931F6"/>
    <w:rsid w:val="00C93738"/>
    <w:rsid w:val="00C937BA"/>
    <w:rsid w:val="00C938FA"/>
    <w:rsid w:val="00C93B0A"/>
    <w:rsid w:val="00C94612"/>
    <w:rsid w:val="00C94FEC"/>
    <w:rsid w:val="00C94FF1"/>
    <w:rsid w:val="00C95909"/>
    <w:rsid w:val="00C960AC"/>
    <w:rsid w:val="00C96877"/>
    <w:rsid w:val="00C96C21"/>
    <w:rsid w:val="00C96EE8"/>
    <w:rsid w:val="00C97261"/>
    <w:rsid w:val="00C975F2"/>
    <w:rsid w:val="00C97617"/>
    <w:rsid w:val="00C97FF0"/>
    <w:rsid w:val="00CA0072"/>
    <w:rsid w:val="00CA0326"/>
    <w:rsid w:val="00CA035E"/>
    <w:rsid w:val="00CA12D3"/>
    <w:rsid w:val="00CA1D36"/>
    <w:rsid w:val="00CA22B7"/>
    <w:rsid w:val="00CA26F1"/>
    <w:rsid w:val="00CA3149"/>
    <w:rsid w:val="00CA396F"/>
    <w:rsid w:val="00CA4D7D"/>
    <w:rsid w:val="00CA5921"/>
    <w:rsid w:val="00CA5BA6"/>
    <w:rsid w:val="00CA6BB1"/>
    <w:rsid w:val="00CA6D9C"/>
    <w:rsid w:val="00CA7158"/>
    <w:rsid w:val="00CA749B"/>
    <w:rsid w:val="00CA79FF"/>
    <w:rsid w:val="00CA7C76"/>
    <w:rsid w:val="00CA7D4C"/>
    <w:rsid w:val="00CB0F37"/>
    <w:rsid w:val="00CB17AA"/>
    <w:rsid w:val="00CB29F1"/>
    <w:rsid w:val="00CB2FD9"/>
    <w:rsid w:val="00CB343E"/>
    <w:rsid w:val="00CB39B5"/>
    <w:rsid w:val="00CB3B40"/>
    <w:rsid w:val="00CB40DE"/>
    <w:rsid w:val="00CB437E"/>
    <w:rsid w:val="00CB4671"/>
    <w:rsid w:val="00CB49CB"/>
    <w:rsid w:val="00CB50C7"/>
    <w:rsid w:val="00CB5507"/>
    <w:rsid w:val="00CB5905"/>
    <w:rsid w:val="00CB5FAB"/>
    <w:rsid w:val="00CB5FBE"/>
    <w:rsid w:val="00CB61F0"/>
    <w:rsid w:val="00CB7975"/>
    <w:rsid w:val="00CB7E50"/>
    <w:rsid w:val="00CC0B15"/>
    <w:rsid w:val="00CC13AF"/>
    <w:rsid w:val="00CC1D76"/>
    <w:rsid w:val="00CC22C2"/>
    <w:rsid w:val="00CC2920"/>
    <w:rsid w:val="00CC2F7D"/>
    <w:rsid w:val="00CC3162"/>
    <w:rsid w:val="00CC5876"/>
    <w:rsid w:val="00CC6763"/>
    <w:rsid w:val="00CC67A0"/>
    <w:rsid w:val="00CC6D4C"/>
    <w:rsid w:val="00CC7826"/>
    <w:rsid w:val="00CC788F"/>
    <w:rsid w:val="00CD0A77"/>
    <w:rsid w:val="00CD1B85"/>
    <w:rsid w:val="00CD1C02"/>
    <w:rsid w:val="00CD23F4"/>
    <w:rsid w:val="00CD24C8"/>
    <w:rsid w:val="00CD2710"/>
    <w:rsid w:val="00CD2764"/>
    <w:rsid w:val="00CD28FA"/>
    <w:rsid w:val="00CD2A15"/>
    <w:rsid w:val="00CD2ED5"/>
    <w:rsid w:val="00CD2FEF"/>
    <w:rsid w:val="00CD343F"/>
    <w:rsid w:val="00CD3D9F"/>
    <w:rsid w:val="00CD3DEB"/>
    <w:rsid w:val="00CD463A"/>
    <w:rsid w:val="00CD4A76"/>
    <w:rsid w:val="00CD53D1"/>
    <w:rsid w:val="00CD577C"/>
    <w:rsid w:val="00CD59EF"/>
    <w:rsid w:val="00CD61C9"/>
    <w:rsid w:val="00CD6418"/>
    <w:rsid w:val="00CD74C8"/>
    <w:rsid w:val="00CD7B8B"/>
    <w:rsid w:val="00CD7CFB"/>
    <w:rsid w:val="00CE17D2"/>
    <w:rsid w:val="00CE1B2F"/>
    <w:rsid w:val="00CE1C0C"/>
    <w:rsid w:val="00CE1CBC"/>
    <w:rsid w:val="00CE2825"/>
    <w:rsid w:val="00CE3014"/>
    <w:rsid w:val="00CE370E"/>
    <w:rsid w:val="00CE3B0B"/>
    <w:rsid w:val="00CE3CAD"/>
    <w:rsid w:val="00CE4308"/>
    <w:rsid w:val="00CE4DA4"/>
    <w:rsid w:val="00CE6126"/>
    <w:rsid w:val="00CE66B7"/>
    <w:rsid w:val="00CE6A11"/>
    <w:rsid w:val="00CE6F88"/>
    <w:rsid w:val="00CE77FB"/>
    <w:rsid w:val="00CE7A86"/>
    <w:rsid w:val="00CF024F"/>
    <w:rsid w:val="00CF0754"/>
    <w:rsid w:val="00CF0BA2"/>
    <w:rsid w:val="00CF1243"/>
    <w:rsid w:val="00CF2202"/>
    <w:rsid w:val="00CF25AA"/>
    <w:rsid w:val="00CF3FB0"/>
    <w:rsid w:val="00CF54DF"/>
    <w:rsid w:val="00CF5762"/>
    <w:rsid w:val="00CF5C21"/>
    <w:rsid w:val="00CF5D2F"/>
    <w:rsid w:val="00CF5FF6"/>
    <w:rsid w:val="00CF6337"/>
    <w:rsid w:val="00CF702C"/>
    <w:rsid w:val="00CF719C"/>
    <w:rsid w:val="00CF719E"/>
    <w:rsid w:val="00CF74EB"/>
    <w:rsid w:val="00CF79F8"/>
    <w:rsid w:val="00D00181"/>
    <w:rsid w:val="00D0093C"/>
    <w:rsid w:val="00D00E75"/>
    <w:rsid w:val="00D00ECC"/>
    <w:rsid w:val="00D00EF4"/>
    <w:rsid w:val="00D0168C"/>
    <w:rsid w:val="00D01E9D"/>
    <w:rsid w:val="00D02422"/>
    <w:rsid w:val="00D0249E"/>
    <w:rsid w:val="00D03797"/>
    <w:rsid w:val="00D04169"/>
    <w:rsid w:val="00D04AE5"/>
    <w:rsid w:val="00D05B33"/>
    <w:rsid w:val="00D06787"/>
    <w:rsid w:val="00D067D1"/>
    <w:rsid w:val="00D06F76"/>
    <w:rsid w:val="00D07955"/>
    <w:rsid w:val="00D07F5E"/>
    <w:rsid w:val="00D1032E"/>
    <w:rsid w:val="00D10613"/>
    <w:rsid w:val="00D10DD6"/>
    <w:rsid w:val="00D11B95"/>
    <w:rsid w:val="00D11BAE"/>
    <w:rsid w:val="00D122B0"/>
    <w:rsid w:val="00D123E2"/>
    <w:rsid w:val="00D125F9"/>
    <w:rsid w:val="00D12AEE"/>
    <w:rsid w:val="00D13019"/>
    <w:rsid w:val="00D1332E"/>
    <w:rsid w:val="00D14C53"/>
    <w:rsid w:val="00D14DB4"/>
    <w:rsid w:val="00D14F8A"/>
    <w:rsid w:val="00D15593"/>
    <w:rsid w:val="00D156CC"/>
    <w:rsid w:val="00D15AF2"/>
    <w:rsid w:val="00D16503"/>
    <w:rsid w:val="00D1656D"/>
    <w:rsid w:val="00D16897"/>
    <w:rsid w:val="00D16976"/>
    <w:rsid w:val="00D16B6C"/>
    <w:rsid w:val="00D16E5E"/>
    <w:rsid w:val="00D17321"/>
    <w:rsid w:val="00D20349"/>
    <w:rsid w:val="00D207C3"/>
    <w:rsid w:val="00D2093C"/>
    <w:rsid w:val="00D20A88"/>
    <w:rsid w:val="00D20B10"/>
    <w:rsid w:val="00D20CED"/>
    <w:rsid w:val="00D2180C"/>
    <w:rsid w:val="00D22613"/>
    <w:rsid w:val="00D2269B"/>
    <w:rsid w:val="00D2275D"/>
    <w:rsid w:val="00D22909"/>
    <w:rsid w:val="00D2364D"/>
    <w:rsid w:val="00D24272"/>
    <w:rsid w:val="00D2453A"/>
    <w:rsid w:val="00D25082"/>
    <w:rsid w:val="00D251FB"/>
    <w:rsid w:val="00D2723A"/>
    <w:rsid w:val="00D304FD"/>
    <w:rsid w:val="00D307C0"/>
    <w:rsid w:val="00D3263A"/>
    <w:rsid w:val="00D326ED"/>
    <w:rsid w:val="00D32DFB"/>
    <w:rsid w:val="00D33611"/>
    <w:rsid w:val="00D33734"/>
    <w:rsid w:val="00D339F7"/>
    <w:rsid w:val="00D33B1D"/>
    <w:rsid w:val="00D33D8E"/>
    <w:rsid w:val="00D33DB5"/>
    <w:rsid w:val="00D33DC1"/>
    <w:rsid w:val="00D34798"/>
    <w:rsid w:val="00D349A1"/>
    <w:rsid w:val="00D35174"/>
    <w:rsid w:val="00D355A1"/>
    <w:rsid w:val="00D35E02"/>
    <w:rsid w:val="00D3644E"/>
    <w:rsid w:val="00D36CCC"/>
    <w:rsid w:val="00D36F50"/>
    <w:rsid w:val="00D3726B"/>
    <w:rsid w:val="00D3759A"/>
    <w:rsid w:val="00D375D8"/>
    <w:rsid w:val="00D3764D"/>
    <w:rsid w:val="00D403BE"/>
    <w:rsid w:val="00D40682"/>
    <w:rsid w:val="00D407BC"/>
    <w:rsid w:val="00D4136C"/>
    <w:rsid w:val="00D416C3"/>
    <w:rsid w:val="00D418F0"/>
    <w:rsid w:val="00D42A1C"/>
    <w:rsid w:val="00D42CE1"/>
    <w:rsid w:val="00D44786"/>
    <w:rsid w:val="00D44888"/>
    <w:rsid w:val="00D448F4"/>
    <w:rsid w:val="00D4495E"/>
    <w:rsid w:val="00D44A3F"/>
    <w:rsid w:val="00D45315"/>
    <w:rsid w:val="00D4533A"/>
    <w:rsid w:val="00D45E03"/>
    <w:rsid w:val="00D462AB"/>
    <w:rsid w:val="00D471B0"/>
    <w:rsid w:val="00D4797F"/>
    <w:rsid w:val="00D5000A"/>
    <w:rsid w:val="00D5003F"/>
    <w:rsid w:val="00D504B9"/>
    <w:rsid w:val="00D504E8"/>
    <w:rsid w:val="00D51151"/>
    <w:rsid w:val="00D5172D"/>
    <w:rsid w:val="00D51D63"/>
    <w:rsid w:val="00D52293"/>
    <w:rsid w:val="00D52EEA"/>
    <w:rsid w:val="00D53A96"/>
    <w:rsid w:val="00D54F45"/>
    <w:rsid w:val="00D55043"/>
    <w:rsid w:val="00D55FC4"/>
    <w:rsid w:val="00D56AD0"/>
    <w:rsid w:val="00D56C43"/>
    <w:rsid w:val="00D56CB1"/>
    <w:rsid w:val="00D56F5B"/>
    <w:rsid w:val="00D5751C"/>
    <w:rsid w:val="00D57E20"/>
    <w:rsid w:val="00D60307"/>
    <w:rsid w:val="00D603D2"/>
    <w:rsid w:val="00D616D7"/>
    <w:rsid w:val="00D6190B"/>
    <w:rsid w:val="00D628A2"/>
    <w:rsid w:val="00D629FF"/>
    <w:rsid w:val="00D62F43"/>
    <w:rsid w:val="00D63C42"/>
    <w:rsid w:val="00D641F2"/>
    <w:rsid w:val="00D667E4"/>
    <w:rsid w:val="00D6682E"/>
    <w:rsid w:val="00D67120"/>
    <w:rsid w:val="00D67272"/>
    <w:rsid w:val="00D674E9"/>
    <w:rsid w:val="00D67C59"/>
    <w:rsid w:val="00D702CF"/>
    <w:rsid w:val="00D70419"/>
    <w:rsid w:val="00D70767"/>
    <w:rsid w:val="00D7144E"/>
    <w:rsid w:val="00D7202C"/>
    <w:rsid w:val="00D72556"/>
    <w:rsid w:val="00D72CA2"/>
    <w:rsid w:val="00D72DF3"/>
    <w:rsid w:val="00D72E4A"/>
    <w:rsid w:val="00D74367"/>
    <w:rsid w:val="00D74B2B"/>
    <w:rsid w:val="00D75DBB"/>
    <w:rsid w:val="00D75FC9"/>
    <w:rsid w:val="00D7647C"/>
    <w:rsid w:val="00D76761"/>
    <w:rsid w:val="00D76912"/>
    <w:rsid w:val="00D76A94"/>
    <w:rsid w:val="00D76C6B"/>
    <w:rsid w:val="00D76D8E"/>
    <w:rsid w:val="00D76DFD"/>
    <w:rsid w:val="00D80BA9"/>
    <w:rsid w:val="00D81170"/>
    <w:rsid w:val="00D81925"/>
    <w:rsid w:val="00D81BAD"/>
    <w:rsid w:val="00D820B0"/>
    <w:rsid w:val="00D826E0"/>
    <w:rsid w:val="00D82E34"/>
    <w:rsid w:val="00D83954"/>
    <w:rsid w:val="00D83B1C"/>
    <w:rsid w:val="00D83FEB"/>
    <w:rsid w:val="00D840F4"/>
    <w:rsid w:val="00D84534"/>
    <w:rsid w:val="00D84C44"/>
    <w:rsid w:val="00D85B80"/>
    <w:rsid w:val="00D860BC"/>
    <w:rsid w:val="00D86C4C"/>
    <w:rsid w:val="00D86E9A"/>
    <w:rsid w:val="00D879AB"/>
    <w:rsid w:val="00D918E0"/>
    <w:rsid w:val="00D92373"/>
    <w:rsid w:val="00D930B5"/>
    <w:rsid w:val="00D93251"/>
    <w:rsid w:val="00D9375F"/>
    <w:rsid w:val="00D939B5"/>
    <w:rsid w:val="00D9426A"/>
    <w:rsid w:val="00D94439"/>
    <w:rsid w:val="00D94630"/>
    <w:rsid w:val="00D952C5"/>
    <w:rsid w:val="00D952F8"/>
    <w:rsid w:val="00D96091"/>
    <w:rsid w:val="00D968A1"/>
    <w:rsid w:val="00D9714E"/>
    <w:rsid w:val="00D9719B"/>
    <w:rsid w:val="00D971C8"/>
    <w:rsid w:val="00D97D4E"/>
    <w:rsid w:val="00DA0372"/>
    <w:rsid w:val="00DA0519"/>
    <w:rsid w:val="00DA0D46"/>
    <w:rsid w:val="00DA250E"/>
    <w:rsid w:val="00DA2959"/>
    <w:rsid w:val="00DA2E7C"/>
    <w:rsid w:val="00DA308A"/>
    <w:rsid w:val="00DA3334"/>
    <w:rsid w:val="00DA3C32"/>
    <w:rsid w:val="00DA3EDD"/>
    <w:rsid w:val="00DA4D43"/>
    <w:rsid w:val="00DA4E93"/>
    <w:rsid w:val="00DA4EBB"/>
    <w:rsid w:val="00DA6343"/>
    <w:rsid w:val="00DA6BA4"/>
    <w:rsid w:val="00DA6D2C"/>
    <w:rsid w:val="00DA7A35"/>
    <w:rsid w:val="00DB038E"/>
    <w:rsid w:val="00DB09EB"/>
    <w:rsid w:val="00DB0CE9"/>
    <w:rsid w:val="00DB1591"/>
    <w:rsid w:val="00DB2476"/>
    <w:rsid w:val="00DB27C2"/>
    <w:rsid w:val="00DB2CC0"/>
    <w:rsid w:val="00DB2D50"/>
    <w:rsid w:val="00DB317C"/>
    <w:rsid w:val="00DB4B4F"/>
    <w:rsid w:val="00DB5462"/>
    <w:rsid w:val="00DB54C9"/>
    <w:rsid w:val="00DB57C2"/>
    <w:rsid w:val="00DB58DB"/>
    <w:rsid w:val="00DB6469"/>
    <w:rsid w:val="00DB6A54"/>
    <w:rsid w:val="00DB71A5"/>
    <w:rsid w:val="00DB7A68"/>
    <w:rsid w:val="00DC0630"/>
    <w:rsid w:val="00DC0EAD"/>
    <w:rsid w:val="00DC1888"/>
    <w:rsid w:val="00DC19A9"/>
    <w:rsid w:val="00DC2608"/>
    <w:rsid w:val="00DC2653"/>
    <w:rsid w:val="00DC38C4"/>
    <w:rsid w:val="00DC500C"/>
    <w:rsid w:val="00DC5210"/>
    <w:rsid w:val="00DC5365"/>
    <w:rsid w:val="00DC56A6"/>
    <w:rsid w:val="00DC678F"/>
    <w:rsid w:val="00DC6E10"/>
    <w:rsid w:val="00DC7EA4"/>
    <w:rsid w:val="00DD0306"/>
    <w:rsid w:val="00DD04E2"/>
    <w:rsid w:val="00DD0C14"/>
    <w:rsid w:val="00DD1191"/>
    <w:rsid w:val="00DD1B1C"/>
    <w:rsid w:val="00DD1BE8"/>
    <w:rsid w:val="00DD205D"/>
    <w:rsid w:val="00DD20C7"/>
    <w:rsid w:val="00DD266B"/>
    <w:rsid w:val="00DD36B9"/>
    <w:rsid w:val="00DD385D"/>
    <w:rsid w:val="00DD46C1"/>
    <w:rsid w:val="00DD47F2"/>
    <w:rsid w:val="00DD508C"/>
    <w:rsid w:val="00DD626A"/>
    <w:rsid w:val="00DD6C0E"/>
    <w:rsid w:val="00DD6E09"/>
    <w:rsid w:val="00DD7343"/>
    <w:rsid w:val="00DD7D94"/>
    <w:rsid w:val="00DE08C7"/>
    <w:rsid w:val="00DE09A0"/>
    <w:rsid w:val="00DE16ED"/>
    <w:rsid w:val="00DE1819"/>
    <w:rsid w:val="00DE1AD9"/>
    <w:rsid w:val="00DE1F50"/>
    <w:rsid w:val="00DE2038"/>
    <w:rsid w:val="00DE28DA"/>
    <w:rsid w:val="00DE31C8"/>
    <w:rsid w:val="00DE3321"/>
    <w:rsid w:val="00DE36B1"/>
    <w:rsid w:val="00DE4380"/>
    <w:rsid w:val="00DE4ECF"/>
    <w:rsid w:val="00DE5236"/>
    <w:rsid w:val="00DE52D9"/>
    <w:rsid w:val="00DE6251"/>
    <w:rsid w:val="00DE63F8"/>
    <w:rsid w:val="00DE65C8"/>
    <w:rsid w:val="00DE6B87"/>
    <w:rsid w:val="00DE729D"/>
    <w:rsid w:val="00DE7418"/>
    <w:rsid w:val="00DE74A3"/>
    <w:rsid w:val="00DE79A1"/>
    <w:rsid w:val="00DE7B5E"/>
    <w:rsid w:val="00DE7DF3"/>
    <w:rsid w:val="00DE7F6E"/>
    <w:rsid w:val="00DF069A"/>
    <w:rsid w:val="00DF13F0"/>
    <w:rsid w:val="00DF15C8"/>
    <w:rsid w:val="00DF1B7A"/>
    <w:rsid w:val="00DF20A5"/>
    <w:rsid w:val="00DF29EB"/>
    <w:rsid w:val="00DF3189"/>
    <w:rsid w:val="00DF3537"/>
    <w:rsid w:val="00DF3A9E"/>
    <w:rsid w:val="00DF4DF8"/>
    <w:rsid w:val="00DF5419"/>
    <w:rsid w:val="00DF58DE"/>
    <w:rsid w:val="00DF7778"/>
    <w:rsid w:val="00DF77D3"/>
    <w:rsid w:val="00DF78CB"/>
    <w:rsid w:val="00DF78DE"/>
    <w:rsid w:val="00DF7A94"/>
    <w:rsid w:val="00DF7C24"/>
    <w:rsid w:val="00DF7D2B"/>
    <w:rsid w:val="00E005B0"/>
    <w:rsid w:val="00E00AA8"/>
    <w:rsid w:val="00E00DA9"/>
    <w:rsid w:val="00E01CB6"/>
    <w:rsid w:val="00E01E6D"/>
    <w:rsid w:val="00E0269B"/>
    <w:rsid w:val="00E02D78"/>
    <w:rsid w:val="00E02EB7"/>
    <w:rsid w:val="00E034B7"/>
    <w:rsid w:val="00E03E81"/>
    <w:rsid w:val="00E06566"/>
    <w:rsid w:val="00E06B4A"/>
    <w:rsid w:val="00E07728"/>
    <w:rsid w:val="00E07DF4"/>
    <w:rsid w:val="00E1058F"/>
    <w:rsid w:val="00E10E56"/>
    <w:rsid w:val="00E1163B"/>
    <w:rsid w:val="00E117AF"/>
    <w:rsid w:val="00E12090"/>
    <w:rsid w:val="00E125CE"/>
    <w:rsid w:val="00E135C7"/>
    <w:rsid w:val="00E13EF5"/>
    <w:rsid w:val="00E1463E"/>
    <w:rsid w:val="00E146F3"/>
    <w:rsid w:val="00E14AB9"/>
    <w:rsid w:val="00E14E11"/>
    <w:rsid w:val="00E14F98"/>
    <w:rsid w:val="00E15241"/>
    <w:rsid w:val="00E15594"/>
    <w:rsid w:val="00E155BB"/>
    <w:rsid w:val="00E156D0"/>
    <w:rsid w:val="00E16E2C"/>
    <w:rsid w:val="00E17034"/>
    <w:rsid w:val="00E17165"/>
    <w:rsid w:val="00E17506"/>
    <w:rsid w:val="00E17861"/>
    <w:rsid w:val="00E1792F"/>
    <w:rsid w:val="00E202F0"/>
    <w:rsid w:val="00E20923"/>
    <w:rsid w:val="00E20A1A"/>
    <w:rsid w:val="00E20F05"/>
    <w:rsid w:val="00E215AE"/>
    <w:rsid w:val="00E21814"/>
    <w:rsid w:val="00E22C69"/>
    <w:rsid w:val="00E23042"/>
    <w:rsid w:val="00E236A4"/>
    <w:rsid w:val="00E23839"/>
    <w:rsid w:val="00E239ED"/>
    <w:rsid w:val="00E23A99"/>
    <w:rsid w:val="00E24963"/>
    <w:rsid w:val="00E25792"/>
    <w:rsid w:val="00E25BE1"/>
    <w:rsid w:val="00E25CFC"/>
    <w:rsid w:val="00E25E9B"/>
    <w:rsid w:val="00E26580"/>
    <w:rsid w:val="00E26972"/>
    <w:rsid w:val="00E26A1F"/>
    <w:rsid w:val="00E27944"/>
    <w:rsid w:val="00E27F53"/>
    <w:rsid w:val="00E302F1"/>
    <w:rsid w:val="00E3080F"/>
    <w:rsid w:val="00E3169B"/>
    <w:rsid w:val="00E31758"/>
    <w:rsid w:val="00E31C71"/>
    <w:rsid w:val="00E323AD"/>
    <w:rsid w:val="00E323E9"/>
    <w:rsid w:val="00E326EE"/>
    <w:rsid w:val="00E3279A"/>
    <w:rsid w:val="00E3280D"/>
    <w:rsid w:val="00E32FDC"/>
    <w:rsid w:val="00E33159"/>
    <w:rsid w:val="00E331B3"/>
    <w:rsid w:val="00E33BDB"/>
    <w:rsid w:val="00E33CDE"/>
    <w:rsid w:val="00E33E1F"/>
    <w:rsid w:val="00E345BE"/>
    <w:rsid w:val="00E346C6"/>
    <w:rsid w:val="00E361D5"/>
    <w:rsid w:val="00E361DD"/>
    <w:rsid w:val="00E36289"/>
    <w:rsid w:val="00E3663D"/>
    <w:rsid w:val="00E369B3"/>
    <w:rsid w:val="00E36DA6"/>
    <w:rsid w:val="00E37027"/>
    <w:rsid w:val="00E37240"/>
    <w:rsid w:val="00E379A8"/>
    <w:rsid w:val="00E379E5"/>
    <w:rsid w:val="00E37F5B"/>
    <w:rsid w:val="00E40C4B"/>
    <w:rsid w:val="00E41242"/>
    <w:rsid w:val="00E42479"/>
    <w:rsid w:val="00E428E1"/>
    <w:rsid w:val="00E42C7A"/>
    <w:rsid w:val="00E42C87"/>
    <w:rsid w:val="00E42D45"/>
    <w:rsid w:val="00E44780"/>
    <w:rsid w:val="00E44834"/>
    <w:rsid w:val="00E44BFB"/>
    <w:rsid w:val="00E456B0"/>
    <w:rsid w:val="00E45DD6"/>
    <w:rsid w:val="00E46A0D"/>
    <w:rsid w:val="00E4702E"/>
    <w:rsid w:val="00E47404"/>
    <w:rsid w:val="00E478F4"/>
    <w:rsid w:val="00E47B1D"/>
    <w:rsid w:val="00E47C94"/>
    <w:rsid w:val="00E47F46"/>
    <w:rsid w:val="00E50FF4"/>
    <w:rsid w:val="00E5147C"/>
    <w:rsid w:val="00E51627"/>
    <w:rsid w:val="00E5164C"/>
    <w:rsid w:val="00E517FB"/>
    <w:rsid w:val="00E5189A"/>
    <w:rsid w:val="00E51E7D"/>
    <w:rsid w:val="00E52764"/>
    <w:rsid w:val="00E52CC5"/>
    <w:rsid w:val="00E53E26"/>
    <w:rsid w:val="00E548ED"/>
    <w:rsid w:val="00E54986"/>
    <w:rsid w:val="00E54B04"/>
    <w:rsid w:val="00E54BB8"/>
    <w:rsid w:val="00E5551F"/>
    <w:rsid w:val="00E555AB"/>
    <w:rsid w:val="00E55C78"/>
    <w:rsid w:val="00E5649A"/>
    <w:rsid w:val="00E56D3D"/>
    <w:rsid w:val="00E56DD7"/>
    <w:rsid w:val="00E60820"/>
    <w:rsid w:val="00E6126A"/>
    <w:rsid w:val="00E61450"/>
    <w:rsid w:val="00E614B2"/>
    <w:rsid w:val="00E61D7F"/>
    <w:rsid w:val="00E62153"/>
    <w:rsid w:val="00E63B8F"/>
    <w:rsid w:val="00E64965"/>
    <w:rsid w:val="00E64EEB"/>
    <w:rsid w:val="00E650C6"/>
    <w:rsid w:val="00E657F9"/>
    <w:rsid w:val="00E65DA9"/>
    <w:rsid w:val="00E65DAB"/>
    <w:rsid w:val="00E6620C"/>
    <w:rsid w:val="00E667E1"/>
    <w:rsid w:val="00E67B11"/>
    <w:rsid w:val="00E67B53"/>
    <w:rsid w:val="00E703BB"/>
    <w:rsid w:val="00E704A6"/>
    <w:rsid w:val="00E70841"/>
    <w:rsid w:val="00E70BDD"/>
    <w:rsid w:val="00E70EFC"/>
    <w:rsid w:val="00E7155B"/>
    <w:rsid w:val="00E71BFF"/>
    <w:rsid w:val="00E71ECB"/>
    <w:rsid w:val="00E7210B"/>
    <w:rsid w:val="00E72E0D"/>
    <w:rsid w:val="00E730C5"/>
    <w:rsid w:val="00E737A7"/>
    <w:rsid w:val="00E7382C"/>
    <w:rsid w:val="00E75167"/>
    <w:rsid w:val="00E75D73"/>
    <w:rsid w:val="00E7655A"/>
    <w:rsid w:val="00E76E49"/>
    <w:rsid w:val="00E76F9C"/>
    <w:rsid w:val="00E7735C"/>
    <w:rsid w:val="00E77425"/>
    <w:rsid w:val="00E80651"/>
    <w:rsid w:val="00E808D0"/>
    <w:rsid w:val="00E81073"/>
    <w:rsid w:val="00E8180B"/>
    <w:rsid w:val="00E81F86"/>
    <w:rsid w:val="00E83145"/>
    <w:rsid w:val="00E8457B"/>
    <w:rsid w:val="00E84B22"/>
    <w:rsid w:val="00E84D33"/>
    <w:rsid w:val="00E85149"/>
    <w:rsid w:val="00E85177"/>
    <w:rsid w:val="00E85E2A"/>
    <w:rsid w:val="00E868C1"/>
    <w:rsid w:val="00E86D97"/>
    <w:rsid w:val="00E87C2D"/>
    <w:rsid w:val="00E907C9"/>
    <w:rsid w:val="00E90E0E"/>
    <w:rsid w:val="00E91409"/>
    <w:rsid w:val="00E9176E"/>
    <w:rsid w:val="00E91B7A"/>
    <w:rsid w:val="00E91CF0"/>
    <w:rsid w:val="00E91E52"/>
    <w:rsid w:val="00E9210A"/>
    <w:rsid w:val="00E9264C"/>
    <w:rsid w:val="00E927CB"/>
    <w:rsid w:val="00E92B9A"/>
    <w:rsid w:val="00E93417"/>
    <w:rsid w:val="00E93A61"/>
    <w:rsid w:val="00E93BD8"/>
    <w:rsid w:val="00E93F96"/>
    <w:rsid w:val="00E9428D"/>
    <w:rsid w:val="00E94617"/>
    <w:rsid w:val="00E950FA"/>
    <w:rsid w:val="00E97838"/>
    <w:rsid w:val="00E97BF1"/>
    <w:rsid w:val="00E97C4C"/>
    <w:rsid w:val="00EA0098"/>
    <w:rsid w:val="00EA00A2"/>
    <w:rsid w:val="00EA064F"/>
    <w:rsid w:val="00EA06C0"/>
    <w:rsid w:val="00EA0ADB"/>
    <w:rsid w:val="00EA0F3E"/>
    <w:rsid w:val="00EA1259"/>
    <w:rsid w:val="00EA156D"/>
    <w:rsid w:val="00EA1B2F"/>
    <w:rsid w:val="00EA1DF7"/>
    <w:rsid w:val="00EA21B0"/>
    <w:rsid w:val="00EA25B4"/>
    <w:rsid w:val="00EA2C52"/>
    <w:rsid w:val="00EA31A8"/>
    <w:rsid w:val="00EA46C8"/>
    <w:rsid w:val="00EA46FC"/>
    <w:rsid w:val="00EA502B"/>
    <w:rsid w:val="00EA5E6E"/>
    <w:rsid w:val="00EA62BD"/>
    <w:rsid w:val="00EA6394"/>
    <w:rsid w:val="00EA68E5"/>
    <w:rsid w:val="00EA6EBB"/>
    <w:rsid w:val="00EB0359"/>
    <w:rsid w:val="00EB0551"/>
    <w:rsid w:val="00EB07C8"/>
    <w:rsid w:val="00EB1458"/>
    <w:rsid w:val="00EB165A"/>
    <w:rsid w:val="00EB18BD"/>
    <w:rsid w:val="00EB19C2"/>
    <w:rsid w:val="00EB2299"/>
    <w:rsid w:val="00EB28FB"/>
    <w:rsid w:val="00EB2AF7"/>
    <w:rsid w:val="00EB3025"/>
    <w:rsid w:val="00EB3211"/>
    <w:rsid w:val="00EB32D9"/>
    <w:rsid w:val="00EB4040"/>
    <w:rsid w:val="00EB43DB"/>
    <w:rsid w:val="00EB47A7"/>
    <w:rsid w:val="00EB530E"/>
    <w:rsid w:val="00EB5D42"/>
    <w:rsid w:val="00EB5EE6"/>
    <w:rsid w:val="00EB60B1"/>
    <w:rsid w:val="00EB630C"/>
    <w:rsid w:val="00EB653D"/>
    <w:rsid w:val="00EB7640"/>
    <w:rsid w:val="00EB7C4E"/>
    <w:rsid w:val="00EB7F2C"/>
    <w:rsid w:val="00EC0126"/>
    <w:rsid w:val="00EC04D3"/>
    <w:rsid w:val="00EC05E5"/>
    <w:rsid w:val="00EC0CAC"/>
    <w:rsid w:val="00EC0EC9"/>
    <w:rsid w:val="00EC1260"/>
    <w:rsid w:val="00EC1C70"/>
    <w:rsid w:val="00EC1EC6"/>
    <w:rsid w:val="00EC26EE"/>
    <w:rsid w:val="00EC2C9C"/>
    <w:rsid w:val="00EC3055"/>
    <w:rsid w:val="00EC40A8"/>
    <w:rsid w:val="00EC4491"/>
    <w:rsid w:val="00EC5557"/>
    <w:rsid w:val="00EC5A14"/>
    <w:rsid w:val="00EC5CD6"/>
    <w:rsid w:val="00EC64E1"/>
    <w:rsid w:val="00EC6688"/>
    <w:rsid w:val="00EC689A"/>
    <w:rsid w:val="00EC6980"/>
    <w:rsid w:val="00EC7218"/>
    <w:rsid w:val="00EC7267"/>
    <w:rsid w:val="00EC7504"/>
    <w:rsid w:val="00EC755F"/>
    <w:rsid w:val="00EC76CB"/>
    <w:rsid w:val="00EC7AC8"/>
    <w:rsid w:val="00EC7B61"/>
    <w:rsid w:val="00EC7BC2"/>
    <w:rsid w:val="00EC7F93"/>
    <w:rsid w:val="00EC7FC2"/>
    <w:rsid w:val="00ED01C3"/>
    <w:rsid w:val="00ED07AB"/>
    <w:rsid w:val="00ED0949"/>
    <w:rsid w:val="00ED0ACB"/>
    <w:rsid w:val="00ED0C6B"/>
    <w:rsid w:val="00ED105F"/>
    <w:rsid w:val="00ED1566"/>
    <w:rsid w:val="00ED21B5"/>
    <w:rsid w:val="00ED2B2F"/>
    <w:rsid w:val="00ED2C8E"/>
    <w:rsid w:val="00ED41B2"/>
    <w:rsid w:val="00ED42D5"/>
    <w:rsid w:val="00ED4FD0"/>
    <w:rsid w:val="00ED5265"/>
    <w:rsid w:val="00ED53BB"/>
    <w:rsid w:val="00ED5AB0"/>
    <w:rsid w:val="00ED5B8A"/>
    <w:rsid w:val="00ED5F13"/>
    <w:rsid w:val="00ED717F"/>
    <w:rsid w:val="00ED78B3"/>
    <w:rsid w:val="00EE003B"/>
    <w:rsid w:val="00EE0118"/>
    <w:rsid w:val="00EE01C4"/>
    <w:rsid w:val="00EE0C72"/>
    <w:rsid w:val="00EE0C74"/>
    <w:rsid w:val="00EE13E7"/>
    <w:rsid w:val="00EE1518"/>
    <w:rsid w:val="00EE1A0F"/>
    <w:rsid w:val="00EE1E68"/>
    <w:rsid w:val="00EE2877"/>
    <w:rsid w:val="00EE2936"/>
    <w:rsid w:val="00EE2DAF"/>
    <w:rsid w:val="00EE2E27"/>
    <w:rsid w:val="00EE4854"/>
    <w:rsid w:val="00EE508F"/>
    <w:rsid w:val="00EE5E9A"/>
    <w:rsid w:val="00EE6839"/>
    <w:rsid w:val="00EE6D48"/>
    <w:rsid w:val="00EE6D60"/>
    <w:rsid w:val="00EE7383"/>
    <w:rsid w:val="00EF0797"/>
    <w:rsid w:val="00EF179B"/>
    <w:rsid w:val="00EF1FF3"/>
    <w:rsid w:val="00EF3423"/>
    <w:rsid w:val="00EF37F9"/>
    <w:rsid w:val="00EF3EDD"/>
    <w:rsid w:val="00EF3F15"/>
    <w:rsid w:val="00EF3FA5"/>
    <w:rsid w:val="00EF4256"/>
    <w:rsid w:val="00EF43AD"/>
    <w:rsid w:val="00EF4783"/>
    <w:rsid w:val="00EF516C"/>
    <w:rsid w:val="00EF5B42"/>
    <w:rsid w:val="00EF61EB"/>
    <w:rsid w:val="00EF622D"/>
    <w:rsid w:val="00EF6270"/>
    <w:rsid w:val="00EF639A"/>
    <w:rsid w:val="00EF63C1"/>
    <w:rsid w:val="00EF6785"/>
    <w:rsid w:val="00EF67FB"/>
    <w:rsid w:val="00EF6A08"/>
    <w:rsid w:val="00EF6C59"/>
    <w:rsid w:val="00EF6E32"/>
    <w:rsid w:val="00EF7CDC"/>
    <w:rsid w:val="00F00457"/>
    <w:rsid w:val="00F00CCB"/>
    <w:rsid w:val="00F010DF"/>
    <w:rsid w:val="00F01772"/>
    <w:rsid w:val="00F0306B"/>
    <w:rsid w:val="00F044E1"/>
    <w:rsid w:val="00F04AED"/>
    <w:rsid w:val="00F04C13"/>
    <w:rsid w:val="00F04E9E"/>
    <w:rsid w:val="00F04F32"/>
    <w:rsid w:val="00F04F3C"/>
    <w:rsid w:val="00F06075"/>
    <w:rsid w:val="00F06267"/>
    <w:rsid w:val="00F065A0"/>
    <w:rsid w:val="00F07D6C"/>
    <w:rsid w:val="00F10165"/>
    <w:rsid w:val="00F10259"/>
    <w:rsid w:val="00F10633"/>
    <w:rsid w:val="00F10DA0"/>
    <w:rsid w:val="00F111F9"/>
    <w:rsid w:val="00F1188E"/>
    <w:rsid w:val="00F12384"/>
    <w:rsid w:val="00F1387D"/>
    <w:rsid w:val="00F13902"/>
    <w:rsid w:val="00F14156"/>
    <w:rsid w:val="00F149DA"/>
    <w:rsid w:val="00F14A80"/>
    <w:rsid w:val="00F15CBA"/>
    <w:rsid w:val="00F1636B"/>
    <w:rsid w:val="00F16D05"/>
    <w:rsid w:val="00F16D2F"/>
    <w:rsid w:val="00F1743C"/>
    <w:rsid w:val="00F20B03"/>
    <w:rsid w:val="00F211AD"/>
    <w:rsid w:val="00F2133C"/>
    <w:rsid w:val="00F217AB"/>
    <w:rsid w:val="00F21D0B"/>
    <w:rsid w:val="00F220F6"/>
    <w:rsid w:val="00F2282D"/>
    <w:rsid w:val="00F22C4C"/>
    <w:rsid w:val="00F232DD"/>
    <w:rsid w:val="00F234F2"/>
    <w:rsid w:val="00F2391A"/>
    <w:rsid w:val="00F23A58"/>
    <w:rsid w:val="00F23B8A"/>
    <w:rsid w:val="00F240A3"/>
    <w:rsid w:val="00F240B4"/>
    <w:rsid w:val="00F2448C"/>
    <w:rsid w:val="00F25E62"/>
    <w:rsid w:val="00F26EF2"/>
    <w:rsid w:val="00F27413"/>
    <w:rsid w:val="00F275E3"/>
    <w:rsid w:val="00F30617"/>
    <w:rsid w:val="00F312E9"/>
    <w:rsid w:val="00F314B0"/>
    <w:rsid w:val="00F31BA1"/>
    <w:rsid w:val="00F31CAD"/>
    <w:rsid w:val="00F333BD"/>
    <w:rsid w:val="00F338FB"/>
    <w:rsid w:val="00F34824"/>
    <w:rsid w:val="00F351C8"/>
    <w:rsid w:val="00F3581C"/>
    <w:rsid w:val="00F3602E"/>
    <w:rsid w:val="00F366BE"/>
    <w:rsid w:val="00F367B9"/>
    <w:rsid w:val="00F36D96"/>
    <w:rsid w:val="00F36E32"/>
    <w:rsid w:val="00F37170"/>
    <w:rsid w:val="00F3754F"/>
    <w:rsid w:val="00F402E4"/>
    <w:rsid w:val="00F406A7"/>
    <w:rsid w:val="00F407B2"/>
    <w:rsid w:val="00F40F2D"/>
    <w:rsid w:val="00F4107D"/>
    <w:rsid w:val="00F41577"/>
    <w:rsid w:val="00F4191F"/>
    <w:rsid w:val="00F42A0B"/>
    <w:rsid w:val="00F42BF0"/>
    <w:rsid w:val="00F43A4F"/>
    <w:rsid w:val="00F4414D"/>
    <w:rsid w:val="00F44265"/>
    <w:rsid w:val="00F44284"/>
    <w:rsid w:val="00F446AA"/>
    <w:rsid w:val="00F4493D"/>
    <w:rsid w:val="00F44CD2"/>
    <w:rsid w:val="00F456B8"/>
    <w:rsid w:val="00F46187"/>
    <w:rsid w:val="00F46E08"/>
    <w:rsid w:val="00F470A9"/>
    <w:rsid w:val="00F474FB"/>
    <w:rsid w:val="00F47791"/>
    <w:rsid w:val="00F478C1"/>
    <w:rsid w:val="00F51A83"/>
    <w:rsid w:val="00F51ADF"/>
    <w:rsid w:val="00F529AA"/>
    <w:rsid w:val="00F52B13"/>
    <w:rsid w:val="00F5354A"/>
    <w:rsid w:val="00F546AE"/>
    <w:rsid w:val="00F555BF"/>
    <w:rsid w:val="00F56894"/>
    <w:rsid w:val="00F56AE3"/>
    <w:rsid w:val="00F5753C"/>
    <w:rsid w:val="00F5798C"/>
    <w:rsid w:val="00F57FDD"/>
    <w:rsid w:val="00F60182"/>
    <w:rsid w:val="00F605B9"/>
    <w:rsid w:val="00F606CF"/>
    <w:rsid w:val="00F628F2"/>
    <w:rsid w:val="00F62EE4"/>
    <w:rsid w:val="00F6385C"/>
    <w:rsid w:val="00F64ACB"/>
    <w:rsid w:val="00F64C7D"/>
    <w:rsid w:val="00F65EA1"/>
    <w:rsid w:val="00F6617F"/>
    <w:rsid w:val="00F665D3"/>
    <w:rsid w:val="00F67736"/>
    <w:rsid w:val="00F700DC"/>
    <w:rsid w:val="00F701FF"/>
    <w:rsid w:val="00F70363"/>
    <w:rsid w:val="00F721EF"/>
    <w:rsid w:val="00F72E93"/>
    <w:rsid w:val="00F7341A"/>
    <w:rsid w:val="00F73475"/>
    <w:rsid w:val="00F735E8"/>
    <w:rsid w:val="00F73AD0"/>
    <w:rsid w:val="00F745E2"/>
    <w:rsid w:val="00F754DC"/>
    <w:rsid w:val="00F75B37"/>
    <w:rsid w:val="00F75EDD"/>
    <w:rsid w:val="00F76A46"/>
    <w:rsid w:val="00F76DBA"/>
    <w:rsid w:val="00F77135"/>
    <w:rsid w:val="00F8016D"/>
    <w:rsid w:val="00F8089E"/>
    <w:rsid w:val="00F80B00"/>
    <w:rsid w:val="00F813EC"/>
    <w:rsid w:val="00F81403"/>
    <w:rsid w:val="00F81BF8"/>
    <w:rsid w:val="00F81EFC"/>
    <w:rsid w:val="00F82437"/>
    <w:rsid w:val="00F82C33"/>
    <w:rsid w:val="00F83F13"/>
    <w:rsid w:val="00F84581"/>
    <w:rsid w:val="00F84C4A"/>
    <w:rsid w:val="00F84D9D"/>
    <w:rsid w:val="00F85463"/>
    <w:rsid w:val="00F856F4"/>
    <w:rsid w:val="00F858E4"/>
    <w:rsid w:val="00F85BC7"/>
    <w:rsid w:val="00F85E5D"/>
    <w:rsid w:val="00F85EB3"/>
    <w:rsid w:val="00F86001"/>
    <w:rsid w:val="00F8672B"/>
    <w:rsid w:val="00F87F9C"/>
    <w:rsid w:val="00F90493"/>
    <w:rsid w:val="00F90643"/>
    <w:rsid w:val="00F923CA"/>
    <w:rsid w:val="00F925AB"/>
    <w:rsid w:val="00F93CC6"/>
    <w:rsid w:val="00F93DED"/>
    <w:rsid w:val="00F93EFB"/>
    <w:rsid w:val="00F94273"/>
    <w:rsid w:val="00F9592A"/>
    <w:rsid w:val="00F961B3"/>
    <w:rsid w:val="00F96946"/>
    <w:rsid w:val="00F96DE9"/>
    <w:rsid w:val="00F972E7"/>
    <w:rsid w:val="00F973FF"/>
    <w:rsid w:val="00F979D5"/>
    <w:rsid w:val="00F97A25"/>
    <w:rsid w:val="00FA035F"/>
    <w:rsid w:val="00FA07A4"/>
    <w:rsid w:val="00FA0D61"/>
    <w:rsid w:val="00FA0ED5"/>
    <w:rsid w:val="00FA1227"/>
    <w:rsid w:val="00FA1854"/>
    <w:rsid w:val="00FA1A26"/>
    <w:rsid w:val="00FA1E41"/>
    <w:rsid w:val="00FA2624"/>
    <w:rsid w:val="00FA2B03"/>
    <w:rsid w:val="00FA2D15"/>
    <w:rsid w:val="00FA3C25"/>
    <w:rsid w:val="00FA4227"/>
    <w:rsid w:val="00FA4FD7"/>
    <w:rsid w:val="00FA5F70"/>
    <w:rsid w:val="00FA6126"/>
    <w:rsid w:val="00FA6388"/>
    <w:rsid w:val="00FA7064"/>
    <w:rsid w:val="00FB0327"/>
    <w:rsid w:val="00FB0F26"/>
    <w:rsid w:val="00FB1634"/>
    <w:rsid w:val="00FB1B4B"/>
    <w:rsid w:val="00FB1B4F"/>
    <w:rsid w:val="00FB26C3"/>
    <w:rsid w:val="00FB27A9"/>
    <w:rsid w:val="00FB3875"/>
    <w:rsid w:val="00FB38F3"/>
    <w:rsid w:val="00FB395C"/>
    <w:rsid w:val="00FB3AB7"/>
    <w:rsid w:val="00FB3BA8"/>
    <w:rsid w:val="00FB414C"/>
    <w:rsid w:val="00FB449A"/>
    <w:rsid w:val="00FB48FF"/>
    <w:rsid w:val="00FB49F7"/>
    <w:rsid w:val="00FB4C84"/>
    <w:rsid w:val="00FB57F8"/>
    <w:rsid w:val="00FB6809"/>
    <w:rsid w:val="00FB6B2C"/>
    <w:rsid w:val="00FB6C9C"/>
    <w:rsid w:val="00FB708E"/>
    <w:rsid w:val="00FB70A9"/>
    <w:rsid w:val="00FC057C"/>
    <w:rsid w:val="00FC05D1"/>
    <w:rsid w:val="00FC1073"/>
    <w:rsid w:val="00FC16E2"/>
    <w:rsid w:val="00FC1753"/>
    <w:rsid w:val="00FC2136"/>
    <w:rsid w:val="00FC3477"/>
    <w:rsid w:val="00FC59AE"/>
    <w:rsid w:val="00FC630D"/>
    <w:rsid w:val="00FC6A7D"/>
    <w:rsid w:val="00FC6C70"/>
    <w:rsid w:val="00FC7146"/>
    <w:rsid w:val="00FD0494"/>
    <w:rsid w:val="00FD1A5B"/>
    <w:rsid w:val="00FD1B3C"/>
    <w:rsid w:val="00FD1F96"/>
    <w:rsid w:val="00FD4B59"/>
    <w:rsid w:val="00FD4B9D"/>
    <w:rsid w:val="00FD50CF"/>
    <w:rsid w:val="00FD55E8"/>
    <w:rsid w:val="00FD5E51"/>
    <w:rsid w:val="00FD6B50"/>
    <w:rsid w:val="00FD753A"/>
    <w:rsid w:val="00FD7991"/>
    <w:rsid w:val="00FE012E"/>
    <w:rsid w:val="00FE0FB0"/>
    <w:rsid w:val="00FE1E12"/>
    <w:rsid w:val="00FE2895"/>
    <w:rsid w:val="00FE2D5B"/>
    <w:rsid w:val="00FE34B1"/>
    <w:rsid w:val="00FE3649"/>
    <w:rsid w:val="00FE3663"/>
    <w:rsid w:val="00FE36E6"/>
    <w:rsid w:val="00FE37F4"/>
    <w:rsid w:val="00FE3B90"/>
    <w:rsid w:val="00FE4F80"/>
    <w:rsid w:val="00FE5B02"/>
    <w:rsid w:val="00FE6397"/>
    <w:rsid w:val="00FE71FE"/>
    <w:rsid w:val="00FF00B2"/>
    <w:rsid w:val="00FF0CC0"/>
    <w:rsid w:val="00FF0F31"/>
    <w:rsid w:val="00FF14C9"/>
    <w:rsid w:val="00FF2317"/>
    <w:rsid w:val="00FF25D1"/>
    <w:rsid w:val="00FF296D"/>
    <w:rsid w:val="00FF2EB0"/>
    <w:rsid w:val="00FF306C"/>
    <w:rsid w:val="00FF3360"/>
    <w:rsid w:val="00FF39C5"/>
    <w:rsid w:val="00FF4C2E"/>
    <w:rsid w:val="00FF56A1"/>
    <w:rsid w:val="00FF584D"/>
    <w:rsid w:val="00FF5AC0"/>
    <w:rsid w:val="00FF5CE1"/>
    <w:rsid w:val="00FF667D"/>
    <w:rsid w:val="00FF6836"/>
    <w:rsid w:val="00FF756F"/>
    <w:rsid w:val="0113028D"/>
    <w:rsid w:val="018E23A0"/>
    <w:rsid w:val="01EF6B26"/>
    <w:rsid w:val="01F64349"/>
    <w:rsid w:val="021A5424"/>
    <w:rsid w:val="0253243B"/>
    <w:rsid w:val="0254590A"/>
    <w:rsid w:val="02601BA8"/>
    <w:rsid w:val="02990FFA"/>
    <w:rsid w:val="032827FB"/>
    <w:rsid w:val="043E352E"/>
    <w:rsid w:val="04475F2C"/>
    <w:rsid w:val="0570410D"/>
    <w:rsid w:val="05881BB7"/>
    <w:rsid w:val="05A777D7"/>
    <w:rsid w:val="05D26646"/>
    <w:rsid w:val="05D33AE0"/>
    <w:rsid w:val="067D3CB3"/>
    <w:rsid w:val="071D2499"/>
    <w:rsid w:val="07DA0B97"/>
    <w:rsid w:val="08421720"/>
    <w:rsid w:val="087951E7"/>
    <w:rsid w:val="08E52B75"/>
    <w:rsid w:val="08E62CC2"/>
    <w:rsid w:val="08F70CFE"/>
    <w:rsid w:val="09BA1C99"/>
    <w:rsid w:val="09CE4BE6"/>
    <w:rsid w:val="0A48555F"/>
    <w:rsid w:val="0B63617B"/>
    <w:rsid w:val="0B655D39"/>
    <w:rsid w:val="0C531B71"/>
    <w:rsid w:val="0D074B73"/>
    <w:rsid w:val="0D096433"/>
    <w:rsid w:val="0E1C1BF4"/>
    <w:rsid w:val="0E5D1BB7"/>
    <w:rsid w:val="0EC302D6"/>
    <w:rsid w:val="0F642C2D"/>
    <w:rsid w:val="1032183C"/>
    <w:rsid w:val="10CE273B"/>
    <w:rsid w:val="11407B28"/>
    <w:rsid w:val="11925C61"/>
    <w:rsid w:val="13146BBC"/>
    <w:rsid w:val="133B13F7"/>
    <w:rsid w:val="137B1264"/>
    <w:rsid w:val="13A47B6A"/>
    <w:rsid w:val="13EC3503"/>
    <w:rsid w:val="14440ED5"/>
    <w:rsid w:val="156E7198"/>
    <w:rsid w:val="16195EDC"/>
    <w:rsid w:val="16330BF8"/>
    <w:rsid w:val="173123A9"/>
    <w:rsid w:val="1737025E"/>
    <w:rsid w:val="17945E7C"/>
    <w:rsid w:val="17E93220"/>
    <w:rsid w:val="18124BD4"/>
    <w:rsid w:val="1A1311B5"/>
    <w:rsid w:val="1A651D73"/>
    <w:rsid w:val="1AC15DC0"/>
    <w:rsid w:val="1BD1073B"/>
    <w:rsid w:val="1CD777AF"/>
    <w:rsid w:val="1D731254"/>
    <w:rsid w:val="1DA47DBF"/>
    <w:rsid w:val="1E336059"/>
    <w:rsid w:val="1F4479BF"/>
    <w:rsid w:val="20EE1DD8"/>
    <w:rsid w:val="212C4F33"/>
    <w:rsid w:val="2159291E"/>
    <w:rsid w:val="22476B17"/>
    <w:rsid w:val="227101F3"/>
    <w:rsid w:val="22912054"/>
    <w:rsid w:val="22C63959"/>
    <w:rsid w:val="23C5718B"/>
    <w:rsid w:val="240C1AF2"/>
    <w:rsid w:val="24E4397B"/>
    <w:rsid w:val="262215B9"/>
    <w:rsid w:val="26C74ED9"/>
    <w:rsid w:val="273A5A53"/>
    <w:rsid w:val="27C4424C"/>
    <w:rsid w:val="27D75520"/>
    <w:rsid w:val="2842254A"/>
    <w:rsid w:val="285C0CD3"/>
    <w:rsid w:val="28FA1BD4"/>
    <w:rsid w:val="295D5690"/>
    <w:rsid w:val="29983DA3"/>
    <w:rsid w:val="2A7673EB"/>
    <w:rsid w:val="2C2B4945"/>
    <w:rsid w:val="2C622D9E"/>
    <w:rsid w:val="2DCF6652"/>
    <w:rsid w:val="2E6745F1"/>
    <w:rsid w:val="2E6E445F"/>
    <w:rsid w:val="2EAC5956"/>
    <w:rsid w:val="2F22130C"/>
    <w:rsid w:val="2F4247A4"/>
    <w:rsid w:val="2F6E2B18"/>
    <w:rsid w:val="2F952872"/>
    <w:rsid w:val="30C113DC"/>
    <w:rsid w:val="30E17C64"/>
    <w:rsid w:val="3142719D"/>
    <w:rsid w:val="314A0910"/>
    <w:rsid w:val="316840C0"/>
    <w:rsid w:val="31CA29AE"/>
    <w:rsid w:val="31EF5CFA"/>
    <w:rsid w:val="3265089C"/>
    <w:rsid w:val="33243BC9"/>
    <w:rsid w:val="3372119C"/>
    <w:rsid w:val="340F7334"/>
    <w:rsid w:val="34663FC9"/>
    <w:rsid w:val="34676854"/>
    <w:rsid w:val="346E1E2A"/>
    <w:rsid w:val="35307EC2"/>
    <w:rsid w:val="35486FAF"/>
    <w:rsid w:val="35DC7593"/>
    <w:rsid w:val="35F6267B"/>
    <w:rsid w:val="3602095B"/>
    <w:rsid w:val="36B7530E"/>
    <w:rsid w:val="36DF4CB1"/>
    <w:rsid w:val="372C1EBD"/>
    <w:rsid w:val="38165AFA"/>
    <w:rsid w:val="39375DD0"/>
    <w:rsid w:val="39A96441"/>
    <w:rsid w:val="39B963C8"/>
    <w:rsid w:val="3A1110AF"/>
    <w:rsid w:val="3A600BBF"/>
    <w:rsid w:val="3C45040B"/>
    <w:rsid w:val="3D60310F"/>
    <w:rsid w:val="3ED81E0E"/>
    <w:rsid w:val="3F1F6F13"/>
    <w:rsid w:val="3F836876"/>
    <w:rsid w:val="3FBD6D76"/>
    <w:rsid w:val="40796700"/>
    <w:rsid w:val="40821885"/>
    <w:rsid w:val="40CC5FC4"/>
    <w:rsid w:val="41656282"/>
    <w:rsid w:val="417343D7"/>
    <w:rsid w:val="43696529"/>
    <w:rsid w:val="43C2735A"/>
    <w:rsid w:val="4420714B"/>
    <w:rsid w:val="447559E4"/>
    <w:rsid w:val="44AC7E84"/>
    <w:rsid w:val="44D20080"/>
    <w:rsid w:val="45092E6C"/>
    <w:rsid w:val="45153E5D"/>
    <w:rsid w:val="45C74A8E"/>
    <w:rsid w:val="45D90FD1"/>
    <w:rsid w:val="47BB4A76"/>
    <w:rsid w:val="47F626F9"/>
    <w:rsid w:val="486778E7"/>
    <w:rsid w:val="49620B62"/>
    <w:rsid w:val="4A6B1A23"/>
    <w:rsid w:val="4AB3567D"/>
    <w:rsid w:val="4F3E4ABD"/>
    <w:rsid w:val="4FA165F8"/>
    <w:rsid w:val="5042243C"/>
    <w:rsid w:val="50B632CD"/>
    <w:rsid w:val="50F70145"/>
    <w:rsid w:val="518A6410"/>
    <w:rsid w:val="519806A7"/>
    <w:rsid w:val="53B0040F"/>
    <w:rsid w:val="54B73B2F"/>
    <w:rsid w:val="55392637"/>
    <w:rsid w:val="556F36A3"/>
    <w:rsid w:val="57243044"/>
    <w:rsid w:val="57356F00"/>
    <w:rsid w:val="5860473A"/>
    <w:rsid w:val="5881121D"/>
    <w:rsid w:val="58F84F10"/>
    <w:rsid w:val="59666AF8"/>
    <w:rsid w:val="59FF6CD1"/>
    <w:rsid w:val="5A310AA4"/>
    <w:rsid w:val="5AE41231"/>
    <w:rsid w:val="5B77031F"/>
    <w:rsid w:val="5C1470C1"/>
    <w:rsid w:val="5D1E71F6"/>
    <w:rsid w:val="5E78183E"/>
    <w:rsid w:val="5F125D38"/>
    <w:rsid w:val="5FC02EC1"/>
    <w:rsid w:val="5FEB05E9"/>
    <w:rsid w:val="600806B8"/>
    <w:rsid w:val="60313145"/>
    <w:rsid w:val="60BA0AF4"/>
    <w:rsid w:val="614B1F2C"/>
    <w:rsid w:val="61BF28BA"/>
    <w:rsid w:val="62094D93"/>
    <w:rsid w:val="62C7543A"/>
    <w:rsid w:val="6307095D"/>
    <w:rsid w:val="63521F71"/>
    <w:rsid w:val="63A41315"/>
    <w:rsid w:val="64352DA0"/>
    <w:rsid w:val="644F5D81"/>
    <w:rsid w:val="656368BF"/>
    <w:rsid w:val="65925D70"/>
    <w:rsid w:val="65C24AE4"/>
    <w:rsid w:val="671466E5"/>
    <w:rsid w:val="676E1593"/>
    <w:rsid w:val="688C47BE"/>
    <w:rsid w:val="69BB22EE"/>
    <w:rsid w:val="6B5A0477"/>
    <w:rsid w:val="6B6E7328"/>
    <w:rsid w:val="6BA97BD7"/>
    <w:rsid w:val="6BFF6920"/>
    <w:rsid w:val="6C1548D1"/>
    <w:rsid w:val="6C3D0165"/>
    <w:rsid w:val="6DFE093A"/>
    <w:rsid w:val="6E832009"/>
    <w:rsid w:val="6F074DFA"/>
    <w:rsid w:val="6F117D8A"/>
    <w:rsid w:val="6F1C410C"/>
    <w:rsid w:val="6F7B7059"/>
    <w:rsid w:val="706210BF"/>
    <w:rsid w:val="722F744C"/>
    <w:rsid w:val="724F106E"/>
    <w:rsid w:val="72D35C25"/>
    <w:rsid w:val="739E4642"/>
    <w:rsid w:val="73E861D9"/>
    <w:rsid w:val="74D4493F"/>
    <w:rsid w:val="74F020BD"/>
    <w:rsid w:val="75A27B5A"/>
    <w:rsid w:val="76C20486"/>
    <w:rsid w:val="78135FBD"/>
    <w:rsid w:val="7844597A"/>
    <w:rsid w:val="79B6015E"/>
    <w:rsid w:val="7A4E6A16"/>
    <w:rsid w:val="7A9738A2"/>
    <w:rsid w:val="7AF50C9A"/>
    <w:rsid w:val="7BA22940"/>
    <w:rsid w:val="7DC06D26"/>
    <w:rsid w:val="7DF11F8B"/>
    <w:rsid w:val="7DF65837"/>
    <w:rsid w:val="7E42255F"/>
    <w:rsid w:val="7E8C3962"/>
    <w:rsid w:val="7F3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2C96E8"/>
  <w15:docId w15:val="{14349E15-5515-D844-A834-29899644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B1668"/>
    <w:rPr>
      <w:rFonts w:ascii="Arial" w:eastAsia="PMingLiU" w:hAnsi="Arial"/>
      <w:sz w:val="19"/>
      <w:lang w:eastAsia="en-US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2">
    <w:name w:val="heading 2"/>
    <w:basedOn w:val="a0"/>
    <w:next w:val="a0"/>
    <w:link w:val="20"/>
    <w:qFormat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3">
    <w:name w:val="heading 3"/>
    <w:basedOn w:val="a0"/>
    <w:next w:val="a0"/>
    <w:link w:val="30"/>
    <w:qFormat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paragraph" w:styleId="4">
    <w:name w:val="heading 4"/>
    <w:basedOn w:val="a0"/>
    <w:next w:val="a0"/>
    <w:link w:val="40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bCs/>
      <w:sz w:val="22"/>
      <w:lang w:val="en-GB" w:eastAsia="zh-TW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b/>
      <w:bCs/>
      <w:sz w:val="28"/>
      <w:lang w:eastAsia="zh-TW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lang w:val="en-GB" w:eastAsia="zh-TW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i/>
      <w:iCs/>
      <w:sz w:val="16"/>
      <w:lang w:val="en-GB" w:eastAsia="zh-TW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140"/>
    </w:pPr>
    <w:rPr>
      <w:rFonts w:ascii="Times New Roman" w:hAnsi="Times New Roman"/>
      <w:sz w:val="18"/>
      <w:szCs w:val="18"/>
    </w:rPr>
  </w:style>
  <w:style w:type="paragraph" w:styleId="a">
    <w:name w:val="List Bullet"/>
    <w:basedOn w:val="a0"/>
    <w:qFormat/>
    <w:pPr>
      <w:numPr>
        <w:numId w:val="1"/>
      </w:numPr>
      <w:tabs>
        <w:tab w:val="clear" w:pos="360"/>
        <w:tab w:val="left" w:pos="720"/>
      </w:tabs>
      <w:ind w:left="720"/>
    </w:pPr>
    <w:rPr>
      <w:sz w:val="20"/>
      <w:lang w:val="en-GB" w:eastAsia="zh-TW"/>
    </w:rPr>
  </w:style>
  <w:style w:type="paragraph" w:styleId="a4">
    <w:name w:val="Document Map"/>
    <w:basedOn w:val="a0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0"/>
    <w:link w:val="a7"/>
    <w:qFormat/>
  </w:style>
  <w:style w:type="paragraph" w:styleId="a8">
    <w:name w:val="Body Text Indent"/>
    <w:basedOn w:val="a0"/>
    <w:qFormat/>
    <w:pPr>
      <w:ind w:left="1440"/>
    </w:pPr>
    <w:rPr>
      <w:lang w:val="en-GB" w:eastAsia="zh-TW"/>
    </w:rPr>
  </w:style>
  <w:style w:type="paragraph" w:styleId="TOC5">
    <w:name w:val="toc 5"/>
    <w:basedOn w:val="a0"/>
    <w:next w:val="a0"/>
    <w:uiPriority w:val="39"/>
    <w:qFormat/>
    <w:pPr>
      <w:ind w:left="760"/>
    </w:pPr>
    <w:rPr>
      <w:rFonts w:ascii="Times New Roman" w:hAnsi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380"/>
    </w:pPr>
    <w:rPr>
      <w:rFonts w:ascii="Times New Roman" w:hAnsi="Times New Roman"/>
      <w:i/>
      <w:iCs/>
      <w:sz w:val="20"/>
    </w:rPr>
  </w:style>
  <w:style w:type="paragraph" w:styleId="a9">
    <w:name w:val="Plain Text"/>
    <w:basedOn w:val="a0"/>
    <w:qFormat/>
    <w:rPr>
      <w:rFonts w:ascii="Courier New" w:hAnsi="Courier New" w:cs="Courier New"/>
      <w:sz w:val="20"/>
      <w:lang w:eastAsia="zh-TW"/>
    </w:rPr>
  </w:style>
  <w:style w:type="paragraph" w:styleId="TOC8">
    <w:name w:val="toc 8"/>
    <w:basedOn w:val="a0"/>
    <w:next w:val="a0"/>
    <w:uiPriority w:val="39"/>
    <w:qFormat/>
    <w:pPr>
      <w:ind w:left="1330"/>
    </w:pPr>
    <w:rPr>
      <w:rFonts w:ascii="Times New Roman" w:hAnsi="Times New Roman"/>
      <w:sz w:val="18"/>
      <w:szCs w:val="18"/>
    </w:rPr>
  </w:style>
  <w:style w:type="paragraph" w:styleId="aa">
    <w:name w:val="Balloon Text"/>
    <w:basedOn w:val="a0"/>
    <w:semiHidden/>
    <w:qFormat/>
    <w:rPr>
      <w:rFonts w:ascii="Tahoma" w:hAnsi="Tahoma" w:cs="Tahoma"/>
      <w:sz w:val="16"/>
      <w:szCs w:val="16"/>
    </w:rPr>
  </w:style>
  <w:style w:type="paragraph" w:styleId="ab">
    <w:name w:val="footer"/>
    <w:basedOn w:val="a0"/>
    <w:link w:val="ac"/>
    <w:uiPriority w:val="99"/>
    <w:qFormat/>
    <w:pPr>
      <w:tabs>
        <w:tab w:val="center" w:pos="4320"/>
        <w:tab w:val="right" w:pos="8640"/>
      </w:tabs>
    </w:pPr>
  </w:style>
  <w:style w:type="paragraph" w:styleId="ad">
    <w:name w:val="header"/>
    <w:basedOn w:val="a0"/>
    <w:qFormat/>
    <w:pPr>
      <w:tabs>
        <w:tab w:val="center" w:pos="4320"/>
        <w:tab w:val="right" w:pos="8640"/>
      </w:tabs>
    </w:pPr>
  </w:style>
  <w:style w:type="paragraph" w:styleId="TOC1">
    <w:name w:val="toc 1"/>
    <w:basedOn w:val="a0"/>
    <w:next w:val="a0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TOC4">
    <w:name w:val="toc 4"/>
    <w:basedOn w:val="a0"/>
    <w:next w:val="a0"/>
    <w:uiPriority w:val="39"/>
    <w:qFormat/>
    <w:pPr>
      <w:ind w:left="570"/>
    </w:pPr>
    <w:rPr>
      <w:rFonts w:ascii="Times New Roman" w:hAnsi="Times New Roman"/>
      <w:sz w:val="18"/>
      <w:szCs w:val="18"/>
    </w:rPr>
  </w:style>
  <w:style w:type="paragraph" w:styleId="TOC6">
    <w:name w:val="toc 6"/>
    <w:basedOn w:val="a0"/>
    <w:next w:val="a0"/>
    <w:uiPriority w:val="39"/>
    <w:qFormat/>
    <w:pPr>
      <w:ind w:left="950"/>
    </w:pPr>
    <w:rPr>
      <w:rFonts w:ascii="Times New Roman" w:hAnsi="Times New Roman"/>
      <w:sz w:val="18"/>
      <w:szCs w:val="18"/>
    </w:rPr>
  </w:style>
  <w:style w:type="paragraph" w:styleId="31">
    <w:name w:val="Body Text Indent 3"/>
    <w:basedOn w:val="a0"/>
    <w:qFormat/>
    <w:pPr>
      <w:spacing w:after="120"/>
      <w:ind w:left="1440"/>
      <w:jc w:val="both"/>
    </w:pPr>
    <w:rPr>
      <w:rFonts w:ascii="Book Antiqua" w:eastAsia="Times New Roman" w:hAnsi="Book Antiqua"/>
      <w:sz w:val="20"/>
      <w:lang w:eastAsia="zh-TW"/>
    </w:rPr>
  </w:style>
  <w:style w:type="paragraph" w:styleId="TOC2">
    <w:name w:val="toc 2"/>
    <w:basedOn w:val="a0"/>
    <w:next w:val="a0"/>
    <w:uiPriority w:val="39"/>
    <w:qFormat/>
    <w:pPr>
      <w:ind w:left="190"/>
    </w:pPr>
    <w:rPr>
      <w:rFonts w:ascii="Times New Roman" w:hAnsi="Times New Roman"/>
      <w:smallCaps/>
      <w:sz w:val="20"/>
    </w:rPr>
  </w:style>
  <w:style w:type="paragraph" w:styleId="TOC9">
    <w:name w:val="toc 9"/>
    <w:basedOn w:val="a0"/>
    <w:next w:val="a0"/>
    <w:uiPriority w:val="39"/>
    <w:qFormat/>
    <w:pPr>
      <w:ind w:left="152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0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sz w:val="24"/>
      <w:szCs w:val="24"/>
    </w:rPr>
  </w:style>
  <w:style w:type="paragraph" w:styleId="ae">
    <w:name w:val="Normal (Web)"/>
    <w:basedOn w:val="a0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af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af0">
    <w:name w:val="annotation subject"/>
    <w:basedOn w:val="a6"/>
    <w:next w:val="a6"/>
    <w:link w:val="af1"/>
    <w:qFormat/>
    <w:rPr>
      <w:b/>
      <w:bCs/>
    </w:rPr>
  </w:style>
  <w:style w:type="table" w:styleId="af2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1"/>
    <w:qFormat/>
  </w:style>
  <w:style w:type="character" w:styleId="af4">
    <w:name w:val="FollowedHyperlink"/>
    <w:qFormat/>
    <w:rPr>
      <w:color w:val="800080"/>
      <w:u w:val="single"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qFormat/>
    <w:rPr>
      <w:sz w:val="21"/>
      <w:szCs w:val="21"/>
    </w:rPr>
  </w:style>
  <w:style w:type="paragraph" w:customStyle="1" w:styleId="FieldText">
    <w:name w:val="Field Text"/>
    <w:basedOn w:val="a0"/>
    <w:qFormat/>
    <w:pPr>
      <w:spacing w:before="60" w:after="60"/>
    </w:pPr>
  </w:style>
  <w:style w:type="paragraph" w:customStyle="1" w:styleId="1stLine">
    <w:name w:val="1st Line"/>
    <w:basedOn w:val="FieldLabel"/>
    <w:qFormat/>
    <w:pPr>
      <w:spacing w:before="240"/>
    </w:pPr>
  </w:style>
  <w:style w:type="paragraph" w:customStyle="1" w:styleId="FieldLabel">
    <w:name w:val="Field Label"/>
    <w:basedOn w:val="a0"/>
    <w:qFormat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qFormat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a0"/>
    <w:qFormat/>
    <w:pPr>
      <w:numPr>
        <w:numId w:val="2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qFormat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qFormat/>
    <w:rPr>
      <w:rFonts w:ascii="Tahoma" w:hAnsi="Tahoma"/>
      <w:sz w:val="18"/>
      <w:szCs w:val="22"/>
      <w:lang w:val="en-US" w:eastAsia="en-US" w:bidi="ar-SA"/>
    </w:rPr>
  </w:style>
  <w:style w:type="paragraph" w:customStyle="1" w:styleId="TableSmHeading">
    <w:name w:val="Table_Sm_Heading"/>
    <w:basedOn w:val="a0"/>
    <w:qFormat/>
    <w:pPr>
      <w:keepNext/>
      <w:keepLines/>
      <w:spacing w:before="60" w:after="40"/>
    </w:pPr>
    <w:rPr>
      <w:b/>
      <w:sz w:val="16"/>
      <w:lang w:val="en-GB" w:eastAsia="zh-TW"/>
    </w:rPr>
  </w:style>
  <w:style w:type="paragraph" w:customStyle="1" w:styleId="HPTableTitle">
    <w:name w:val="HP_Table_Title"/>
    <w:basedOn w:val="a0"/>
    <w:next w:val="a0"/>
    <w:qFormat/>
    <w:pPr>
      <w:keepNext/>
      <w:keepLines/>
      <w:spacing w:before="240" w:after="60"/>
    </w:pPr>
    <w:rPr>
      <w:b/>
      <w:sz w:val="18"/>
      <w:lang w:val="en-GB" w:eastAsia="zh-TW"/>
    </w:rPr>
  </w:style>
  <w:style w:type="paragraph" w:customStyle="1" w:styleId="TableMedium">
    <w:name w:val="Table_Medium"/>
    <w:basedOn w:val="a0"/>
    <w:qFormat/>
    <w:pPr>
      <w:spacing w:before="40" w:after="40"/>
    </w:pPr>
    <w:rPr>
      <w:sz w:val="18"/>
      <w:lang w:val="en-GB" w:eastAsia="zh-TW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Bulletwithtext2">
    <w:name w:val="Bullet with text 2"/>
    <w:basedOn w:val="a0"/>
    <w:qFormat/>
    <w:pPr>
      <w:numPr>
        <w:numId w:val="3"/>
      </w:numPr>
    </w:pPr>
    <w:rPr>
      <w:sz w:val="20"/>
      <w:lang w:val="en-GB" w:eastAsia="zh-TW"/>
    </w:rPr>
  </w:style>
  <w:style w:type="paragraph" w:customStyle="1" w:styleId="Numberedlist21">
    <w:name w:val="Numbered list 2.1"/>
    <w:basedOn w:val="1"/>
    <w:next w:val="a0"/>
    <w:qFormat/>
    <w:pPr>
      <w:tabs>
        <w:tab w:val="left" w:pos="720"/>
      </w:tabs>
      <w:ind w:left="720" w:hanging="720"/>
    </w:pPr>
    <w:rPr>
      <w:rFonts w:ascii="Arial" w:hAnsi="Arial" w:cs="Times New Roman"/>
      <w:bCs w:val="0"/>
      <w:smallCaps w:val="0"/>
      <w:kern w:val="28"/>
      <w:sz w:val="28"/>
      <w:szCs w:val="20"/>
      <w:lang w:val="en-GB" w:eastAsia="zh-TW"/>
    </w:rPr>
  </w:style>
  <w:style w:type="paragraph" w:customStyle="1" w:styleId="Numberedlist22">
    <w:name w:val="Numbered list 2.2"/>
    <w:basedOn w:val="2"/>
    <w:next w:val="a0"/>
    <w:qFormat/>
    <w:pPr>
      <w:tabs>
        <w:tab w:val="left" w:pos="720"/>
      </w:tabs>
      <w:spacing w:before="240"/>
      <w:ind w:left="1080" w:hanging="720"/>
    </w:pPr>
    <w:rPr>
      <w:rFonts w:ascii="Arial" w:hAnsi="Arial" w:cs="Times New Roman"/>
      <w:bCs w:val="0"/>
      <w:iCs w:val="0"/>
      <w:smallCaps w:val="0"/>
      <w:szCs w:val="20"/>
      <w:lang w:val="en-GB" w:eastAsia="zh-TW"/>
    </w:rPr>
  </w:style>
  <w:style w:type="paragraph" w:customStyle="1" w:styleId="Numberedlist31">
    <w:name w:val="Numbered list 3.1"/>
    <w:basedOn w:val="1"/>
    <w:next w:val="a0"/>
    <w:qFormat/>
    <w:pPr>
      <w:numPr>
        <w:numId w:val="4"/>
      </w:numPr>
    </w:pPr>
    <w:rPr>
      <w:rFonts w:ascii="Arial" w:hAnsi="Arial" w:cs="Times New Roman"/>
      <w:bCs w:val="0"/>
      <w:smallCaps w:val="0"/>
      <w:kern w:val="28"/>
      <w:sz w:val="28"/>
      <w:szCs w:val="20"/>
      <w:lang w:val="en-GB" w:eastAsia="zh-TW"/>
    </w:rPr>
  </w:style>
  <w:style w:type="paragraph" w:customStyle="1" w:styleId="Numberedlist32">
    <w:name w:val="Numbered list 3.2"/>
    <w:basedOn w:val="2"/>
    <w:next w:val="a0"/>
    <w:qFormat/>
    <w:pPr>
      <w:numPr>
        <w:ilvl w:val="1"/>
        <w:numId w:val="4"/>
      </w:numPr>
      <w:spacing w:before="240"/>
    </w:pPr>
    <w:rPr>
      <w:rFonts w:ascii="Arial" w:hAnsi="Arial" w:cs="Times New Roman"/>
      <w:bCs w:val="0"/>
      <w:iCs w:val="0"/>
      <w:smallCaps w:val="0"/>
      <w:szCs w:val="20"/>
      <w:lang w:val="en-GB" w:eastAsia="zh-TW"/>
    </w:rPr>
  </w:style>
  <w:style w:type="paragraph" w:customStyle="1" w:styleId="Numberedlist33">
    <w:name w:val="Numbered list 3.3"/>
    <w:basedOn w:val="3"/>
    <w:next w:val="a0"/>
    <w:qFormat/>
    <w:pPr>
      <w:numPr>
        <w:ilvl w:val="2"/>
        <w:numId w:val="4"/>
      </w:numPr>
      <w:spacing w:before="240"/>
    </w:pPr>
    <w:rPr>
      <w:rFonts w:ascii="Arial" w:hAnsi="Arial" w:cs="Times New Roman"/>
      <w:bCs w:val="0"/>
      <w:sz w:val="22"/>
      <w:szCs w:val="20"/>
      <w:lang w:val="en-GB" w:eastAsia="zh-TW"/>
    </w:rPr>
  </w:style>
  <w:style w:type="paragraph" w:customStyle="1" w:styleId="Numberedlist23">
    <w:name w:val="Numbered list 2.3"/>
    <w:basedOn w:val="3"/>
    <w:next w:val="a0"/>
    <w:qFormat/>
    <w:pPr>
      <w:tabs>
        <w:tab w:val="left" w:pos="1080"/>
        <w:tab w:val="left" w:pos="1440"/>
        <w:tab w:val="left" w:pos="1800"/>
      </w:tabs>
      <w:spacing w:before="240"/>
      <w:ind w:left="1800" w:hanging="1080"/>
    </w:pPr>
    <w:rPr>
      <w:rFonts w:ascii="Arial" w:eastAsia="Times New Roman" w:hAnsi="Arial" w:cs="Times New Roman"/>
      <w:bCs w:val="0"/>
      <w:sz w:val="22"/>
      <w:szCs w:val="20"/>
      <w:lang w:val="en-GB" w:eastAsia="zh-TW"/>
    </w:rPr>
  </w:style>
  <w:style w:type="paragraph" w:customStyle="1" w:styleId="Numberedlist24">
    <w:name w:val="Numbered list 2.4"/>
    <w:basedOn w:val="4"/>
    <w:next w:val="a0"/>
    <w:qFormat/>
    <w:pPr>
      <w:tabs>
        <w:tab w:val="left" w:pos="1080"/>
        <w:tab w:val="left" w:pos="1440"/>
        <w:tab w:val="left" w:pos="1800"/>
        <w:tab w:val="left" w:pos="2520"/>
      </w:tabs>
      <w:ind w:left="1080" w:hanging="1080"/>
    </w:pPr>
    <w:rPr>
      <w:rFonts w:ascii="Arial" w:eastAsia="Times New Roman" w:hAnsi="Arial"/>
      <w:bCs w:val="0"/>
      <w:sz w:val="20"/>
      <w:szCs w:val="20"/>
      <w:lang w:val="en-GB" w:eastAsia="zh-TW"/>
    </w:rPr>
  </w:style>
  <w:style w:type="paragraph" w:customStyle="1" w:styleId="TableText">
    <w:name w:val="Table Text"/>
    <w:qFormat/>
    <w:rPr>
      <w:rFonts w:eastAsia="PMingLiU"/>
      <w:color w:val="000000"/>
      <w:sz w:val="24"/>
      <w:lang w:eastAsia="zh-TW"/>
    </w:rPr>
  </w:style>
  <w:style w:type="paragraph" w:customStyle="1" w:styleId="TableHeader">
    <w:name w:val="Table Header"/>
    <w:basedOn w:val="a0"/>
    <w:qFormat/>
    <w:pPr>
      <w:spacing w:before="60"/>
      <w:jc w:val="center"/>
    </w:pPr>
    <w:rPr>
      <w:rFonts w:ascii="Arial Black" w:hAnsi="Arial Black"/>
      <w:spacing w:val="-5"/>
      <w:sz w:val="16"/>
      <w:lang w:eastAsia="zh-TW"/>
    </w:rPr>
  </w:style>
  <w:style w:type="paragraph" w:customStyle="1" w:styleId="BodyText21">
    <w:name w:val="Body Text 21"/>
    <w:basedOn w:val="a0"/>
    <w:qFormat/>
    <w:pPr>
      <w:ind w:left="2160"/>
    </w:pPr>
    <w:rPr>
      <w:rFonts w:ascii="Times New Roman" w:hAnsi="Times New Roman"/>
      <w:sz w:val="20"/>
    </w:rPr>
  </w:style>
  <w:style w:type="paragraph" w:customStyle="1" w:styleId="Bulletwithtext1">
    <w:name w:val="Bullet with text 1"/>
    <w:basedOn w:val="a0"/>
    <w:qFormat/>
    <w:pPr>
      <w:numPr>
        <w:numId w:val="5"/>
      </w:numPr>
    </w:pPr>
    <w:rPr>
      <w:rFonts w:ascii="Times New Roman" w:hAnsi="Times New Roman"/>
      <w:sz w:val="24"/>
      <w:szCs w:val="24"/>
      <w:lang w:eastAsia="zh-TW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PMingLiU" w:hAnsi="PMingLiU" w:cs="Arial Unicode MS" w:hint="eastAsia"/>
      <w:sz w:val="18"/>
      <w:szCs w:val="18"/>
    </w:rPr>
  </w:style>
  <w:style w:type="paragraph" w:customStyle="1" w:styleId="xl24">
    <w:name w:val="xl24"/>
    <w:basedOn w:val="a0"/>
    <w:qFormat/>
    <w:pPr>
      <w:spacing w:before="100" w:beforeAutospacing="1" w:after="100" w:afterAutospacing="1"/>
    </w:pPr>
    <w:rPr>
      <w:rFonts w:ascii="Times New Roman" w:eastAsia="Arial Unicode MS" w:hAnsi="Times New Roman"/>
      <w:sz w:val="24"/>
      <w:szCs w:val="24"/>
    </w:rPr>
  </w:style>
  <w:style w:type="paragraph" w:customStyle="1" w:styleId="Table">
    <w:name w:val="Table"/>
    <w:basedOn w:val="a0"/>
    <w:qFormat/>
    <w:pPr>
      <w:spacing w:before="40" w:after="40"/>
    </w:pPr>
    <w:rPr>
      <w:rFonts w:ascii="Times New Roman" w:hAnsi="Times New Roman"/>
      <w:sz w:val="24"/>
      <w:szCs w:val="24"/>
      <w:lang w:eastAsia="zh-TW"/>
    </w:rPr>
  </w:style>
  <w:style w:type="paragraph" w:customStyle="1" w:styleId="TitleCenter">
    <w:name w:val="Title_Center"/>
    <w:basedOn w:val="af"/>
    <w:qFormat/>
    <w:pPr>
      <w:keepNext/>
      <w:outlineLvl w:val="9"/>
    </w:pPr>
    <w:rPr>
      <w:rFonts w:ascii="Times New Roman" w:hAnsi="Times New Roman" w:cs="Times New Roman"/>
      <w:bCs w:val="0"/>
      <w:sz w:val="24"/>
      <w:szCs w:val="24"/>
      <w:lang w:eastAsia="zh-TW"/>
    </w:rPr>
  </w:style>
  <w:style w:type="paragraph" w:customStyle="1" w:styleId="NormalJustified">
    <w:name w:val="Normal + Justified"/>
    <w:basedOn w:val="a0"/>
    <w:qFormat/>
    <w:rPr>
      <w:rFonts w:ascii="Times New Roman" w:eastAsia="Times New Roman" w:hAnsi="Times New Roman"/>
      <w:sz w:val="22"/>
      <w:szCs w:val="22"/>
      <w:lang w:val="en-GB"/>
    </w:rPr>
  </w:style>
  <w:style w:type="paragraph" w:customStyle="1" w:styleId="04-Heading4Alt4">
    <w:name w:val="04-Heading4 (Alt+4)"/>
    <w:basedOn w:val="a0"/>
    <w:next w:val="a0"/>
    <w:qFormat/>
    <w:pPr>
      <w:keepNext/>
      <w:keepLines/>
      <w:spacing w:before="100" w:after="80"/>
      <w:ind w:left="1423"/>
      <w:outlineLvl w:val="3"/>
    </w:pPr>
    <w:rPr>
      <w:rFonts w:ascii="Arial Bold" w:hAnsi="Arial Bold"/>
      <w:b/>
      <w:sz w:val="22"/>
      <w:lang w:val="en-GB"/>
    </w:rPr>
  </w:style>
  <w:style w:type="character" w:customStyle="1" w:styleId="40">
    <w:name w:val="标题 4 字符"/>
    <w:link w:val="4"/>
    <w:qFormat/>
    <w:rPr>
      <w:b/>
      <w:bCs/>
      <w:sz w:val="28"/>
      <w:szCs w:val="28"/>
      <w:lang w:eastAsia="en-US"/>
    </w:rPr>
  </w:style>
  <w:style w:type="character" w:customStyle="1" w:styleId="m1">
    <w:name w:val="m1"/>
    <w:qFormat/>
    <w:rPr>
      <w:color w:val="0000FF"/>
    </w:rPr>
  </w:style>
  <w:style w:type="character" w:customStyle="1" w:styleId="t1">
    <w:name w:val="t1"/>
    <w:basedOn w:val="a1"/>
    <w:qFormat/>
  </w:style>
  <w:style w:type="character" w:customStyle="1" w:styleId="ci1">
    <w:name w:val="ci1"/>
    <w:qFormat/>
    <w:rPr>
      <w:rFonts w:ascii="Courier" w:hAnsi="Courier" w:hint="default"/>
      <w:color w:val="008000"/>
      <w:sz w:val="24"/>
      <w:szCs w:val="24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tx1">
    <w:name w:val="tx1"/>
    <w:qFormat/>
    <w:rPr>
      <w:b/>
      <w:bCs/>
    </w:rPr>
  </w:style>
  <w:style w:type="character" w:customStyle="1" w:styleId="t2">
    <w:name w:val="t2"/>
    <w:basedOn w:val="a1"/>
    <w:qFormat/>
  </w:style>
  <w:style w:type="paragraph" w:customStyle="1" w:styleId="10">
    <w:name w:val="列出段落1"/>
    <w:basedOn w:val="a0"/>
    <w:uiPriority w:val="34"/>
    <w:qFormat/>
    <w:pPr>
      <w:ind w:left="720"/>
      <w:contextualSpacing/>
    </w:pPr>
  </w:style>
  <w:style w:type="character" w:customStyle="1" w:styleId="HTML0">
    <w:name w:val="HTML 预设格式 字符"/>
    <w:link w:val="HTML"/>
    <w:uiPriority w:val="99"/>
    <w:qFormat/>
    <w:rPr>
      <w:rFonts w:ascii="MingLiU" w:eastAsia="MingLiU" w:hAnsi="MingLiU" w:cs="MingLiU"/>
      <w:sz w:val="24"/>
      <w:szCs w:val="24"/>
    </w:rPr>
  </w:style>
  <w:style w:type="character" w:customStyle="1" w:styleId="a5">
    <w:name w:val="文档结构图 字符"/>
    <w:link w:val="a4"/>
    <w:qFormat/>
    <w:rPr>
      <w:rFonts w:ascii="宋体" w:eastAsia="宋体" w:hAnsi="Arial"/>
      <w:sz w:val="18"/>
      <w:szCs w:val="18"/>
      <w:lang w:eastAsia="en-US"/>
    </w:rPr>
  </w:style>
  <w:style w:type="character" w:customStyle="1" w:styleId="a7">
    <w:name w:val="批注文字 字符"/>
    <w:link w:val="a6"/>
    <w:qFormat/>
    <w:rPr>
      <w:rFonts w:ascii="Arial" w:hAnsi="Arial"/>
      <w:sz w:val="19"/>
      <w:lang w:eastAsia="en-US"/>
    </w:rPr>
  </w:style>
  <w:style w:type="character" w:customStyle="1" w:styleId="af1">
    <w:name w:val="批注主题 字符"/>
    <w:link w:val="af0"/>
    <w:qFormat/>
    <w:rPr>
      <w:rFonts w:ascii="Arial" w:hAnsi="Arial"/>
      <w:b/>
      <w:bCs/>
      <w:sz w:val="19"/>
      <w:lang w:eastAsia="en-US"/>
    </w:rPr>
  </w:style>
  <w:style w:type="character" w:customStyle="1" w:styleId="ac">
    <w:name w:val="页脚 字符"/>
    <w:link w:val="ab"/>
    <w:uiPriority w:val="99"/>
    <w:qFormat/>
    <w:locked/>
    <w:rPr>
      <w:rFonts w:ascii="Arial" w:eastAsia="PMingLiU" w:hAnsi="Arial"/>
      <w:sz w:val="19"/>
      <w:lang w:val="en-US" w:eastAsia="en-US" w:bidi="ar-SA"/>
    </w:rPr>
  </w:style>
  <w:style w:type="paragraph" w:customStyle="1" w:styleId="FooterSmall">
    <w:name w:val="Footer Small"/>
    <w:basedOn w:val="ab"/>
    <w:qFormat/>
    <w:pPr>
      <w:tabs>
        <w:tab w:val="clear" w:pos="4320"/>
        <w:tab w:val="clear" w:pos="8640"/>
      </w:tabs>
      <w:spacing w:line="276" w:lineRule="auto"/>
    </w:pPr>
    <w:rPr>
      <w:rFonts w:ascii="Calibri" w:eastAsia="MS Mincho" w:hAnsi="Calibri" w:cs="Calibri"/>
      <w:sz w:val="12"/>
      <w:szCs w:val="12"/>
      <w:lang w:val="en-AU" w:eastAsia="ja-JP"/>
    </w:rPr>
  </w:style>
  <w:style w:type="paragraph" w:customStyle="1" w:styleId="CoverTitle">
    <w:name w:val="Cover Title"/>
    <w:basedOn w:val="a0"/>
    <w:next w:val="CoverSubject"/>
    <w:qFormat/>
    <w:pPr>
      <w:spacing w:before="3720" w:after="60" w:line="264" w:lineRule="auto"/>
      <w:ind w:left="1418" w:right="-567"/>
      <w:jc w:val="right"/>
    </w:pPr>
    <w:rPr>
      <w:rFonts w:ascii="Calibri" w:eastAsia="MS Mincho" w:hAnsi="Calibri"/>
      <w:b/>
      <w:sz w:val="44"/>
      <w:szCs w:val="22"/>
      <w:lang w:val="en-AU" w:eastAsia="ja-JP"/>
    </w:rPr>
  </w:style>
  <w:style w:type="paragraph" w:customStyle="1" w:styleId="CoverSubject">
    <w:name w:val="Cover Subject"/>
    <w:basedOn w:val="a0"/>
    <w:qFormat/>
    <w:pPr>
      <w:spacing w:after="200" w:line="276" w:lineRule="auto"/>
      <w:ind w:left="1701" w:right="-567"/>
      <w:jc w:val="right"/>
    </w:pPr>
    <w:rPr>
      <w:rFonts w:ascii="Calibri" w:eastAsia="MS Mincho" w:hAnsi="Calibri"/>
      <w:sz w:val="36"/>
      <w:szCs w:val="22"/>
      <w:lang w:val="en-AU" w:eastAsia="ja-JP"/>
    </w:rPr>
  </w:style>
  <w:style w:type="paragraph" w:customStyle="1" w:styleId="CoverBlockHeading1">
    <w:name w:val="Cover Block Heading 1"/>
    <w:basedOn w:val="a0"/>
    <w:next w:val="CoverBlockTextBold"/>
    <w:qFormat/>
    <w:pPr>
      <w:spacing w:before="1320" w:after="40" w:line="276" w:lineRule="auto"/>
      <w:ind w:right="-567"/>
      <w:jc w:val="right"/>
    </w:pPr>
    <w:rPr>
      <w:rFonts w:ascii="Calibri" w:eastAsia="MS Mincho" w:hAnsi="Calibri"/>
      <w:i/>
      <w:sz w:val="22"/>
      <w:szCs w:val="22"/>
      <w:lang w:val="en-AU" w:eastAsia="ja-JP"/>
    </w:rPr>
  </w:style>
  <w:style w:type="paragraph" w:customStyle="1" w:styleId="CoverBlockTextBold">
    <w:name w:val="Cover Block Text Bold"/>
    <w:basedOn w:val="CoverBlockText"/>
    <w:qFormat/>
    <w:rPr>
      <w:b/>
    </w:rPr>
  </w:style>
  <w:style w:type="paragraph" w:customStyle="1" w:styleId="CoverBlockText">
    <w:name w:val="Cover Block Text"/>
    <w:basedOn w:val="a0"/>
    <w:qFormat/>
    <w:pPr>
      <w:spacing w:after="40" w:line="276" w:lineRule="auto"/>
      <w:ind w:right="-567"/>
      <w:jc w:val="right"/>
    </w:pPr>
    <w:rPr>
      <w:rFonts w:ascii="Calibri" w:eastAsia="MS Mincho" w:hAnsi="Calibri"/>
      <w:bCs/>
      <w:sz w:val="22"/>
      <w:szCs w:val="22"/>
      <w:lang w:val="en-AU" w:eastAsia="ja-JP"/>
    </w:rPr>
  </w:style>
  <w:style w:type="paragraph" w:customStyle="1" w:styleId="CoverBlockHeading2">
    <w:name w:val="Cover Block Heading 2"/>
    <w:basedOn w:val="a0"/>
    <w:next w:val="CoverBlockTextBold"/>
    <w:qFormat/>
    <w:pPr>
      <w:spacing w:before="720" w:after="200" w:line="276" w:lineRule="auto"/>
      <w:ind w:left="-567" w:right="-567"/>
      <w:jc w:val="right"/>
    </w:pPr>
    <w:rPr>
      <w:rFonts w:ascii="Calibri" w:eastAsia="MS Mincho" w:hAnsi="Calibri"/>
      <w:i/>
      <w:iCs/>
      <w:sz w:val="22"/>
      <w:szCs w:val="22"/>
      <w:lang w:val="en-AU" w:eastAsia="ja-JP"/>
    </w:rPr>
  </w:style>
  <w:style w:type="paragraph" w:customStyle="1" w:styleId="FooterPageNumber">
    <w:name w:val="Footer Page Number"/>
    <w:basedOn w:val="ab"/>
    <w:qFormat/>
    <w:pPr>
      <w:pBdr>
        <w:top w:val="single" w:sz="4" w:space="1" w:color="auto"/>
      </w:pBdr>
      <w:tabs>
        <w:tab w:val="clear" w:pos="4320"/>
        <w:tab w:val="clear" w:pos="8640"/>
      </w:tabs>
      <w:spacing w:line="276" w:lineRule="auto"/>
      <w:ind w:left="-227"/>
      <w:jc w:val="right"/>
    </w:pPr>
    <w:rPr>
      <w:rFonts w:ascii="Calibri" w:eastAsia="MS Mincho" w:hAnsi="Calibri" w:cs="Calibri"/>
      <w:sz w:val="16"/>
      <w:szCs w:val="16"/>
      <w:lang w:val="en-AU" w:eastAsia="ja-JP"/>
    </w:rPr>
  </w:style>
  <w:style w:type="paragraph" w:customStyle="1" w:styleId="CoverHeading2">
    <w:name w:val="Cover Heading 2"/>
    <w:basedOn w:val="a0"/>
    <w:qFormat/>
    <w:pPr>
      <w:spacing w:before="360" w:after="120" w:line="276" w:lineRule="auto"/>
      <w:ind w:left="-357"/>
    </w:pPr>
    <w:rPr>
      <w:rFonts w:ascii="Calibri" w:eastAsia="MS Mincho" w:hAnsi="Calibri" w:cs="Calibri"/>
      <w:b/>
      <w:bCs/>
      <w:color w:val="4F81BD"/>
      <w:sz w:val="28"/>
      <w:szCs w:val="28"/>
      <w:lang w:val="en-AU" w:eastAsia="ja-JP"/>
    </w:rPr>
  </w:style>
  <w:style w:type="paragraph" w:customStyle="1" w:styleId="CoverHeading1">
    <w:name w:val="Cover Heading 1"/>
    <w:basedOn w:val="a0"/>
    <w:next w:val="a0"/>
    <w:qFormat/>
    <w:pPr>
      <w:spacing w:after="120" w:line="276" w:lineRule="auto"/>
      <w:ind w:left="-357"/>
    </w:pPr>
    <w:rPr>
      <w:rFonts w:ascii="Calibri" w:eastAsia="MS Mincho" w:hAnsi="Calibri" w:cs="Calibri"/>
      <w:b/>
      <w:bCs/>
      <w:color w:val="4F81BD"/>
      <w:sz w:val="32"/>
      <w:szCs w:val="32"/>
      <w:lang w:val="en-AU" w:eastAsia="ja-JP"/>
    </w:rPr>
  </w:style>
  <w:style w:type="paragraph" w:customStyle="1" w:styleId="HeaderUnderline">
    <w:name w:val="Header Underline"/>
    <w:basedOn w:val="ad"/>
    <w:qFormat/>
    <w:pPr>
      <w:pBdr>
        <w:bottom w:val="single" w:sz="4" w:space="1" w:color="auto"/>
      </w:pBdr>
      <w:tabs>
        <w:tab w:val="clear" w:pos="4320"/>
        <w:tab w:val="clear" w:pos="8640"/>
      </w:tabs>
      <w:spacing w:line="276" w:lineRule="auto"/>
      <w:jc w:val="right"/>
    </w:pPr>
    <w:rPr>
      <w:rFonts w:ascii="Calibri" w:eastAsia="MS Mincho" w:hAnsi="Calibri" w:cs="Calibri"/>
      <w:sz w:val="16"/>
      <w:szCs w:val="16"/>
      <w:lang w:val="en-AU" w:eastAsia="ja-JP"/>
    </w:rPr>
  </w:style>
  <w:style w:type="paragraph" w:customStyle="1" w:styleId="-11">
    <w:name w:val="彩色列表 - 强调文字颜色 11"/>
    <w:basedOn w:val="a0"/>
    <w:uiPriority w:val="34"/>
    <w:qFormat/>
    <w:pPr>
      <w:ind w:left="720"/>
      <w:contextualSpacing/>
    </w:pPr>
  </w:style>
  <w:style w:type="character" w:customStyle="1" w:styleId="90">
    <w:name w:val="标题 9 字符"/>
    <w:link w:val="9"/>
    <w:semiHidden/>
    <w:qFormat/>
    <w:rPr>
      <w:rFonts w:ascii="Calibri" w:eastAsia="MS Gothic" w:hAnsi="Calibri" w:cs="Times New Roman"/>
      <w:sz w:val="22"/>
      <w:szCs w:val="22"/>
    </w:rPr>
  </w:style>
  <w:style w:type="paragraph" w:customStyle="1" w:styleId="21">
    <w:name w:val="列出段落2"/>
    <w:basedOn w:val="a0"/>
    <w:uiPriority w:val="34"/>
    <w:qFormat/>
    <w:pPr>
      <w:ind w:left="720"/>
      <w:contextualSpacing/>
    </w:pPr>
  </w:style>
  <w:style w:type="character" w:customStyle="1" w:styleId="shorttext">
    <w:name w:val="short_text"/>
    <w:qFormat/>
  </w:style>
  <w:style w:type="paragraph" w:customStyle="1" w:styleId="32">
    <w:name w:val="列出段落3"/>
    <w:basedOn w:val="a0"/>
    <w:uiPriority w:val="34"/>
    <w:qFormat/>
    <w:pPr>
      <w:ind w:left="720"/>
      <w:contextualSpacing/>
    </w:pPr>
  </w:style>
  <w:style w:type="paragraph" w:customStyle="1" w:styleId="af7">
    <w:name w:val="代码"/>
    <w:uiPriority w:val="9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line="300" w:lineRule="auto"/>
      <w:ind w:leftChars="200" w:left="420" w:firstLineChars="150" w:firstLine="315"/>
    </w:pPr>
    <w:rPr>
      <w:rFonts w:ascii="宋体" w:eastAsiaTheme="minorEastAsia" w:hAnsi="宋体" w:cs="Arial"/>
      <w:kern w:val="2"/>
      <w:sz w:val="21"/>
      <w:szCs w:val="21"/>
    </w:rPr>
  </w:style>
  <w:style w:type="paragraph" w:customStyle="1" w:styleId="ColorfulList-Accent11">
    <w:name w:val="Colorful List - Accent 11"/>
    <w:basedOn w:val="a0"/>
    <w:uiPriority w:val="34"/>
    <w:qFormat/>
    <w:pPr>
      <w:ind w:left="720"/>
      <w:contextualSpacing/>
    </w:pPr>
    <w:rPr>
      <w:rFonts w:eastAsia="宋体"/>
    </w:rPr>
  </w:style>
  <w:style w:type="character" w:customStyle="1" w:styleId="string">
    <w:name w:val="string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200" w:line="276" w:lineRule="auto"/>
    </w:pPr>
    <w:rPr>
      <w:rFonts w:eastAsiaTheme="minorEastAsia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1"/>
    <w:qFormat/>
  </w:style>
  <w:style w:type="paragraph" w:styleId="af8">
    <w:name w:val="List Paragraph"/>
    <w:basedOn w:val="a0"/>
    <w:uiPriority w:val="34"/>
    <w:qFormat/>
    <w:pPr>
      <w:ind w:left="720"/>
      <w:contextualSpacing/>
    </w:pPr>
  </w:style>
  <w:style w:type="character" w:customStyle="1" w:styleId="30">
    <w:name w:val="标题 3 字符"/>
    <w:basedOn w:val="a1"/>
    <w:link w:val="3"/>
    <w:qFormat/>
    <w:rPr>
      <w:rFonts w:ascii="Tahoma" w:eastAsia="PMingLiU" w:hAnsi="Tahoma" w:cs="Arial"/>
      <w:b/>
      <w:bCs/>
      <w:sz w:val="19"/>
      <w:szCs w:val="26"/>
      <w:lang w:eastAsia="en-US"/>
    </w:rPr>
  </w:style>
  <w:style w:type="paragraph" w:customStyle="1" w:styleId="100">
    <w:name w:val="正文 + 10 磅"/>
    <w:basedOn w:val="a0"/>
    <w:qFormat/>
    <w:pPr>
      <w:widowControl w:val="0"/>
      <w:jc w:val="both"/>
    </w:pPr>
    <w:rPr>
      <w:rFonts w:ascii="Times New Roman" w:eastAsia="宋体" w:hAnsi="Times New Roman"/>
      <w:kern w:val="2"/>
      <w:sz w:val="20"/>
      <w:lang w:eastAsia="zh-CN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pace">
    <w:name w:val="space"/>
    <w:basedOn w:val="a1"/>
    <w:qFormat/>
  </w:style>
  <w:style w:type="character" w:customStyle="1" w:styleId="22">
    <w:name w:val="未处理的提及2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link w:val="2"/>
    <w:qFormat/>
    <w:rPr>
      <w:rFonts w:ascii="Tahoma" w:eastAsia="PMingLiU" w:hAnsi="Tahoma" w:cs="Arial"/>
      <w:b/>
      <w:bCs/>
      <w:iCs/>
      <w:smallCaps/>
      <w:sz w:val="24"/>
      <w:szCs w:val="28"/>
      <w:lang w:eastAsia="en-US"/>
    </w:rPr>
  </w:style>
  <w:style w:type="character" w:customStyle="1" w:styleId="hps">
    <w:name w:val="hps"/>
    <w:qFormat/>
  </w:style>
  <w:style w:type="character" w:customStyle="1" w:styleId="prop">
    <w:name w:val="prop"/>
    <w:qFormat/>
  </w:style>
  <w:style w:type="character" w:customStyle="1" w:styleId="q">
    <w:name w:val="q"/>
    <w:qFormat/>
  </w:style>
  <w:style w:type="character" w:customStyle="1" w:styleId="num">
    <w:name w:val="num"/>
    <w:qFormat/>
  </w:style>
  <w:style w:type="character" w:customStyle="1" w:styleId="bool">
    <w:name w:val="bool"/>
    <w:qFormat/>
  </w:style>
  <w:style w:type="paragraph" w:customStyle="1" w:styleId="af9">
    <w:name w:val="表单内容"/>
    <w:basedOn w:val="a0"/>
    <w:link w:val="Char"/>
    <w:qFormat/>
    <w:pPr>
      <w:widowControl w:val="0"/>
      <w:spacing w:beforeLines="50" w:afterLines="50"/>
      <w:ind w:firstLineChars="9" w:firstLine="18"/>
    </w:pPr>
    <w:rPr>
      <w:rFonts w:eastAsia="宋体"/>
      <w:snapToGrid w:val="0"/>
      <w:sz w:val="20"/>
      <w:lang w:eastAsia="zh-CN"/>
    </w:rPr>
  </w:style>
  <w:style w:type="character" w:customStyle="1" w:styleId="Char">
    <w:name w:val="表单内容 Char"/>
    <w:link w:val="af9"/>
    <w:qFormat/>
    <w:rPr>
      <w:rFonts w:ascii="Arial" w:eastAsia="宋体" w:hAnsi="Arial"/>
      <w:snapToGrid w:val="0"/>
      <w:lang w:eastAsia="zh-CN"/>
    </w:rPr>
  </w:style>
  <w:style w:type="paragraph" w:customStyle="1" w:styleId="12">
    <w:name w:val="修订1"/>
    <w:hidden/>
    <w:uiPriority w:val="99"/>
    <w:semiHidden/>
    <w:qFormat/>
    <w:rPr>
      <w:rFonts w:ascii="Arial" w:hAnsi="Arial"/>
      <w:sz w:val="19"/>
      <w:lang w:eastAsia="en-US"/>
    </w:rPr>
  </w:style>
  <w:style w:type="character" w:customStyle="1" w:styleId="font31">
    <w:name w:val="font31"/>
    <w:basedOn w:val="a1"/>
    <w:rPr>
      <w:rFonts w:ascii="楷体" w:eastAsia="楷体" w:hAnsi="楷体" w:cs="楷体" w:hint="eastAsia"/>
      <w:b/>
      <w:i/>
      <w:color w:val="000000"/>
      <w:sz w:val="22"/>
      <w:szCs w:val="22"/>
      <w:u w:val="none"/>
    </w:rPr>
  </w:style>
  <w:style w:type="character" w:customStyle="1" w:styleId="font61">
    <w:name w:val="font61"/>
    <w:basedOn w:val="a1"/>
    <w:rPr>
      <w:rFonts w:ascii="楷体" w:eastAsia="楷体" w:hAnsi="楷体" w:cs="楷体" w:hint="eastAsia"/>
      <w:b/>
      <w:i/>
      <w:color w:val="000000"/>
      <w:sz w:val="20"/>
      <w:szCs w:val="20"/>
      <w:u w:val="none"/>
    </w:rPr>
  </w:style>
  <w:style w:type="character" w:customStyle="1" w:styleId="font71">
    <w:name w:val="font71"/>
    <w:basedOn w:val="a1"/>
    <w:rPr>
      <w:rFonts w:ascii="楷体" w:eastAsia="楷体" w:hAnsi="楷体" w:cs="楷体" w:hint="eastAsia"/>
      <w:b/>
      <w:i/>
      <w:color w:val="FF0000"/>
      <w:sz w:val="20"/>
      <w:szCs w:val="20"/>
      <w:u w:val="none"/>
    </w:rPr>
  </w:style>
  <w:style w:type="character" w:customStyle="1" w:styleId="font21">
    <w:name w:val="font21"/>
    <w:basedOn w:val="a1"/>
    <w:rPr>
      <w:rFonts w:ascii="楷体" w:eastAsia="楷体" w:hAnsi="楷体" w:cs="楷体" w:hint="eastAsia"/>
      <w:b/>
      <w:i/>
      <w:color w:val="000000"/>
      <w:sz w:val="20"/>
      <w:szCs w:val="20"/>
      <w:u w:val="none"/>
    </w:rPr>
  </w:style>
  <w:style w:type="character" w:customStyle="1" w:styleId="font101">
    <w:name w:val="font101"/>
    <w:basedOn w:val="a1"/>
    <w:rPr>
      <w:rFonts w:ascii="楷体" w:eastAsia="楷体" w:hAnsi="楷体" w:cs="楷体" w:hint="eastAsia"/>
      <w:b/>
      <w:i/>
      <w:color w:val="FF0000"/>
      <w:sz w:val="22"/>
      <w:szCs w:val="22"/>
      <w:u w:val="none"/>
    </w:rPr>
  </w:style>
  <w:style w:type="character" w:customStyle="1" w:styleId="font111">
    <w:name w:val="font111"/>
    <w:basedOn w:val="a1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122">
    <w:name w:val="font122"/>
    <w:basedOn w:val="a1"/>
    <w:rPr>
      <w:rFonts w:ascii="楷体" w:eastAsia="楷体" w:hAnsi="楷体" w:cs="楷体" w:hint="eastAsia"/>
      <w:color w:val="000000"/>
      <w:sz w:val="20"/>
      <w:szCs w:val="20"/>
      <w:u w:val="none"/>
    </w:rPr>
  </w:style>
  <w:style w:type="character" w:customStyle="1" w:styleId="font12">
    <w:name w:val="font12"/>
    <w:basedOn w:val="a1"/>
    <w:rPr>
      <w:rFonts w:ascii="楷体" w:eastAsia="楷体" w:hAnsi="楷体" w:cs="楷体" w:hint="eastAsia"/>
      <w:b/>
      <w:color w:val="000000"/>
      <w:sz w:val="20"/>
      <w:szCs w:val="20"/>
      <w:u w:val="none"/>
    </w:rPr>
  </w:style>
  <w:style w:type="character" w:customStyle="1" w:styleId="font91">
    <w:name w:val="font91"/>
    <w:basedOn w:val="a1"/>
    <w:rPr>
      <w:rFonts w:ascii="楷体" w:eastAsia="楷体" w:hAnsi="楷体" w:cs="楷体" w:hint="eastAsia"/>
      <w:color w:val="FF0000"/>
      <w:sz w:val="22"/>
      <w:szCs w:val="22"/>
      <w:u w:val="none"/>
    </w:rPr>
  </w:style>
  <w:style w:type="character" w:customStyle="1" w:styleId="font51">
    <w:name w:val="font51"/>
    <w:basedOn w:val="a1"/>
    <w:rPr>
      <w:rFonts w:ascii="楷体" w:eastAsia="楷体" w:hAnsi="楷体" w:cs="楷体" w:hint="eastAsia"/>
      <w:b/>
      <w:color w:val="FF0000"/>
      <w:sz w:val="22"/>
      <w:szCs w:val="22"/>
      <w:u w:val="none"/>
    </w:rPr>
  </w:style>
  <w:style w:type="character" w:customStyle="1" w:styleId="font81">
    <w:name w:val="font81"/>
    <w:basedOn w:val="a1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font112">
    <w:name w:val="font112"/>
    <w:basedOn w:val="a1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121">
    <w:name w:val="font121"/>
    <w:basedOn w:val="a1"/>
    <w:rPr>
      <w:rFonts w:ascii="楷体" w:eastAsia="楷体" w:hAnsi="楷体" w:cs="楷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1"/>
    <w:rPr>
      <w:rFonts w:ascii="楷体" w:eastAsia="楷体" w:hAnsi="楷体" w:cs="楷体" w:hint="eastAsia"/>
      <w:b/>
      <w:color w:val="000000"/>
      <w:sz w:val="20"/>
      <w:szCs w:val="20"/>
      <w:u w:val="none"/>
    </w:rPr>
  </w:style>
  <w:style w:type="character" w:customStyle="1" w:styleId="font41">
    <w:name w:val="font41"/>
    <w:basedOn w:val="a1"/>
    <w:rPr>
      <w:rFonts w:ascii="楷体" w:eastAsia="楷体" w:hAnsi="楷体" w:cs="楷体" w:hint="eastAsia"/>
      <w:b/>
      <w:i/>
      <w:color w:val="000000"/>
      <w:sz w:val="22"/>
      <w:szCs w:val="22"/>
      <w:u w:val="none"/>
    </w:rPr>
  </w:style>
  <w:style w:type="character" w:customStyle="1" w:styleId="font01">
    <w:name w:val="font01"/>
    <w:basedOn w:val="a1"/>
    <w:rPr>
      <w:rFonts w:ascii="微软雅黑" w:eastAsia="微软雅黑" w:hAnsi="微软雅黑" w:cs="微软雅黑" w:hint="eastAsia"/>
      <w:i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ILSON~1.LO\LOCALS~1\Temp\TCD37.tmp\Informal%20Meeting%20Agenda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2B819D-FAF4-C248-90DA-924ECDF3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C:\DOCUME~1\WILSON~1.LO\LOCALS~1\Temp\TCD37.tmp\Informal Meeting Agenda.dot</Template>
  <TotalTime>181</TotalTime>
  <Pages>9</Pages>
  <Words>1130</Words>
  <Characters>6445</Characters>
  <Application>Microsoft Office Word</Application>
  <DocSecurity>0</DocSecurity>
  <Lines>53</Lines>
  <Paragraphs>15</Paragraphs>
  <ScaleCrop>false</ScaleCrop>
  <Company>Microsoft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Leung</dc:creator>
  <cp:lastModifiedBy>T176376</cp:lastModifiedBy>
  <cp:revision>1085</cp:revision>
  <cp:lastPrinted>2007-09-14T10:49:00Z</cp:lastPrinted>
  <dcterms:created xsi:type="dcterms:W3CDTF">2018-03-14T10:23:00Z</dcterms:created>
  <dcterms:modified xsi:type="dcterms:W3CDTF">2021-06-08T07:20:00Z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TitusGUID">
    <vt:lpwstr>78c7fb2a-b153-4913-8cf2-f334488856ea</vt:lpwstr>
  </property>
  <property fmtid="{D5CDD505-2E9C-101B-9397-08002B2CF9AE}" pid="4" name="NokiaConfidentiality">
    <vt:lpwstr>Company Confidential</vt:lpwstr>
  </property>
  <property fmtid="{D5CDD505-2E9C-101B-9397-08002B2CF9AE}" pid="5" name="KSOProductBuildVer">
    <vt:lpwstr>2052-11.1.0.8976</vt:lpwstr>
  </property>
</Properties>
</file>